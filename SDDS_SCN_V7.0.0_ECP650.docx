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09"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6439"/>
        <w:gridCol w:w="2270"/>
      </w:tblGrid>
      <w:tr w:rsidR="0056222D" w:rsidRPr="004E41EB" w14:paraId="1C1C2854" w14:textId="77777777" w:rsidTr="00C603C3">
        <w:trPr>
          <w:cantSplit/>
          <w:trHeight w:val="433"/>
          <w:tblHeader/>
        </w:trPr>
        <w:tc>
          <w:tcPr>
            <w:tcW w:w="8709" w:type="dxa"/>
            <w:gridSpan w:val="2"/>
            <w:tcBorders>
              <w:top w:val="double" w:sz="6" w:space="0" w:color="auto"/>
              <w:bottom w:val="double" w:sz="6" w:space="0" w:color="auto"/>
            </w:tcBorders>
            <w:shd w:val="pct10" w:color="0000FF" w:fill="auto"/>
          </w:tcPr>
          <w:p w14:paraId="4FFC4627" w14:textId="1B787AA2" w:rsidR="0056222D" w:rsidRPr="004E41EB" w:rsidRDefault="006A446F" w:rsidP="006A446F">
            <w:pPr>
              <w:pStyle w:val="tabelle"/>
              <w:rPr>
                <w:b/>
              </w:rPr>
            </w:pPr>
            <w:bookmarkStart w:id="0" w:name="_GoBack"/>
            <w:bookmarkEnd w:id="0"/>
            <w:r w:rsidRPr="004E41EB">
              <w:rPr>
                <w:b/>
              </w:rPr>
              <w:t>SDDS</w:t>
            </w:r>
            <w:r w:rsidR="0056222D" w:rsidRPr="004E41EB">
              <w:rPr>
                <w:b/>
              </w:rPr>
              <w:t>_SCN_</w:t>
            </w:r>
            <w:r w:rsidR="0056222D" w:rsidRPr="004E41EB">
              <w:rPr>
                <w:b/>
              </w:rPr>
              <w:fldChar w:fldCharType="begin"/>
            </w:r>
            <w:r w:rsidR="0056222D" w:rsidRPr="004E41EB">
              <w:rPr>
                <w:b/>
              </w:rPr>
              <w:instrText xml:space="preserve"> DOCPROPERTY  SCN-</w:instrText>
            </w:r>
            <w:r w:rsidRPr="004E41EB">
              <w:rPr>
                <w:b/>
              </w:rPr>
              <w:instrText>SDDS</w:instrText>
            </w:r>
            <w:r w:rsidR="0056222D" w:rsidRPr="004E41EB">
              <w:rPr>
                <w:b/>
              </w:rPr>
              <w:instrText xml:space="preserve">-Version  \* MERGEFORMAT </w:instrText>
            </w:r>
            <w:r w:rsidR="0056222D" w:rsidRPr="004E41EB">
              <w:rPr>
                <w:b/>
              </w:rPr>
              <w:fldChar w:fldCharType="separate"/>
            </w:r>
            <w:r w:rsidR="006043BE">
              <w:rPr>
                <w:b/>
              </w:rPr>
              <w:t>V7.0.0</w:t>
            </w:r>
            <w:r w:rsidR="0056222D" w:rsidRPr="004E41EB">
              <w:rPr>
                <w:b/>
              </w:rPr>
              <w:fldChar w:fldCharType="end"/>
            </w:r>
            <w:r w:rsidR="0056222D" w:rsidRPr="004E41EB">
              <w:rPr>
                <w:b/>
              </w:rPr>
              <w:t>_</w:t>
            </w:r>
            <w:r w:rsidR="0056222D" w:rsidRPr="004E41EB">
              <w:rPr>
                <w:b/>
              </w:rPr>
              <w:fldChar w:fldCharType="begin"/>
            </w:r>
            <w:r w:rsidR="0056222D" w:rsidRPr="004E41EB">
              <w:rPr>
                <w:b/>
              </w:rPr>
              <w:instrText xml:space="preserve"> DOCPROPERTY  SCN-Reason  \* MERGEFORMAT </w:instrText>
            </w:r>
            <w:r w:rsidR="0056222D" w:rsidRPr="004E41EB">
              <w:rPr>
                <w:b/>
              </w:rPr>
              <w:fldChar w:fldCharType="separate"/>
            </w:r>
            <w:r w:rsidR="006043BE">
              <w:rPr>
                <w:b/>
              </w:rPr>
              <w:t>ECP_650</w:t>
            </w:r>
            <w:r w:rsidR="0056222D" w:rsidRPr="004E41EB">
              <w:rPr>
                <w:b/>
              </w:rPr>
              <w:fldChar w:fldCharType="end"/>
            </w:r>
          </w:p>
        </w:tc>
      </w:tr>
      <w:tr w:rsidR="0056222D" w:rsidRPr="004E41EB" w14:paraId="6791124E" w14:textId="77777777" w:rsidTr="00C603C3">
        <w:trPr>
          <w:cantSplit/>
          <w:trHeight w:val="417"/>
          <w:tblHeader/>
        </w:trPr>
        <w:tc>
          <w:tcPr>
            <w:tcW w:w="8709" w:type="dxa"/>
            <w:gridSpan w:val="2"/>
            <w:tcBorders>
              <w:top w:val="double" w:sz="6" w:space="0" w:color="auto"/>
              <w:bottom w:val="double" w:sz="6" w:space="0" w:color="auto"/>
            </w:tcBorders>
            <w:shd w:val="clear" w:color="0000FF" w:fill="auto"/>
          </w:tcPr>
          <w:p w14:paraId="7F43D00A" w14:textId="1B37C8AA" w:rsidR="0056222D" w:rsidRPr="004E41EB" w:rsidRDefault="0056222D" w:rsidP="00AA6672">
            <w:pPr>
              <w:pStyle w:val="tabelle"/>
              <w:rPr>
                <w:b/>
              </w:rPr>
            </w:pPr>
            <w:r w:rsidRPr="004E41EB">
              <w:rPr>
                <w:b/>
              </w:rPr>
              <w:t xml:space="preserve">Title: </w:t>
            </w:r>
            <w:r w:rsidRPr="004E41EB">
              <w:rPr>
                <w:b/>
              </w:rPr>
              <w:fldChar w:fldCharType="begin"/>
            </w:r>
            <w:r w:rsidRPr="004E41EB">
              <w:rPr>
                <w:b/>
              </w:rPr>
              <w:instrText xml:space="preserve">DOCPROPERTY SCN-Title  \* MERGEFORMAT </w:instrText>
            </w:r>
            <w:r w:rsidRPr="004E41EB">
              <w:rPr>
                <w:b/>
              </w:rPr>
              <w:fldChar w:fldCharType="separate"/>
            </w:r>
            <w:r w:rsidR="006043BE">
              <w:rPr>
                <w:b/>
              </w:rPr>
              <w:t>Use KVM to reduce the number of SDDS servers</w:t>
            </w:r>
            <w:r w:rsidRPr="004E41EB">
              <w:rPr>
                <w:b/>
              </w:rPr>
              <w:fldChar w:fldCharType="end"/>
            </w:r>
          </w:p>
        </w:tc>
      </w:tr>
      <w:tr w:rsidR="00E426E3" w:rsidRPr="004E41EB" w14:paraId="7528A049" w14:textId="77777777" w:rsidTr="00C603C3">
        <w:trPr>
          <w:trHeight w:val="433"/>
        </w:trPr>
        <w:tc>
          <w:tcPr>
            <w:tcW w:w="8709" w:type="dxa"/>
            <w:gridSpan w:val="2"/>
            <w:tcBorders>
              <w:top w:val="double" w:sz="6" w:space="0" w:color="auto"/>
            </w:tcBorders>
          </w:tcPr>
          <w:p w14:paraId="43783225" w14:textId="6A77950D" w:rsidR="00E426E3" w:rsidRPr="004E41EB" w:rsidRDefault="00E426E3" w:rsidP="00AA6672">
            <w:pPr>
              <w:pStyle w:val="tabelle"/>
            </w:pPr>
            <w:r w:rsidRPr="004E41EB">
              <w:t>Classification: TLP:</w:t>
            </w:r>
            <w:fldSimple w:instr=" DOCPROPERTY  Classification  \* MERGEFORMAT ">
              <w:r w:rsidR="006043BE">
                <w:t>AMBER</w:t>
              </w:r>
            </w:fldSimple>
            <w:r w:rsidRPr="004E41EB">
              <w:rPr>
                <w:rStyle w:val="Rimandonotaapidipagina"/>
                <w:rFonts w:cs="Arial"/>
                <w:b/>
              </w:rPr>
              <w:footnoteReference w:id="1"/>
            </w:r>
          </w:p>
        </w:tc>
      </w:tr>
      <w:tr w:rsidR="005C1045" w:rsidRPr="004E41EB" w14:paraId="34EE45E8" w14:textId="77777777" w:rsidTr="00C603C3">
        <w:trPr>
          <w:cantSplit/>
          <w:trHeight w:val="1207"/>
        </w:trPr>
        <w:tc>
          <w:tcPr>
            <w:tcW w:w="6439" w:type="dxa"/>
          </w:tcPr>
          <w:p w14:paraId="329A1179" w14:textId="77777777" w:rsidR="005C1045" w:rsidRPr="004E41EB" w:rsidRDefault="0056222D" w:rsidP="00EF2A93">
            <w:pPr>
              <w:pStyle w:val="tabelle"/>
              <w:rPr>
                <w:lang w:val="it-IT"/>
              </w:rPr>
            </w:pPr>
            <w:r w:rsidRPr="004E41EB">
              <w:rPr>
                <w:lang w:val="it-IT"/>
              </w:rPr>
              <w:t xml:space="preserve">Originator: </w:t>
            </w:r>
            <w:r w:rsidRPr="004E41EB">
              <w:rPr>
                <w:lang w:val="it-IT"/>
              </w:rPr>
              <w:tab/>
            </w:r>
            <w:r w:rsidR="00EF2A93" w:rsidRPr="004E41EB">
              <w:rPr>
                <w:lang w:val="it-IT"/>
              </w:rPr>
              <w:t>Leonardo</w:t>
            </w:r>
            <w:r w:rsidRPr="004E41EB">
              <w:rPr>
                <w:lang w:val="it-IT"/>
              </w:rPr>
              <w:br/>
            </w:r>
            <w:r w:rsidRPr="004E41EB">
              <w:rPr>
                <w:lang w:val="it-IT"/>
              </w:rPr>
              <w:tab/>
            </w:r>
            <w:r w:rsidRPr="004E41EB">
              <w:rPr>
                <w:lang w:val="it-IT"/>
              </w:rPr>
              <w:tab/>
            </w:r>
            <w:r w:rsidR="006A446F" w:rsidRPr="004E41EB">
              <w:rPr>
                <w:lang w:val="it-IT"/>
              </w:rPr>
              <w:t xml:space="preserve">Via Tiburtina, </w:t>
            </w:r>
            <w:r w:rsidR="00C13AAA" w:rsidRPr="004E41EB">
              <w:rPr>
                <w:lang w:val="it-IT"/>
              </w:rPr>
              <w:t>1020</w:t>
            </w:r>
            <w:r w:rsidRPr="004E41EB">
              <w:rPr>
                <w:lang w:val="it-IT"/>
              </w:rPr>
              <w:br/>
            </w:r>
            <w:r w:rsidRPr="004E41EB">
              <w:rPr>
                <w:lang w:val="it-IT"/>
              </w:rPr>
              <w:tab/>
            </w:r>
            <w:r w:rsidRPr="004E41EB">
              <w:rPr>
                <w:lang w:val="it-IT"/>
              </w:rPr>
              <w:tab/>
            </w:r>
            <w:r w:rsidR="006A446F" w:rsidRPr="004E41EB">
              <w:rPr>
                <w:lang w:val="it-IT"/>
              </w:rPr>
              <w:t>001</w:t>
            </w:r>
            <w:r w:rsidR="00386A92" w:rsidRPr="004E41EB">
              <w:rPr>
                <w:lang w:val="it-IT"/>
              </w:rPr>
              <w:t>56</w:t>
            </w:r>
            <w:r w:rsidR="005C1045" w:rsidRPr="004E41EB">
              <w:rPr>
                <w:lang w:val="it-IT"/>
              </w:rPr>
              <w:t xml:space="preserve"> </w:t>
            </w:r>
            <w:r w:rsidR="006A446F" w:rsidRPr="004E41EB">
              <w:rPr>
                <w:lang w:val="it-IT"/>
              </w:rPr>
              <w:t>Rome</w:t>
            </w:r>
            <w:r w:rsidRPr="004E41EB">
              <w:rPr>
                <w:lang w:val="it-IT"/>
              </w:rPr>
              <w:br/>
            </w:r>
            <w:r w:rsidRPr="004E41EB">
              <w:rPr>
                <w:lang w:val="it-IT"/>
              </w:rPr>
              <w:tab/>
            </w:r>
            <w:r w:rsidRPr="004E41EB">
              <w:rPr>
                <w:lang w:val="it-IT"/>
              </w:rPr>
              <w:tab/>
            </w:r>
            <w:r w:rsidR="006A446F" w:rsidRPr="004E41EB">
              <w:rPr>
                <w:lang w:val="it-IT"/>
              </w:rPr>
              <w:t>Italy</w:t>
            </w:r>
          </w:p>
        </w:tc>
        <w:tc>
          <w:tcPr>
            <w:tcW w:w="2269" w:type="dxa"/>
          </w:tcPr>
          <w:p w14:paraId="5B9D19A9" w14:textId="77777777" w:rsidR="005C1045" w:rsidRPr="004E41EB" w:rsidRDefault="009527DF" w:rsidP="00645AF3">
            <w:pPr>
              <w:pStyle w:val="tabelle"/>
            </w:pPr>
            <w:r w:rsidRPr="004E41EB">
              <w:rPr>
                <w:bCs/>
              </w:rPr>
              <w:t>SIMOS-IP</w:t>
            </w:r>
          </w:p>
        </w:tc>
      </w:tr>
      <w:tr w:rsidR="00E426E3" w:rsidRPr="004E41EB" w14:paraId="0BA2C0B6" w14:textId="77777777" w:rsidTr="00C603C3">
        <w:trPr>
          <w:trHeight w:val="1207"/>
        </w:trPr>
        <w:tc>
          <w:tcPr>
            <w:tcW w:w="6439" w:type="dxa"/>
            <w:tcBorders>
              <w:bottom w:val="double" w:sz="6" w:space="0" w:color="auto"/>
            </w:tcBorders>
          </w:tcPr>
          <w:p w14:paraId="33FCA322" w14:textId="77777777" w:rsidR="00E426E3" w:rsidRPr="004E41EB" w:rsidRDefault="00E426E3" w:rsidP="00AA6672">
            <w:pPr>
              <w:pStyle w:val="tabelle"/>
              <w:rPr>
                <w:lang w:val="fr-FR"/>
              </w:rPr>
            </w:pPr>
            <w:r w:rsidRPr="004E41EB">
              <w:rPr>
                <w:lang w:val="fr-FR"/>
              </w:rPr>
              <w:t>Approval:</w:t>
            </w:r>
            <w:r w:rsidRPr="004E41EB">
              <w:rPr>
                <w:lang w:val="fr-FR"/>
              </w:rPr>
              <w:tab/>
              <w:t>EUROCONTROL</w:t>
            </w:r>
            <w:r w:rsidRPr="004E41EB">
              <w:rPr>
                <w:lang w:val="fr-FR"/>
              </w:rPr>
              <w:br/>
            </w:r>
            <w:r w:rsidRPr="004E41EB">
              <w:rPr>
                <w:lang w:val="fr-FR"/>
              </w:rPr>
              <w:tab/>
            </w:r>
            <w:r w:rsidRPr="004E41EB">
              <w:rPr>
                <w:lang w:val="fr-FR"/>
              </w:rPr>
              <w:tab/>
              <w:t>Rue de la Fusée, 96</w:t>
            </w:r>
            <w:r w:rsidRPr="004E41EB">
              <w:rPr>
                <w:lang w:val="fr-FR"/>
              </w:rPr>
              <w:br/>
            </w:r>
            <w:r w:rsidRPr="004E41EB">
              <w:rPr>
                <w:lang w:val="fr-FR"/>
              </w:rPr>
              <w:tab/>
            </w:r>
            <w:r w:rsidRPr="004E41EB">
              <w:rPr>
                <w:lang w:val="fr-FR"/>
              </w:rPr>
              <w:tab/>
              <w:t>Bruxelles</w:t>
            </w:r>
            <w:r w:rsidRPr="004E41EB">
              <w:rPr>
                <w:lang w:val="fr-FR"/>
              </w:rPr>
              <w:br/>
            </w:r>
            <w:r w:rsidRPr="004E41EB">
              <w:rPr>
                <w:lang w:val="fr-FR"/>
              </w:rPr>
              <w:tab/>
            </w:r>
            <w:r w:rsidRPr="004E41EB">
              <w:rPr>
                <w:lang w:val="fr-FR"/>
              </w:rPr>
              <w:tab/>
              <w:t>Belgium</w:t>
            </w:r>
          </w:p>
        </w:tc>
        <w:tc>
          <w:tcPr>
            <w:tcW w:w="2269" w:type="dxa"/>
            <w:tcBorders>
              <w:bottom w:val="double" w:sz="6" w:space="0" w:color="auto"/>
            </w:tcBorders>
          </w:tcPr>
          <w:p w14:paraId="7E0B1E9F" w14:textId="77777777" w:rsidR="00E426E3" w:rsidRPr="004E41EB" w:rsidRDefault="00E426E3" w:rsidP="00AA6672">
            <w:pPr>
              <w:pStyle w:val="tabelle"/>
            </w:pPr>
            <w:r w:rsidRPr="004E41EB">
              <w:t>SIMOS Team</w:t>
            </w:r>
          </w:p>
        </w:tc>
      </w:tr>
    </w:tbl>
    <w:p w14:paraId="7DC7BED6" w14:textId="77777777" w:rsidR="00634B66" w:rsidRPr="004E41EB" w:rsidRDefault="00634B66" w:rsidP="00634B66">
      <w:pPr>
        <w:keepNext/>
        <w:keepLines/>
        <w:suppressAutoHyphens/>
        <w:spacing w:line="220" w:lineRule="exact"/>
        <w:jc w:val="both"/>
        <w:rPr>
          <w:rFonts w:cs="Arial"/>
          <w:b/>
        </w:rPr>
      </w:pPr>
    </w:p>
    <w:p w14:paraId="72F104D6" w14:textId="77777777" w:rsidR="00A9233B" w:rsidRPr="004E41EB" w:rsidRDefault="00A9233B" w:rsidP="00A9233B">
      <w:pPr>
        <w:pStyle w:val="Verzeichnisueberschrift"/>
        <w:rPr>
          <w:rFonts w:cs="Arial"/>
        </w:rPr>
      </w:pPr>
      <w:r w:rsidRPr="004E41EB">
        <w:rPr>
          <w:rFonts w:cs="Arial"/>
        </w:rPr>
        <w:t>SCN Guidelines</w:t>
      </w:r>
    </w:p>
    <w:p w14:paraId="23537191" w14:textId="30106BAE" w:rsidR="00BC0D2B" w:rsidRPr="004E41EB" w:rsidRDefault="00A9233B">
      <w:pPr>
        <w:rPr>
          <w:rFonts w:ascii="Arial" w:hAnsi="Arial" w:cs="Arial"/>
        </w:rPr>
      </w:pPr>
      <w:r w:rsidRPr="004E41EB">
        <w:rPr>
          <w:rFonts w:ascii="Arial" w:hAnsi="Arial" w:cs="Arial"/>
        </w:rPr>
        <w:t xml:space="preserve">Please refer to </w:t>
      </w:r>
      <w:hyperlink r:id="rId11" w:history="1">
        <w:r w:rsidR="00492934" w:rsidRPr="004E41EB">
          <w:rPr>
            <w:rStyle w:val="Collegamentoipertestuale"/>
            <w:rFonts w:ascii="Arial" w:hAnsi="Arial" w:cs="Arial"/>
          </w:rPr>
          <w:t>SDDS-QUA-REQ-03 - SDDS SCN Guidelines</w:t>
        </w:r>
      </w:hyperlink>
    </w:p>
    <w:p w14:paraId="533889D6" w14:textId="77777777" w:rsidR="005C1045" w:rsidRPr="004E41EB" w:rsidRDefault="00D62FB3" w:rsidP="00634B66">
      <w:pPr>
        <w:pStyle w:val="Titolo1"/>
        <w:pageBreakBefore/>
      </w:pPr>
      <w:r w:rsidRPr="004E41EB">
        <w:lastRenderedPageBreak/>
        <w:t>Impacted Components &amp; Documents</w:t>
      </w:r>
    </w:p>
    <w:p w14:paraId="3B0CBF7E" w14:textId="69D8B6BE" w:rsidR="005C1045" w:rsidRDefault="005C1045" w:rsidP="00B17F70">
      <w:pPr>
        <w:pStyle w:val="Titolo2"/>
      </w:pPr>
      <w:r w:rsidRPr="004E41EB">
        <w:t xml:space="preserve">Impacted </w:t>
      </w:r>
      <w:r w:rsidR="00D62FB3" w:rsidRPr="004E41EB">
        <w:t>Components</w:t>
      </w:r>
    </w:p>
    <w:p w14:paraId="39E787DE" w14:textId="02541842" w:rsidR="001E2278" w:rsidRPr="001E2278" w:rsidRDefault="001E2278" w:rsidP="001E2278">
      <w:pPr>
        <w:pStyle w:val="CTXTXT"/>
      </w:pPr>
      <w:r>
        <w:t>CORE, MNG CONF, MNG SMC, ESPACE, SDDS OS</w:t>
      </w:r>
    </w:p>
    <w:p w14:paraId="7210831A" w14:textId="77777777" w:rsidR="005C1045" w:rsidRPr="004E41EB" w:rsidRDefault="005C1045" w:rsidP="00B17F70">
      <w:pPr>
        <w:pStyle w:val="Titolo2"/>
      </w:pPr>
      <w:bookmarkStart w:id="1" w:name="_Ref474238181"/>
      <w:r w:rsidRPr="004E41EB">
        <w:t>Impacted Documents</w:t>
      </w:r>
      <w:bookmarkEnd w:id="1"/>
    </w:p>
    <w:p w14:paraId="7E826EDB" w14:textId="77777777" w:rsidR="003F3830" w:rsidRPr="004E41EB" w:rsidRDefault="003F3830" w:rsidP="003F3830">
      <w:pPr>
        <w:pStyle w:val="DokumentMeta"/>
      </w:pPr>
      <w:r w:rsidRPr="004E41EB">
        <w:t>&lt;For all impacted documents, fill in the table below applying the following policy:</w:t>
      </w:r>
    </w:p>
    <w:p w14:paraId="6CE3D5D8" w14:textId="77777777" w:rsidR="003F3830" w:rsidRPr="004E41EB" w:rsidRDefault="003F3830" w:rsidP="003F3830">
      <w:pPr>
        <w:pStyle w:val="DokumentMeta"/>
      </w:pPr>
      <w:r w:rsidRPr="004E41EB">
        <w:rPr>
          <w:rFonts w:cs="Arial"/>
        </w:rPr>
        <w:t>Doc-ID</w:t>
      </w:r>
      <w:r w:rsidRPr="004E41EB">
        <w:t>: T</w:t>
      </w:r>
      <w:r w:rsidRPr="004E41EB">
        <w:rPr>
          <w:rFonts w:cs="Arial"/>
          <w:szCs w:val="22"/>
        </w:rPr>
        <w:t xml:space="preserve">he “SDDS Reference No” of the corresponding document released by EC for the version for which the SCN applies. </w:t>
      </w:r>
    </w:p>
    <w:p w14:paraId="7B8FBD45" w14:textId="77777777" w:rsidR="003F3830" w:rsidRPr="004E41EB" w:rsidRDefault="003F3830" w:rsidP="003F3830">
      <w:pPr>
        <w:pStyle w:val="DokumentMeta"/>
      </w:pPr>
      <w:r w:rsidRPr="004E41EB">
        <w:t>SharePoint File Link: Depending on the Change Reporting Method in use:</w:t>
      </w:r>
    </w:p>
    <w:p w14:paraId="545CFF5E" w14:textId="77777777" w:rsidR="003F3830" w:rsidRPr="004E41EB" w:rsidRDefault="003F3830" w:rsidP="003F3830">
      <w:pPr>
        <w:pStyle w:val="DokumentMeta"/>
        <w:numPr>
          <w:ilvl w:val="0"/>
          <w:numId w:val="36"/>
        </w:numPr>
        <w:rPr>
          <w:rFonts w:cs="Arial"/>
          <w:szCs w:val="22"/>
        </w:rPr>
      </w:pPr>
      <w:r w:rsidRPr="004E41EB">
        <w:rPr>
          <w:rFonts w:cs="Arial"/>
          <w:szCs w:val="22"/>
        </w:rPr>
        <w:t>Word track Changes Method: Link to the corresponding document that defines the System Change by usage of the "track change mode" of MS Word. The link name is the file name (without path) of the document.</w:t>
      </w:r>
    </w:p>
    <w:p w14:paraId="0EBDAA5E" w14:textId="77777777" w:rsidR="003F3830" w:rsidRPr="004E41EB" w:rsidRDefault="003F3830" w:rsidP="003F3830">
      <w:pPr>
        <w:pStyle w:val="DokumentMeta"/>
        <w:numPr>
          <w:ilvl w:val="0"/>
          <w:numId w:val="36"/>
        </w:numPr>
      </w:pPr>
      <w:r w:rsidRPr="004E41EB">
        <w:rPr>
          <w:rFonts w:cs="Arial"/>
        </w:rPr>
        <w:t>SCN Before &amp; After Method: “N/A”</w:t>
      </w:r>
    </w:p>
    <w:p w14:paraId="1D3D9D3C" w14:textId="77777777" w:rsidR="003F3830" w:rsidRPr="004E41EB" w:rsidRDefault="003F3830" w:rsidP="003F3830">
      <w:pPr>
        <w:pStyle w:val="DokumentMeta"/>
      </w:pPr>
      <w:r w:rsidRPr="004E41EB">
        <w:t xml:space="preserve">Edition No: The Edition Number of the document filled in behind </w:t>
      </w:r>
      <w:r w:rsidRPr="004E41EB">
        <w:rPr>
          <w:rFonts w:cs="Arial"/>
          <w:szCs w:val="22"/>
        </w:rPr>
        <w:t>SDDS Reference No</w:t>
      </w:r>
    </w:p>
    <w:p w14:paraId="5FC5CC67" w14:textId="77777777" w:rsidR="003F3830" w:rsidRPr="004E41EB" w:rsidRDefault="003F3830" w:rsidP="003F3830">
      <w:pPr>
        <w:pStyle w:val="DokumentMeta"/>
      </w:pPr>
      <w:r w:rsidRPr="004E41EB">
        <w:t xml:space="preserve">Applicable SCN: </w:t>
      </w:r>
      <w:r w:rsidR="00E05642" w:rsidRPr="004E41EB">
        <w:t>This must be filled-in if the ticket has dependencies with other tickets for the SCN integration i.e. whether other SCN(s) needs to be applied before this SCN</w:t>
      </w:r>
      <w:r w:rsidRPr="004E41EB">
        <w:t>:</w:t>
      </w:r>
    </w:p>
    <w:p w14:paraId="423F81CE" w14:textId="77777777" w:rsidR="003F3830" w:rsidRPr="004E41EB" w:rsidRDefault="003F3830" w:rsidP="003F3830">
      <w:pPr>
        <w:pStyle w:val="DokumentMeta"/>
        <w:numPr>
          <w:ilvl w:val="0"/>
          <w:numId w:val="35"/>
        </w:numPr>
      </w:pPr>
      <w:r w:rsidRPr="004E41EB">
        <w:t>If so: the name(s) of those SCN(s)</w:t>
      </w:r>
    </w:p>
    <w:p w14:paraId="19639561" w14:textId="77777777" w:rsidR="003F3830" w:rsidRPr="004E41EB" w:rsidRDefault="003F3830" w:rsidP="00E6756B">
      <w:pPr>
        <w:pStyle w:val="DokumentMeta"/>
        <w:numPr>
          <w:ilvl w:val="0"/>
          <w:numId w:val="35"/>
        </w:numPr>
        <w:rPr>
          <w:rFonts w:cs="Arial"/>
        </w:rPr>
      </w:pPr>
      <w:r w:rsidRPr="004E41EB">
        <w:t>If not: “No”&gt;</w:t>
      </w:r>
    </w:p>
    <w:p w14:paraId="1C66600A" w14:textId="77777777" w:rsidR="000157C7" w:rsidRPr="004E41EB" w:rsidRDefault="000157C7">
      <w:pPr>
        <w:pStyle w:val="DokumentMeta"/>
        <w:rPr>
          <w:rFonts w:cs="Arial"/>
        </w:rPr>
      </w:pPr>
    </w:p>
    <w:tbl>
      <w:tblPr>
        <w:tblW w:w="5616"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629"/>
        <w:gridCol w:w="4111"/>
        <w:gridCol w:w="2268"/>
        <w:gridCol w:w="1701"/>
      </w:tblGrid>
      <w:tr w:rsidR="002D7E37" w:rsidRPr="004E41EB" w14:paraId="42B73586" w14:textId="77777777" w:rsidTr="007A1636">
        <w:trPr>
          <w:trHeight w:val="678"/>
          <w:tblHeader/>
        </w:trPr>
        <w:tc>
          <w:tcPr>
            <w:tcW w:w="839" w:type="pct"/>
            <w:tcBorders>
              <w:top w:val="double" w:sz="4" w:space="0" w:color="auto"/>
              <w:bottom w:val="double" w:sz="4" w:space="0" w:color="auto"/>
            </w:tcBorders>
            <w:shd w:val="pct10" w:color="0000FF" w:fill="auto"/>
          </w:tcPr>
          <w:p w14:paraId="1E7F2325" w14:textId="77777777" w:rsidR="002D7E37" w:rsidRPr="004E41EB" w:rsidRDefault="002D7E37" w:rsidP="002D7E37">
            <w:pPr>
              <w:pStyle w:val="tabelle"/>
              <w:keepNext/>
              <w:jc w:val="center"/>
              <w:rPr>
                <w:b/>
              </w:rPr>
            </w:pPr>
            <w:r w:rsidRPr="004E41EB">
              <w:rPr>
                <w:b/>
              </w:rPr>
              <w:t>Doc-ID</w:t>
            </w:r>
          </w:p>
        </w:tc>
        <w:tc>
          <w:tcPr>
            <w:tcW w:w="2117" w:type="pct"/>
            <w:tcBorders>
              <w:top w:val="double" w:sz="4" w:space="0" w:color="auto"/>
              <w:bottom w:val="double" w:sz="4" w:space="0" w:color="auto"/>
            </w:tcBorders>
            <w:shd w:val="pct10" w:color="0000FF" w:fill="auto"/>
          </w:tcPr>
          <w:p w14:paraId="0E740F2C" w14:textId="77777777" w:rsidR="00CD03CD" w:rsidRPr="004E41EB" w:rsidRDefault="002D7E37" w:rsidP="00A81214">
            <w:pPr>
              <w:pStyle w:val="tabelle"/>
              <w:keepNext/>
              <w:jc w:val="center"/>
              <w:rPr>
                <w:b/>
              </w:rPr>
            </w:pPr>
            <w:r w:rsidRPr="004E41EB">
              <w:rPr>
                <w:b/>
              </w:rPr>
              <w:t xml:space="preserve">SharePoint </w:t>
            </w:r>
            <w:r w:rsidR="00AF408A" w:rsidRPr="004E41EB">
              <w:rPr>
                <w:b/>
              </w:rPr>
              <w:t xml:space="preserve">File </w:t>
            </w:r>
            <w:r w:rsidRPr="004E41EB">
              <w:rPr>
                <w:b/>
              </w:rPr>
              <w:t>Link</w:t>
            </w:r>
          </w:p>
        </w:tc>
        <w:tc>
          <w:tcPr>
            <w:tcW w:w="1168" w:type="pct"/>
            <w:tcBorders>
              <w:top w:val="double" w:sz="4" w:space="0" w:color="auto"/>
              <w:bottom w:val="double" w:sz="4" w:space="0" w:color="auto"/>
            </w:tcBorders>
            <w:shd w:val="pct10" w:color="0000FF" w:fill="auto"/>
          </w:tcPr>
          <w:p w14:paraId="1576BE77" w14:textId="77777777" w:rsidR="002D7E37" w:rsidRPr="004E41EB" w:rsidRDefault="006F5188" w:rsidP="00937C95">
            <w:pPr>
              <w:pStyle w:val="tabelle"/>
              <w:keepNext/>
              <w:jc w:val="center"/>
              <w:rPr>
                <w:b/>
              </w:rPr>
            </w:pPr>
            <w:r w:rsidRPr="004E41EB">
              <w:rPr>
                <w:b/>
              </w:rPr>
              <w:t xml:space="preserve">Edition </w:t>
            </w:r>
            <w:r w:rsidR="004E0AEE" w:rsidRPr="004E41EB">
              <w:rPr>
                <w:b/>
              </w:rPr>
              <w:t>No</w:t>
            </w:r>
          </w:p>
        </w:tc>
        <w:tc>
          <w:tcPr>
            <w:tcW w:w="876" w:type="pct"/>
            <w:tcBorders>
              <w:top w:val="double" w:sz="4" w:space="0" w:color="auto"/>
              <w:bottom w:val="double" w:sz="4" w:space="0" w:color="auto"/>
            </w:tcBorders>
            <w:shd w:val="pct10" w:color="0000FF" w:fill="auto"/>
          </w:tcPr>
          <w:p w14:paraId="0775868B" w14:textId="77777777" w:rsidR="002D7E37" w:rsidRPr="004E41EB" w:rsidRDefault="002D7E37" w:rsidP="007A1636">
            <w:pPr>
              <w:pStyle w:val="tabelle"/>
              <w:keepNext/>
              <w:jc w:val="center"/>
              <w:rPr>
                <w:b/>
              </w:rPr>
            </w:pPr>
            <w:r w:rsidRPr="004E41EB">
              <w:rPr>
                <w:b/>
              </w:rPr>
              <w:t>Applicable SCN</w:t>
            </w:r>
          </w:p>
        </w:tc>
      </w:tr>
      <w:tr w:rsidR="002D7E37" w:rsidRPr="004E41EB" w14:paraId="62743715" w14:textId="77777777" w:rsidTr="000F72A4">
        <w:tc>
          <w:tcPr>
            <w:tcW w:w="839" w:type="pct"/>
            <w:tcBorders>
              <w:top w:val="double" w:sz="4" w:space="0" w:color="auto"/>
            </w:tcBorders>
          </w:tcPr>
          <w:p w14:paraId="098D23E9" w14:textId="77777777" w:rsidR="002D7E37" w:rsidRPr="004E41EB" w:rsidRDefault="002D7E37" w:rsidP="00362537">
            <w:pPr>
              <w:pStyle w:val="tabelle"/>
              <w:jc w:val="center"/>
              <w:rPr>
                <w:i/>
                <w:color w:val="FF0000"/>
              </w:rPr>
            </w:pPr>
          </w:p>
        </w:tc>
        <w:tc>
          <w:tcPr>
            <w:tcW w:w="2117" w:type="pct"/>
            <w:tcBorders>
              <w:top w:val="double" w:sz="4" w:space="0" w:color="auto"/>
            </w:tcBorders>
          </w:tcPr>
          <w:p w14:paraId="06A7470A" w14:textId="77777777" w:rsidR="002D7E37" w:rsidRPr="004E41EB" w:rsidRDefault="002D7E37" w:rsidP="00362537">
            <w:pPr>
              <w:pStyle w:val="tabelle"/>
              <w:jc w:val="center"/>
              <w:rPr>
                <w:i/>
                <w:color w:val="FF0000"/>
              </w:rPr>
            </w:pPr>
          </w:p>
        </w:tc>
        <w:tc>
          <w:tcPr>
            <w:tcW w:w="1168" w:type="pct"/>
            <w:tcBorders>
              <w:top w:val="double" w:sz="4" w:space="0" w:color="auto"/>
            </w:tcBorders>
          </w:tcPr>
          <w:p w14:paraId="5A5CF03F" w14:textId="77777777" w:rsidR="002D7E37" w:rsidRPr="004E41EB" w:rsidRDefault="002D7E37" w:rsidP="00362537">
            <w:pPr>
              <w:pStyle w:val="tabelle"/>
              <w:jc w:val="center"/>
              <w:rPr>
                <w:i/>
                <w:color w:val="FF0000"/>
              </w:rPr>
            </w:pPr>
          </w:p>
        </w:tc>
        <w:tc>
          <w:tcPr>
            <w:tcW w:w="876" w:type="pct"/>
            <w:tcBorders>
              <w:top w:val="double" w:sz="4" w:space="0" w:color="auto"/>
            </w:tcBorders>
          </w:tcPr>
          <w:p w14:paraId="3A7981C5" w14:textId="77777777" w:rsidR="002D7E37" w:rsidRPr="004E41EB" w:rsidRDefault="002D7E37" w:rsidP="00362537">
            <w:pPr>
              <w:pStyle w:val="tabelle"/>
              <w:jc w:val="center"/>
              <w:rPr>
                <w:i/>
                <w:color w:val="FF0000"/>
              </w:rPr>
            </w:pPr>
          </w:p>
        </w:tc>
      </w:tr>
      <w:tr w:rsidR="00CD03CD" w:rsidRPr="004E41EB" w14:paraId="41AA92CD" w14:textId="77777777" w:rsidTr="000F72A4">
        <w:tc>
          <w:tcPr>
            <w:tcW w:w="839" w:type="pct"/>
          </w:tcPr>
          <w:p w14:paraId="1F721CA3" w14:textId="77777777" w:rsidR="002D7E37" w:rsidRPr="004E41EB" w:rsidRDefault="002D7E37" w:rsidP="00362537">
            <w:pPr>
              <w:pStyle w:val="tabelle"/>
              <w:jc w:val="center"/>
              <w:rPr>
                <w:i/>
                <w:color w:val="FF0000"/>
              </w:rPr>
            </w:pPr>
          </w:p>
        </w:tc>
        <w:tc>
          <w:tcPr>
            <w:tcW w:w="2117" w:type="pct"/>
          </w:tcPr>
          <w:p w14:paraId="77C1644A" w14:textId="77777777" w:rsidR="002D7E37" w:rsidRPr="004E41EB" w:rsidRDefault="002D7E37" w:rsidP="00362537">
            <w:pPr>
              <w:pStyle w:val="tabelle"/>
              <w:jc w:val="center"/>
              <w:rPr>
                <w:i/>
                <w:color w:val="FF0000"/>
              </w:rPr>
            </w:pPr>
          </w:p>
        </w:tc>
        <w:tc>
          <w:tcPr>
            <w:tcW w:w="1168" w:type="pct"/>
          </w:tcPr>
          <w:p w14:paraId="51316B3C" w14:textId="77777777" w:rsidR="002D7E37" w:rsidRPr="004E41EB" w:rsidRDefault="002D7E37" w:rsidP="00362537">
            <w:pPr>
              <w:pStyle w:val="tabelle"/>
              <w:jc w:val="center"/>
              <w:rPr>
                <w:i/>
                <w:color w:val="FF0000"/>
              </w:rPr>
            </w:pPr>
          </w:p>
        </w:tc>
        <w:tc>
          <w:tcPr>
            <w:tcW w:w="876" w:type="pct"/>
          </w:tcPr>
          <w:p w14:paraId="6FEBBC7A" w14:textId="77777777" w:rsidR="002D7E37" w:rsidRPr="004E41EB" w:rsidRDefault="002D7E37" w:rsidP="00362537">
            <w:pPr>
              <w:pStyle w:val="tabelle"/>
              <w:jc w:val="center"/>
              <w:rPr>
                <w:i/>
                <w:color w:val="FF0000"/>
              </w:rPr>
            </w:pPr>
          </w:p>
        </w:tc>
      </w:tr>
      <w:tr w:rsidR="002D7E37" w:rsidRPr="004E41EB" w14:paraId="653DDA36" w14:textId="77777777" w:rsidTr="000F72A4">
        <w:tc>
          <w:tcPr>
            <w:tcW w:w="839" w:type="pct"/>
            <w:tcBorders>
              <w:bottom w:val="double" w:sz="4" w:space="0" w:color="auto"/>
            </w:tcBorders>
          </w:tcPr>
          <w:p w14:paraId="47CE8D53" w14:textId="77777777" w:rsidR="002D7E37" w:rsidRPr="004E41EB" w:rsidRDefault="002D7E37" w:rsidP="00362537">
            <w:pPr>
              <w:pStyle w:val="tabelle"/>
              <w:jc w:val="center"/>
              <w:rPr>
                <w:i/>
                <w:color w:val="FF0000"/>
              </w:rPr>
            </w:pPr>
          </w:p>
        </w:tc>
        <w:tc>
          <w:tcPr>
            <w:tcW w:w="2117" w:type="pct"/>
            <w:tcBorders>
              <w:bottom w:val="double" w:sz="4" w:space="0" w:color="auto"/>
            </w:tcBorders>
          </w:tcPr>
          <w:p w14:paraId="5A109499" w14:textId="77777777" w:rsidR="002D7E37" w:rsidRPr="004E41EB" w:rsidRDefault="002D7E37" w:rsidP="00362537">
            <w:pPr>
              <w:pStyle w:val="tabelle"/>
              <w:jc w:val="center"/>
              <w:rPr>
                <w:i/>
                <w:color w:val="FF0000"/>
              </w:rPr>
            </w:pPr>
          </w:p>
        </w:tc>
        <w:tc>
          <w:tcPr>
            <w:tcW w:w="1168" w:type="pct"/>
            <w:tcBorders>
              <w:bottom w:val="double" w:sz="4" w:space="0" w:color="auto"/>
            </w:tcBorders>
          </w:tcPr>
          <w:p w14:paraId="49219D8E" w14:textId="77777777" w:rsidR="002D7E37" w:rsidRPr="004E41EB" w:rsidRDefault="002D7E37" w:rsidP="00362537">
            <w:pPr>
              <w:pStyle w:val="tabelle"/>
              <w:jc w:val="center"/>
              <w:rPr>
                <w:i/>
                <w:color w:val="FF0000"/>
              </w:rPr>
            </w:pPr>
          </w:p>
        </w:tc>
        <w:tc>
          <w:tcPr>
            <w:tcW w:w="876" w:type="pct"/>
            <w:tcBorders>
              <w:bottom w:val="double" w:sz="4" w:space="0" w:color="auto"/>
            </w:tcBorders>
          </w:tcPr>
          <w:p w14:paraId="29A6209C" w14:textId="77777777" w:rsidR="002D7E37" w:rsidRPr="004E41EB" w:rsidRDefault="002D7E37" w:rsidP="00362537">
            <w:pPr>
              <w:pStyle w:val="tabelle"/>
              <w:jc w:val="center"/>
              <w:rPr>
                <w:i/>
                <w:color w:val="FF0000"/>
              </w:rPr>
            </w:pPr>
          </w:p>
        </w:tc>
      </w:tr>
    </w:tbl>
    <w:p w14:paraId="10E925C8" w14:textId="77777777" w:rsidR="000157C7" w:rsidRPr="004E41EB" w:rsidRDefault="000157C7"/>
    <w:p w14:paraId="5B5B2D2A" w14:textId="77777777" w:rsidR="000157C7" w:rsidRPr="004E41EB" w:rsidRDefault="000157C7" w:rsidP="00C603C3">
      <w:pPr>
        <w:pStyle w:val="CTXTXT"/>
      </w:pPr>
      <w:r w:rsidRPr="004E41EB">
        <w:br w:type="page"/>
      </w:r>
    </w:p>
    <w:p w14:paraId="53E09759" w14:textId="75E8932C" w:rsidR="00F7361E" w:rsidRDefault="00016938" w:rsidP="00B11257">
      <w:pPr>
        <w:pStyle w:val="Titolo1"/>
      </w:pPr>
      <w:r w:rsidRPr="004E41EB">
        <w:lastRenderedPageBreak/>
        <w:t xml:space="preserve">High Level </w:t>
      </w:r>
      <w:r w:rsidR="00D62FB3" w:rsidRPr="004E41EB">
        <w:t>Functionality</w:t>
      </w:r>
    </w:p>
    <w:p w14:paraId="4D10478E" w14:textId="4DBC960A" w:rsidR="00DD3400" w:rsidRDefault="00DD3400" w:rsidP="00DD3400">
      <w:pPr>
        <w:pStyle w:val="CTXTXT"/>
      </w:pPr>
      <w:r>
        <w:t>This ECP introduces the use of virtuali</w:t>
      </w:r>
      <w:r w:rsidR="00292EAB">
        <w:t>s</w:t>
      </w:r>
      <w:r>
        <w:t xml:space="preserve">ation in SDDS, to reduce the number of servers for the system. The system architecture will consist of two servers, each running VMs for CORE and MNG+WKS. </w:t>
      </w:r>
      <w:r w:rsidR="00FD69A9">
        <w:t xml:space="preserve">No additional WKS will be supported (WKS3, WKS4, WKS5). </w:t>
      </w:r>
      <w:r>
        <w:t xml:space="preserve">The </w:t>
      </w:r>
      <w:commentRangeStart w:id="2"/>
      <w:commentRangeStart w:id="3"/>
      <w:r>
        <w:t xml:space="preserve">number </w:t>
      </w:r>
      <w:commentRangeEnd w:id="2"/>
      <w:r w:rsidR="00282AFB">
        <w:rPr>
          <w:rStyle w:val="Rimandocommento"/>
          <w:rFonts w:ascii="Times New Roman" w:hAnsi="Times New Roman"/>
        </w:rPr>
        <w:commentReference w:id="2"/>
      </w:r>
      <w:commentRangeEnd w:id="3"/>
      <w:r w:rsidR="00F776C4">
        <w:rPr>
          <w:rStyle w:val="Rimandocommento"/>
          <w:rFonts w:ascii="Times New Roman" w:hAnsi="Times New Roman"/>
        </w:rPr>
        <w:commentReference w:id="3"/>
      </w:r>
      <w:r>
        <w:t>of CORE building blocks will be limited to 1, increasing the maximum number of Logical channels to 800.</w:t>
      </w:r>
    </w:p>
    <w:p w14:paraId="0495FABD" w14:textId="77777777" w:rsidR="00DD3400" w:rsidRDefault="00DD3400" w:rsidP="00DD3400">
      <w:pPr>
        <w:pStyle w:val="CTXTXT"/>
      </w:pPr>
    </w:p>
    <w:p w14:paraId="6BF3A892" w14:textId="155A4620" w:rsidR="00DD3400" w:rsidRDefault="00DD3400" w:rsidP="00DD3400">
      <w:pPr>
        <w:pStyle w:val="CTXTXT"/>
        <w:jc w:val="center"/>
      </w:pPr>
      <w:r>
        <w:object w:dxaOrig="9570" w:dyaOrig="5380" w14:anchorId="4AFC5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165.75pt" o:ole="">
            <v:imagedata r:id="rId14" o:title="" croptop="10359f" cropbottom="10359f"/>
          </v:shape>
          <o:OLEObject Type="Embed" ProgID="PowerPoint.Show.12" ShapeID="_x0000_i1025" DrawAspect="Content" ObjectID="_1762939803" r:id="rId15"/>
        </w:object>
      </w:r>
      <w:bookmarkStart w:id="4" w:name="_Ref143842861"/>
      <w:r>
        <w:t xml:space="preserve">Figure </w:t>
      </w:r>
      <w:fldSimple w:instr=" SEQ Figure \* ARABIC ">
        <w:r w:rsidR="006043BE">
          <w:rPr>
            <w:noProof/>
          </w:rPr>
          <w:t>1</w:t>
        </w:r>
      </w:fldSimple>
      <w:bookmarkEnd w:id="4"/>
      <w:r>
        <w:t xml:space="preserve"> – SDDS migration to </w:t>
      </w:r>
      <w:r w:rsidRPr="002B06C2">
        <w:t>virtuali</w:t>
      </w:r>
      <w:r>
        <w:t>s</w:t>
      </w:r>
      <w:r w:rsidRPr="002B06C2">
        <w:t>ed</w:t>
      </w:r>
      <w:r>
        <w:t xml:space="preserve"> solution</w:t>
      </w:r>
    </w:p>
    <w:p w14:paraId="7D96D874" w14:textId="336C3343" w:rsidR="00DD3400" w:rsidRDefault="00DD3400" w:rsidP="00DD3400">
      <w:pPr>
        <w:pStyle w:val="CTXTXT"/>
      </w:pPr>
      <w:r>
        <w:t>The network architecture will be changed to reduce the minimum number of network interfaces needed by the system. The relevant changes will be the optional configuration of interfaces for MNG and the optional bonding for the MNG. New features will be added for the configuration of the operating system of the physical server (host of the virtual machines), for example the possibility to configure an optional network interface for the management of the server</w:t>
      </w:r>
      <w:r w:rsidR="00AD5DFF">
        <w:t xml:space="preserve"> (Management Network Interface)</w:t>
      </w:r>
      <w:r>
        <w:t>.</w:t>
      </w:r>
    </w:p>
    <w:p w14:paraId="1EFADE3E" w14:textId="77777777" w:rsidR="00DD3400" w:rsidRDefault="00DD3400" w:rsidP="00DD3400">
      <w:pPr>
        <w:pStyle w:val="CTXTXT"/>
      </w:pPr>
      <w:r>
        <w:t>T</w:t>
      </w:r>
      <w:r w:rsidRPr="004E58E5">
        <w:t>he following terminology will be used in this document</w:t>
      </w:r>
      <w:r>
        <w:t>:</w:t>
      </w:r>
    </w:p>
    <w:p w14:paraId="192CACFE" w14:textId="6B08C5F1" w:rsidR="00DD3400" w:rsidRDefault="00DD3400" w:rsidP="00DD3400">
      <w:pPr>
        <w:pStyle w:val="CTXBULLET1"/>
      </w:pPr>
      <w:r w:rsidRPr="004E58E5">
        <w:rPr>
          <w:b/>
          <w:bCs/>
        </w:rPr>
        <w:t xml:space="preserve">KVM </w:t>
      </w:r>
      <w:r>
        <w:rPr>
          <w:b/>
          <w:bCs/>
        </w:rPr>
        <w:t>H</w:t>
      </w:r>
      <w:r w:rsidRPr="004E58E5">
        <w:rPr>
          <w:b/>
          <w:bCs/>
        </w:rPr>
        <w:t>ost</w:t>
      </w:r>
      <w:r w:rsidR="00904CD3">
        <w:rPr>
          <w:b/>
          <w:bCs/>
        </w:rPr>
        <w:t xml:space="preserve"> (</w:t>
      </w:r>
      <w:r w:rsidR="00904CD3" w:rsidRPr="003343FC">
        <w:t>or simply:</w:t>
      </w:r>
      <w:r w:rsidR="00904CD3">
        <w:rPr>
          <w:b/>
          <w:bCs/>
        </w:rPr>
        <w:t xml:space="preserve"> Host)</w:t>
      </w:r>
      <w:r>
        <w:t>: physical server running Linux KVM.</w:t>
      </w:r>
      <w:r w:rsidR="00EC1ABF">
        <w:t xml:space="preserve"> The extended form will be used to better identify the context, when needed.</w:t>
      </w:r>
    </w:p>
    <w:p w14:paraId="61F55627" w14:textId="36EA516D" w:rsidR="00DD3400" w:rsidRDefault="00DD3400" w:rsidP="00DD3400">
      <w:pPr>
        <w:pStyle w:val="CTXBULLET1"/>
      </w:pPr>
      <w:r>
        <w:rPr>
          <w:b/>
          <w:bCs/>
        </w:rPr>
        <w:t>Guest</w:t>
      </w:r>
      <w:r>
        <w:t>: virtual machine running inside Linux KVM on the KVM Host, representing a virtualised SDDS server.</w:t>
      </w:r>
    </w:p>
    <w:p w14:paraId="1BF6F3C2" w14:textId="5642953E" w:rsidR="00DD3400" w:rsidRDefault="00DD3400" w:rsidP="00DD3400">
      <w:pPr>
        <w:pStyle w:val="CTXTXT"/>
      </w:pPr>
      <w:r>
        <w:t xml:space="preserve">In the context of this </w:t>
      </w:r>
      <w:r w:rsidR="002C0725">
        <w:t>E</w:t>
      </w:r>
      <w:r>
        <w:t>CP, which affects OS configuration, an additional security improvement will be introduced, denying remote ssh root access to the KVM Host and Guest (SDDS virtual servers).</w:t>
      </w:r>
    </w:p>
    <w:p w14:paraId="2A8868A8" w14:textId="05C44AD0" w:rsidR="007D71D0" w:rsidRDefault="007D71D0" w:rsidP="007D71D0">
      <w:pPr>
        <w:pStyle w:val="Titolo2"/>
      </w:pPr>
      <w:r w:rsidRPr="004E41EB">
        <w:t>Analysis</w:t>
      </w:r>
    </w:p>
    <w:p w14:paraId="5A1F690D" w14:textId="77777777" w:rsidR="00DD3400" w:rsidRDefault="00DD3400" w:rsidP="00DD3400">
      <w:pPr>
        <w:pStyle w:val="Titolo3"/>
      </w:pPr>
      <w:r>
        <w:lastRenderedPageBreak/>
        <w:t>Hardware configuration</w:t>
      </w:r>
    </w:p>
    <w:p w14:paraId="020E098B" w14:textId="77777777" w:rsidR="00DD3400" w:rsidRDefault="00DD3400" w:rsidP="00DD3400">
      <w:pPr>
        <w:pStyle w:val="CTXTXT"/>
      </w:pPr>
      <w:r>
        <w:t>The current hardware architecture of the SDDS System is based on physical servers, each server running either CORE or MNG+WKS application. The minimum hardware architecture consists of four servers:</w:t>
      </w:r>
    </w:p>
    <w:p w14:paraId="6F90C999" w14:textId="77777777" w:rsidR="00DD3400" w:rsidRDefault="00DD3400" w:rsidP="00DD3400">
      <w:pPr>
        <w:pStyle w:val="CTXTXT"/>
      </w:pPr>
    </w:p>
    <w:p w14:paraId="2092E3F4" w14:textId="77777777" w:rsidR="00DD3400" w:rsidRDefault="00DD3400" w:rsidP="00DD3400">
      <w:pPr>
        <w:pStyle w:val="CTXTXT"/>
        <w:jc w:val="center"/>
      </w:pPr>
      <w:r>
        <w:object w:dxaOrig="9570" w:dyaOrig="5380" w14:anchorId="22A507A8">
          <v:shape id="_x0000_i1026" type="#_x0000_t75" style="width:5in;height:201.75pt" o:ole="">
            <v:imagedata r:id="rId16" o:title=""/>
          </v:shape>
          <o:OLEObject Type="Embed" ProgID="PowerPoint.Show.12" ShapeID="_x0000_i1026" DrawAspect="Content" ObjectID="_1762939804" r:id="rId17"/>
        </w:object>
      </w:r>
    </w:p>
    <w:p w14:paraId="3E3FCB4D" w14:textId="35D49D9D" w:rsidR="00DD3400" w:rsidRDefault="00DD3400" w:rsidP="00BF1800">
      <w:pPr>
        <w:pStyle w:val="FigureCaption"/>
      </w:pPr>
      <w:bookmarkStart w:id="5" w:name="_Ref144272883"/>
      <w:r>
        <w:t xml:space="preserve">Figure </w:t>
      </w:r>
      <w:fldSimple w:instr=" SEQ Figure \* ARABIC ">
        <w:r w:rsidR="006043BE">
          <w:rPr>
            <w:noProof/>
          </w:rPr>
          <w:t>2</w:t>
        </w:r>
      </w:fldSimple>
      <w:bookmarkEnd w:id="5"/>
      <w:r>
        <w:t xml:space="preserve"> – SDDS current hardware architecture</w:t>
      </w:r>
    </w:p>
    <w:p w14:paraId="306723A3" w14:textId="77777777" w:rsidR="00DD3400" w:rsidRPr="00A4497C" w:rsidRDefault="00DD3400" w:rsidP="00DD3400">
      <w:pPr>
        <w:pStyle w:val="CTXTXT"/>
      </w:pPr>
    </w:p>
    <w:p w14:paraId="7FCEF5CF" w14:textId="615DA204" w:rsidR="00DD3400" w:rsidRDefault="00DD3400" w:rsidP="00DD3400">
      <w:pPr>
        <w:pStyle w:val="CTXTXT"/>
      </w:pPr>
      <w:r>
        <w:t xml:space="preserve">In </w:t>
      </w:r>
      <w:r>
        <w:fldChar w:fldCharType="begin"/>
      </w:r>
      <w:r>
        <w:instrText xml:space="preserve"> REF _Ref144272883 \h </w:instrText>
      </w:r>
      <w:r>
        <w:fldChar w:fldCharType="separate"/>
      </w:r>
      <w:r w:rsidR="006043BE">
        <w:t xml:space="preserve">Figure </w:t>
      </w:r>
      <w:r w:rsidR="006043BE">
        <w:rPr>
          <w:noProof/>
        </w:rPr>
        <w:t>2</w:t>
      </w:r>
      <w:r>
        <w:fldChar w:fldCharType="end"/>
      </w:r>
      <w:r>
        <w:t xml:space="preserve"> the MNG and the WKS run onto a physical server. There are two servers in OPS/STAND-BY configuration representing the MNG Building Block and other two servers in OPS/STAND-BY configuration representing the CORE Building Block.</w:t>
      </w:r>
    </w:p>
    <w:p w14:paraId="41B8FEFC" w14:textId="536452C6" w:rsidR="00DD3400" w:rsidRDefault="00DD3400" w:rsidP="00DD3400">
      <w:pPr>
        <w:pStyle w:val="CTXTXT"/>
      </w:pPr>
      <w:r w:rsidRPr="00C855E0">
        <w:t>In the following</w:t>
      </w:r>
      <w:r>
        <w:t xml:space="preserve"> paragraphs, the terms</w:t>
      </w:r>
      <w:r w:rsidRPr="00C855E0">
        <w:t xml:space="preserve"> “MNG OS” and “CORE OS” </w:t>
      </w:r>
      <w:r>
        <w:t xml:space="preserve">will be used </w:t>
      </w:r>
      <w:r w:rsidRPr="00C855E0">
        <w:t xml:space="preserve">to indicate the SDDS </w:t>
      </w:r>
      <w:r>
        <w:t>OS</w:t>
      </w:r>
      <w:r w:rsidRPr="00C855E0">
        <w:t xml:space="preserve"> install</w:t>
      </w:r>
      <w:r>
        <w:t xml:space="preserve">ation of the </w:t>
      </w:r>
      <w:r w:rsidR="0003176F">
        <w:t>Guest</w:t>
      </w:r>
      <w:r>
        <w:t>s,</w:t>
      </w:r>
      <w:r w:rsidRPr="00C855E0">
        <w:t xml:space="preserve"> executed respectively</w:t>
      </w:r>
      <w:r>
        <w:t xml:space="preserve"> on MNG servers and on CORE servers. The ISO file is </w:t>
      </w:r>
      <w:r w:rsidRPr="006E01CD">
        <w:t>unique</w:t>
      </w:r>
      <w:r>
        <w:t xml:space="preserve"> and the server where the OS is installed will be configured according to the Unit (CORE A, CORE B, or MNG A, MNG B) selected in the boot menu. </w:t>
      </w:r>
    </w:p>
    <w:p w14:paraId="2E72AB92" w14:textId="77777777" w:rsidR="00DD3400" w:rsidRDefault="00DD3400" w:rsidP="00DD3400">
      <w:pPr>
        <w:pStyle w:val="Titolo3"/>
      </w:pPr>
      <w:r>
        <w:t>Network configuration</w:t>
      </w:r>
    </w:p>
    <w:p w14:paraId="002CCFB1" w14:textId="77777777" w:rsidR="00DD3400" w:rsidRDefault="00DD3400" w:rsidP="00DD3400">
      <w:pPr>
        <w:pStyle w:val="CTXTXT"/>
      </w:pPr>
      <w:r>
        <w:t xml:space="preserve">The current network architecture requires ILAN, ELAN and IWAN both for CORE and MNG. </w:t>
      </w:r>
    </w:p>
    <w:p w14:paraId="52286FFF" w14:textId="77777777" w:rsidR="00DD3400" w:rsidRDefault="00DD3400" w:rsidP="00DD3400">
      <w:pPr>
        <w:pStyle w:val="Titolo4"/>
      </w:pPr>
      <w:r>
        <w:t>MNG side</w:t>
      </w:r>
    </w:p>
    <w:p w14:paraId="745D7A67" w14:textId="77777777" w:rsidR="00DD3400" w:rsidRDefault="00DD3400" w:rsidP="00DD3400">
      <w:pPr>
        <w:pStyle w:val="CTXTXT"/>
      </w:pPr>
      <w:r>
        <w:t>All LANs (ILAN, IWAN, ELAN) for the MNG servers must have bonding configuration. If a network interface, required for the bonding, is not configured or not available, then the application does not start. A</w:t>
      </w:r>
      <w:r w:rsidRPr="00F648D5">
        <w:t xml:space="preserve"> check </w:t>
      </w:r>
      <w:r>
        <w:t xml:space="preserve">about the number of interfaces </w:t>
      </w:r>
      <w:r w:rsidRPr="00F648D5">
        <w:t>is performed when the MNG application stars and if there are not 6 network interfaces (</w:t>
      </w:r>
      <w:r>
        <w:t>two</w:t>
      </w:r>
      <w:r w:rsidRPr="00F648D5">
        <w:t xml:space="preserve"> for ILAN, </w:t>
      </w:r>
      <w:r>
        <w:t>two</w:t>
      </w:r>
      <w:r w:rsidRPr="00F648D5">
        <w:t xml:space="preserve"> for IWAN and </w:t>
      </w:r>
      <w:r>
        <w:t>two</w:t>
      </w:r>
      <w:r w:rsidRPr="00F648D5">
        <w:t xml:space="preserve"> for ELAN) the </w:t>
      </w:r>
      <w:r w:rsidRPr="006E01CD">
        <w:t>application shuts down</w:t>
      </w:r>
      <w:r>
        <w:t xml:space="preserve">. </w:t>
      </w:r>
    </w:p>
    <w:p w14:paraId="412DB7CE" w14:textId="062F8677" w:rsidR="00DD3400" w:rsidRDefault="00DD3400" w:rsidP="00DD3400">
      <w:pPr>
        <w:pStyle w:val="CTXTXT"/>
      </w:pPr>
      <w:r>
        <w:lastRenderedPageBreak/>
        <w:t xml:space="preserve">The MNG uses the IWAN and the ELAN for the interconnection service (Service/Provider, </w:t>
      </w:r>
      <w:r w:rsidRPr="006E01CD">
        <w:t>disabled</w:t>
      </w:r>
      <w:r>
        <w:t xml:space="preserve"> by default) and for the External SNMP monitoring. These services are provided by the OPS MNG through the Virtual IP addresses of both LANs.</w:t>
      </w:r>
    </w:p>
    <w:p w14:paraId="11F13361" w14:textId="77777777" w:rsidR="00DD3400" w:rsidRDefault="00DD3400" w:rsidP="00DD3400">
      <w:pPr>
        <w:pStyle w:val="CTXTXT"/>
      </w:pPr>
      <w:r>
        <w:t xml:space="preserve"> </w:t>
      </w:r>
    </w:p>
    <w:p w14:paraId="6D4CC609" w14:textId="77777777" w:rsidR="00DD3400" w:rsidRDefault="00DD3400" w:rsidP="00DD3400">
      <w:pPr>
        <w:pStyle w:val="Titolo4"/>
      </w:pPr>
      <w:r>
        <w:t>CORE side</w:t>
      </w:r>
    </w:p>
    <w:p w14:paraId="35563125" w14:textId="77777777" w:rsidR="00DD3400" w:rsidRDefault="00DD3400" w:rsidP="00DD3400">
      <w:pPr>
        <w:pStyle w:val="CTXTXT"/>
      </w:pPr>
      <w:r>
        <w:t xml:space="preserve">All LANs (ILAN, IWAN, ELAN) for the CORE are mandatory. The bonding is currently mandatory only for the ILAN. The IWAN and the ELAN can be configured also without </w:t>
      </w:r>
      <w:r w:rsidRPr="006E01CD">
        <w:t>bonding</w:t>
      </w:r>
      <w:r>
        <w:t xml:space="preserve">, but during the CORE OS </w:t>
      </w:r>
      <w:r w:rsidRPr="006E01CD">
        <w:t>installation the default configuration includes</w:t>
      </w:r>
      <w:r>
        <w:t xml:space="preserve"> two network interfaces for the ELAN and the IWAN too. </w:t>
      </w:r>
    </w:p>
    <w:p w14:paraId="46A8253E" w14:textId="77777777" w:rsidR="00DD3400" w:rsidRDefault="00DD3400" w:rsidP="00DD3400">
      <w:pPr>
        <w:pStyle w:val="CTXTXT"/>
      </w:pPr>
      <w:r>
        <w:t xml:space="preserve">On the CORE servers </w:t>
      </w:r>
      <w:r w:rsidRPr="006E01CD">
        <w:t xml:space="preserve">it is also </w:t>
      </w:r>
      <w:r>
        <w:t>possible</w:t>
      </w:r>
      <w:r w:rsidRPr="006E01CD">
        <w:t xml:space="preserve"> to create</w:t>
      </w:r>
      <w:r>
        <w:t xml:space="preserve"> User LANs with or without bonding and an additional LAN (XLAN) to </w:t>
      </w:r>
      <w:r w:rsidRPr="006E01CD">
        <w:t>directly connect</w:t>
      </w:r>
      <w:r>
        <w:t xml:space="preserve"> the two CORE </w:t>
      </w:r>
      <w:r w:rsidRPr="006E01CD">
        <w:t>Units</w:t>
      </w:r>
      <w:r>
        <w:t xml:space="preserve"> of the same Building </w:t>
      </w:r>
      <w:r w:rsidRPr="006E01CD">
        <w:t>Block for the exchanging of</w:t>
      </w:r>
      <w:r>
        <w:t xml:space="preserve"> keep-alive messages.</w:t>
      </w:r>
    </w:p>
    <w:p w14:paraId="3BA99C55" w14:textId="77777777" w:rsidR="00DD3400" w:rsidRDefault="00DD3400" w:rsidP="00DD3400">
      <w:pPr>
        <w:pStyle w:val="CTXTXT"/>
      </w:pPr>
    </w:p>
    <w:p w14:paraId="74DF366D" w14:textId="77777777" w:rsidR="00DD3400" w:rsidRDefault="00DD3400" w:rsidP="00DD3400">
      <w:pPr>
        <w:pStyle w:val="Titolo3"/>
      </w:pPr>
      <w:r>
        <w:t>ESPACE tool</w:t>
      </w:r>
    </w:p>
    <w:p w14:paraId="5E6A4938" w14:textId="77777777" w:rsidR="00282AFB" w:rsidRDefault="00DD3400" w:rsidP="00DD3400">
      <w:pPr>
        <w:pStyle w:val="CTXTXT"/>
      </w:pPr>
      <w:r>
        <w:t>To customise the configuration of the CORE and MNG OS</w:t>
      </w:r>
      <w:r w:rsidR="00282AFB">
        <w:t xml:space="preserve"> two options are possible:</w:t>
      </w:r>
    </w:p>
    <w:p w14:paraId="4C546B90" w14:textId="235652B7" w:rsidR="00282AFB" w:rsidRDefault="00282AFB" w:rsidP="00282AFB">
      <w:pPr>
        <w:pStyle w:val="CTXTXT"/>
        <w:numPr>
          <w:ilvl w:val="0"/>
          <w:numId w:val="43"/>
        </w:numPr>
      </w:pPr>
      <w:r>
        <w:t xml:space="preserve">make use of </w:t>
      </w:r>
      <w:r w:rsidR="00DD3400">
        <w:t xml:space="preserve">a post-installation </w:t>
      </w:r>
      <w:r>
        <w:t xml:space="preserve">that will be executed </w:t>
      </w:r>
      <w:r w:rsidR="00DD3400">
        <w:t xml:space="preserve">at the first root login, or </w:t>
      </w:r>
    </w:p>
    <w:p w14:paraId="3237F3BA" w14:textId="163BA9CE" w:rsidR="00DD3400" w:rsidRDefault="00282AFB" w:rsidP="003343FC">
      <w:pPr>
        <w:pStyle w:val="CTXTXT"/>
        <w:numPr>
          <w:ilvl w:val="0"/>
          <w:numId w:val="43"/>
        </w:numPr>
      </w:pPr>
      <w:r>
        <w:t xml:space="preserve">make use of </w:t>
      </w:r>
      <w:r w:rsidR="00DD3400">
        <w:t xml:space="preserve">a configuration tar file </w:t>
      </w:r>
      <w:r w:rsidR="00DD3400" w:rsidRPr="00E65F31">
        <w:t>created</w:t>
      </w:r>
      <w:r w:rsidR="00DD3400">
        <w:t xml:space="preserve"> by ESPACE tool.</w:t>
      </w:r>
    </w:p>
    <w:p w14:paraId="278DF16D" w14:textId="63EA89CC" w:rsidR="00DD3400" w:rsidRDefault="00DD3400" w:rsidP="00DD3400">
      <w:pPr>
        <w:pStyle w:val="CTXTXT"/>
      </w:pPr>
      <w:r>
        <w:t xml:space="preserve">ESPACE currently supports the offline configuration of the SDDS OS related to the MNGs, COREs and WKSs. </w:t>
      </w:r>
      <w:r w:rsidR="00282AFB">
        <w:t>T</w:t>
      </w:r>
      <w:r>
        <w:t xml:space="preserve">he tool </w:t>
      </w:r>
      <w:r w:rsidR="00F9439C">
        <w:t>allows</w:t>
      </w:r>
      <w:r>
        <w:t xml:space="preserve"> t</w:t>
      </w:r>
      <w:r w:rsidR="00F9439C">
        <w:t>he</w:t>
      </w:r>
      <w:r>
        <w:t xml:space="preserve"> configur</w:t>
      </w:r>
      <w:r w:rsidR="00F9439C">
        <w:t>ation of</w:t>
      </w:r>
      <w:r>
        <w:t xml:space="preserve">: </w:t>
      </w:r>
    </w:p>
    <w:p w14:paraId="0B73A7AF" w14:textId="77777777" w:rsidR="00DD3400" w:rsidRDefault="00DD3400" w:rsidP="00DD3400">
      <w:pPr>
        <w:pStyle w:val="CTXBULLET1"/>
      </w:pPr>
      <w:r>
        <w:t xml:space="preserve">Bonding for ILAN, IWAN and ELAN. The bonding is mandatory for all the LANs of the MNG, and </w:t>
      </w:r>
      <w:r w:rsidRPr="00E65F31">
        <w:t>it’s required to define two</w:t>
      </w:r>
      <w:r>
        <w:t xml:space="preserve"> network interfaces for each LAN. About the CORE instead, the bonding is mandatory only for the ILAN, the ELAN and the IWAN can be configured also with only one network interface (and then without bonding). </w:t>
      </w:r>
    </w:p>
    <w:p w14:paraId="6EF4AA2E" w14:textId="682225B2" w:rsidR="00DD3400" w:rsidRDefault="00DD3400" w:rsidP="00DD3400">
      <w:pPr>
        <w:pStyle w:val="CTXBULLET1"/>
      </w:pPr>
      <w:r>
        <w:t>IP addresses of the ILAN, IWAN and ELAN,</w:t>
      </w:r>
    </w:p>
    <w:p w14:paraId="3B319D19" w14:textId="77777777" w:rsidR="00DD3400" w:rsidRDefault="00DD3400" w:rsidP="00DD3400">
      <w:pPr>
        <w:pStyle w:val="CTXBULLET1"/>
      </w:pPr>
      <w:r>
        <w:t>Hosts file,</w:t>
      </w:r>
    </w:p>
    <w:p w14:paraId="7964A19E" w14:textId="77777777" w:rsidR="00DD3400" w:rsidRDefault="00DD3400" w:rsidP="00DD3400">
      <w:pPr>
        <w:pStyle w:val="CTXBULLET1"/>
      </w:pPr>
      <w:r>
        <w:t>Alive messages, Reverse Path filter and User LANs only for the CORE BBs,</w:t>
      </w:r>
    </w:p>
    <w:p w14:paraId="24992CED" w14:textId="77777777" w:rsidR="00DD3400" w:rsidRDefault="00DD3400" w:rsidP="00DD3400">
      <w:pPr>
        <w:pStyle w:val="CTXBULLET1"/>
      </w:pPr>
      <w:r>
        <w:t>Linux password for root and sdds user,</w:t>
      </w:r>
    </w:p>
    <w:p w14:paraId="235D43C3" w14:textId="2AA2C12D" w:rsidR="00DD3400" w:rsidRDefault="00DD3400" w:rsidP="00DD3400">
      <w:pPr>
        <w:pStyle w:val="CTXBULLET1"/>
      </w:pPr>
      <w:commentRangeStart w:id="6"/>
      <w:commentRangeStart w:id="7"/>
      <w:commentRangeStart w:id="8"/>
      <w:r>
        <w:t xml:space="preserve">Workstation </w:t>
      </w:r>
      <w:commentRangeEnd w:id="6"/>
      <w:r w:rsidR="00F9439C">
        <w:rPr>
          <w:rStyle w:val="Rimandocommento"/>
          <w:rFonts w:ascii="Times New Roman" w:hAnsi="Times New Roman"/>
        </w:rPr>
        <w:commentReference w:id="6"/>
      </w:r>
      <w:commentRangeEnd w:id="7"/>
      <w:r w:rsidR="00FD69A9">
        <w:rPr>
          <w:rStyle w:val="Rimandocommento"/>
          <w:rFonts w:ascii="Times New Roman" w:hAnsi="Times New Roman"/>
        </w:rPr>
        <w:commentReference w:id="7"/>
      </w:r>
      <w:commentRangeEnd w:id="8"/>
      <w:r w:rsidR="00DE6EE3">
        <w:rPr>
          <w:rStyle w:val="Rimandocommento"/>
          <w:rFonts w:ascii="Times New Roman" w:hAnsi="Times New Roman"/>
        </w:rPr>
        <w:commentReference w:id="8"/>
      </w:r>
      <w:r>
        <w:t>auto-start</w:t>
      </w:r>
      <w:r w:rsidR="00FD69A9">
        <w:t>, (WKS application automatically started on sdds User logon)</w:t>
      </w:r>
      <w:r>
        <w:t>,</w:t>
      </w:r>
    </w:p>
    <w:p w14:paraId="4BFD4424" w14:textId="77777777" w:rsidR="00DD3400" w:rsidRDefault="00DD3400" w:rsidP="00DD3400">
      <w:pPr>
        <w:pStyle w:val="CTXBULLET1"/>
      </w:pPr>
      <w:r>
        <w:t>NTP,</w:t>
      </w:r>
    </w:p>
    <w:p w14:paraId="4E2BEAAD" w14:textId="5DC3B2A4" w:rsidR="00DD3400" w:rsidRDefault="00DD3400" w:rsidP="00DD3400">
      <w:pPr>
        <w:pStyle w:val="CTXBULLET1"/>
      </w:pPr>
      <w:r>
        <w:t>IPSec.</w:t>
      </w:r>
    </w:p>
    <w:p w14:paraId="05D6C146" w14:textId="77777777" w:rsidR="00DD3400" w:rsidRDefault="00DD3400" w:rsidP="00DD3400">
      <w:pPr>
        <w:pStyle w:val="Titolo3"/>
      </w:pPr>
      <w:r>
        <w:lastRenderedPageBreak/>
        <w:t>CORE building blocks</w:t>
      </w:r>
    </w:p>
    <w:p w14:paraId="1AC1466A" w14:textId="77777777" w:rsidR="00DD3400" w:rsidRDefault="00DD3400" w:rsidP="00DD3400">
      <w:pPr>
        <w:pStyle w:val="CTXTXT"/>
      </w:pPr>
      <w:r>
        <w:t xml:space="preserve">The current SDDS System allows up to 20 CORE Building Blocks, each block supporting up to 400 Logical channels, 400 Inputs, 400 Outputs and 400 Data streams. </w:t>
      </w:r>
    </w:p>
    <w:p w14:paraId="03B71BE4" w14:textId="77777777" w:rsidR="00DD3400" w:rsidRDefault="00DD3400" w:rsidP="00DD3400">
      <w:pPr>
        <w:pStyle w:val="Titolo3"/>
      </w:pPr>
      <w:r>
        <w:t>Remote access to the system</w:t>
      </w:r>
    </w:p>
    <w:p w14:paraId="5676B25A" w14:textId="22B5A2F7" w:rsidR="00DD3400" w:rsidRPr="00DD3400" w:rsidRDefault="00DD3400" w:rsidP="00DD3400">
      <w:pPr>
        <w:pStyle w:val="CTXTXT"/>
      </w:pPr>
      <w:r>
        <w:t>The SDDS servers are currently configured to allow remote ssh root access.</w:t>
      </w:r>
    </w:p>
    <w:p w14:paraId="3D67219F" w14:textId="199DE549" w:rsidR="007D71D0" w:rsidRDefault="007D71D0" w:rsidP="007D71D0">
      <w:pPr>
        <w:pStyle w:val="Titolo2"/>
      </w:pPr>
      <w:r w:rsidRPr="004E41EB">
        <w:t>Solution</w:t>
      </w:r>
    </w:p>
    <w:p w14:paraId="5435B7FF" w14:textId="77777777" w:rsidR="00DD3400" w:rsidRDefault="00DD3400" w:rsidP="00DD3400">
      <w:pPr>
        <w:pStyle w:val="Titolo3"/>
      </w:pPr>
      <w:r>
        <w:t>Hardware configuration</w:t>
      </w:r>
    </w:p>
    <w:p w14:paraId="2BE08BC7" w14:textId="5AF22758" w:rsidR="00DD3400" w:rsidRDefault="00DD3400" w:rsidP="00DD3400">
      <w:pPr>
        <w:pStyle w:val="CTXTXT"/>
      </w:pPr>
      <w:r>
        <w:t>The proposed solution is to co-locate CORE server and MNG+WKS server on a single physical server, using Linux KVM virtuali</w:t>
      </w:r>
      <w:r w:rsidR="00292EAB">
        <w:t>s</w:t>
      </w:r>
      <w:r>
        <w:t>ation technology. The supported hardware for the KVM Host servers consists of HP DL 360 Gen10 and HP DL 365 Gen11.</w:t>
      </w:r>
    </w:p>
    <w:p w14:paraId="605F1879" w14:textId="77777777" w:rsidR="00DD3400" w:rsidRDefault="00DD3400" w:rsidP="00DD3400">
      <w:pPr>
        <w:pStyle w:val="CTXTXT"/>
      </w:pPr>
    </w:p>
    <w:bookmarkStart w:id="9" w:name="_Ref144271935"/>
    <w:p w14:paraId="3B3AC93A" w14:textId="018E1C25" w:rsidR="00DD3400" w:rsidRDefault="00061F00" w:rsidP="00DD3400">
      <w:pPr>
        <w:pStyle w:val="CTXTXT"/>
        <w:jc w:val="center"/>
      </w:pPr>
      <w:r>
        <w:object w:dxaOrig="9406" w:dyaOrig="5291" w14:anchorId="7E16770A">
          <v:shape id="_x0000_i1027" type="#_x0000_t75" style="width:6in;height:237.75pt" o:ole="">
            <v:imagedata r:id="rId18" o:title=""/>
          </v:shape>
          <o:OLEObject Type="Embed" ProgID="PowerPoint.Show.12" ShapeID="_x0000_i1027" DrawAspect="Content" ObjectID="_1762939805" r:id="rId19"/>
        </w:object>
      </w:r>
    </w:p>
    <w:p w14:paraId="594685CB" w14:textId="7F4867F1" w:rsidR="00DD3400" w:rsidRDefault="00DD3400" w:rsidP="00BF1800">
      <w:pPr>
        <w:pStyle w:val="FigureCaption"/>
      </w:pPr>
      <w:bookmarkStart w:id="10" w:name="_Ref145510195"/>
      <w:r>
        <w:t xml:space="preserve">Figure </w:t>
      </w:r>
      <w:fldSimple w:instr=" SEQ Figure \* ARABIC ">
        <w:r w:rsidR="006043BE">
          <w:rPr>
            <w:noProof/>
          </w:rPr>
          <w:t>3</w:t>
        </w:r>
      </w:fldSimple>
      <w:bookmarkEnd w:id="9"/>
      <w:bookmarkEnd w:id="10"/>
      <w:r>
        <w:t xml:space="preserve"> – SDDS new hardware architecture</w:t>
      </w:r>
    </w:p>
    <w:p w14:paraId="6B81595A" w14:textId="77777777" w:rsidR="00E6756B" w:rsidRDefault="00DD3400" w:rsidP="003343FC">
      <w:pPr>
        <w:pStyle w:val="CTXTXT"/>
      </w:pPr>
      <w:r>
        <w:t>Regarding Linux KVM virtuali</w:t>
      </w:r>
      <w:r w:rsidR="00292EAB">
        <w:t>s</w:t>
      </w:r>
      <w:r>
        <w:t xml:space="preserve">ation technology, a </w:t>
      </w:r>
      <w:commentRangeStart w:id="11"/>
      <w:commentRangeStart w:id="12"/>
      <w:r>
        <w:t>KVM Host OS</w:t>
      </w:r>
      <w:commentRangeEnd w:id="11"/>
      <w:r w:rsidR="005C6565">
        <w:rPr>
          <w:rStyle w:val="Rimandocommento"/>
          <w:rFonts w:ascii="Times New Roman" w:hAnsi="Times New Roman"/>
        </w:rPr>
        <w:commentReference w:id="11"/>
      </w:r>
      <w:commentRangeEnd w:id="12"/>
      <w:r w:rsidR="00695E03">
        <w:rPr>
          <w:rStyle w:val="Rimandocommento"/>
          <w:rFonts w:ascii="Times New Roman" w:hAnsi="Times New Roman"/>
        </w:rPr>
        <w:commentReference w:id="12"/>
      </w:r>
      <w:r>
        <w:t xml:space="preserve"> customisation will be created, in order to generate the environment to implement the solution shown in </w:t>
      </w:r>
      <w:r w:rsidR="0003176F">
        <w:fldChar w:fldCharType="begin"/>
      </w:r>
      <w:r w:rsidR="0003176F">
        <w:instrText xml:space="preserve"> REF _Ref145510195 \h </w:instrText>
      </w:r>
      <w:r w:rsidR="0003176F">
        <w:fldChar w:fldCharType="separate"/>
      </w:r>
      <w:r w:rsidR="0003176F">
        <w:t xml:space="preserve">Figure </w:t>
      </w:r>
      <w:r w:rsidR="0003176F">
        <w:rPr>
          <w:noProof/>
        </w:rPr>
        <w:t>3</w:t>
      </w:r>
      <w:r w:rsidR="0003176F">
        <w:fldChar w:fldCharType="end"/>
      </w:r>
      <w:r w:rsidR="0003176F">
        <w:t xml:space="preserve">. </w:t>
      </w:r>
    </w:p>
    <w:p w14:paraId="43A7E7C4" w14:textId="37B5440E" w:rsidR="00E6756B" w:rsidRDefault="00E6756B" w:rsidP="003343FC">
      <w:pPr>
        <w:pStyle w:val="CTXTXT"/>
      </w:pPr>
      <w:r>
        <w:t xml:space="preserve">About Guest OS (SDDS OS related to the CORE and MNG Virtual machines) a customisation of the OS is already </w:t>
      </w:r>
      <w:r w:rsidR="00904CD3">
        <w:t>available,</w:t>
      </w:r>
      <w:r>
        <w:t xml:space="preserve"> and it will </w:t>
      </w:r>
      <w:r w:rsidR="003D27AC">
        <w:t xml:space="preserve">be </w:t>
      </w:r>
      <w:r>
        <w:t xml:space="preserve">updated to meet the new requirements as defined in the paragraph </w:t>
      </w:r>
      <w:r>
        <w:fldChar w:fldCharType="begin"/>
      </w:r>
      <w:r>
        <w:instrText xml:space="preserve"> REF _Ref147419987 \r \h </w:instrText>
      </w:r>
      <w:r>
        <w:fldChar w:fldCharType="separate"/>
      </w:r>
      <w:r>
        <w:t>2.2.2.2</w:t>
      </w:r>
      <w:r>
        <w:fldChar w:fldCharType="end"/>
      </w:r>
      <w:r w:rsidR="00061F00">
        <w:t xml:space="preserve"> (i.e: MNG OS with only the ILAN network as default configuration)</w:t>
      </w:r>
      <w:r>
        <w:t>.</w:t>
      </w:r>
    </w:p>
    <w:p w14:paraId="0187A0C8" w14:textId="0041EC0E" w:rsidR="00DD3400" w:rsidRDefault="00DD3400" w:rsidP="0003176F">
      <w:pPr>
        <w:pStyle w:val="CTXTXT"/>
      </w:pPr>
      <w:commentRangeStart w:id="13"/>
      <w:commentRangeStart w:id="14"/>
      <w:r>
        <w:lastRenderedPageBreak/>
        <w:t xml:space="preserve">The </w:t>
      </w:r>
      <w:commentRangeStart w:id="15"/>
      <w:commentRangeStart w:id="16"/>
      <w:r>
        <w:t xml:space="preserve">description </w:t>
      </w:r>
      <w:commentRangeEnd w:id="15"/>
      <w:r w:rsidR="00927C0B">
        <w:rPr>
          <w:rStyle w:val="Rimandocommento"/>
          <w:rFonts w:ascii="Times New Roman" w:hAnsi="Times New Roman"/>
        </w:rPr>
        <w:commentReference w:id="15"/>
      </w:r>
      <w:commentRangeEnd w:id="16"/>
      <w:r w:rsidR="0003176F">
        <w:rPr>
          <w:rStyle w:val="Rimandocommento"/>
          <w:rFonts w:ascii="Times New Roman" w:hAnsi="Times New Roman"/>
        </w:rPr>
        <w:commentReference w:id="16"/>
      </w:r>
      <w:r>
        <w:t xml:space="preserve">of the KVM Host OS customisation </w:t>
      </w:r>
      <w:r w:rsidRPr="0065518F">
        <w:t xml:space="preserve">is </w:t>
      </w:r>
      <w:r>
        <w:t>available</w:t>
      </w:r>
      <w:r w:rsidRPr="0065518F">
        <w:t xml:space="preserve"> in</w:t>
      </w:r>
      <w:r>
        <w:t xml:space="preserve"> </w:t>
      </w:r>
      <w:r>
        <w:fldChar w:fldCharType="begin"/>
      </w:r>
      <w:r>
        <w:instrText xml:space="preserve"> REF _Ref144275940 \w \h </w:instrText>
      </w:r>
      <w:r>
        <w:fldChar w:fldCharType="separate"/>
      </w:r>
      <w:r w:rsidR="006043BE">
        <w:t>2.2.6</w:t>
      </w:r>
      <w:r>
        <w:fldChar w:fldCharType="end"/>
      </w:r>
      <w:r>
        <w:t xml:space="preserve">. </w:t>
      </w:r>
      <w:commentRangeEnd w:id="13"/>
      <w:r w:rsidR="00DD1C9B">
        <w:rPr>
          <w:rStyle w:val="Rimandocommento"/>
          <w:rFonts w:ascii="Times New Roman" w:hAnsi="Times New Roman"/>
        </w:rPr>
        <w:commentReference w:id="13"/>
      </w:r>
      <w:commentRangeEnd w:id="14"/>
      <w:r w:rsidR="0003176F">
        <w:rPr>
          <w:rStyle w:val="Rimandocommento"/>
          <w:rFonts w:ascii="Times New Roman" w:hAnsi="Times New Roman"/>
        </w:rPr>
        <w:commentReference w:id="14"/>
      </w:r>
    </w:p>
    <w:p w14:paraId="4B2FB893" w14:textId="77777777" w:rsidR="00DD3400" w:rsidRPr="00B24707" w:rsidRDefault="00DD3400" w:rsidP="00DD3400">
      <w:pPr>
        <w:pStyle w:val="CTXTXT"/>
      </w:pPr>
    </w:p>
    <w:p w14:paraId="00C8C7C8" w14:textId="29F9AD8B" w:rsidR="00DD3400" w:rsidRDefault="00DD3400" w:rsidP="00DD3400">
      <w:pPr>
        <w:pStyle w:val="Titolo3"/>
      </w:pPr>
      <w:bookmarkStart w:id="17" w:name="_Ref144307793"/>
      <w:r>
        <w:t>Network configuration</w:t>
      </w:r>
      <w:bookmarkEnd w:id="17"/>
    </w:p>
    <w:p w14:paraId="31A50392" w14:textId="77777777" w:rsidR="00DD3400" w:rsidRPr="00A824AE" w:rsidRDefault="00DD3400" w:rsidP="00DD3400">
      <w:pPr>
        <w:pStyle w:val="Titolo4"/>
      </w:pPr>
      <w:r>
        <w:t>General aspects</w:t>
      </w:r>
    </w:p>
    <w:p w14:paraId="2286CF8F" w14:textId="7C099140" w:rsidR="00DD3400" w:rsidRDefault="00DD3400" w:rsidP="00DD3400">
      <w:pPr>
        <w:pStyle w:val="CTXTXT"/>
      </w:pPr>
      <w:r>
        <w:t xml:space="preserve">The proposed solution for network configuration makes use of network bridge to share the interfaces of the KVM Host with the running </w:t>
      </w:r>
      <w:r w:rsidR="0003176F">
        <w:t>Guest</w:t>
      </w:r>
      <w:r>
        <w:t>s.</w:t>
      </w:r>
    </w:p>
    <w:p w14:paraId="28D565EC" w14:textId="16163EFD" w:rsidR="00DD3400" w:rsidRDefault="00DD3400" w:rsidP="00DD3400">
      <w:pPr>
        <w:pStyle w:val="CTXTXT"/>
      </w:pPr>
      <w:r>
        <w:t xml:space="preserve">It’s important to remark that bonding must be defined at </w:t>
      </w:r>
      <w:r w:rsidR="0003176F">
        <w:t>Guest</w:t>
      </w:r>
      <w:r>
        <w:t xml:space="preserve"> level (no changes to current SDDS MNG and CORE network architecture), and that the interfaces of the KVM Host should not be assigned an IP address.</w:t>
      </w:r>
    </w:p>
    <w:p w14:paraId="1DB3DD13" w14:textId="49BFBE12" w:rsidR="00DD3400" w:rsidRDefault="00DD3400" w:rsidP="00DD3400">
      <w:pPr>
        <w:pStyle w:val="CTXTXT"/>
      </w:pPr>
      <w:r>
        <w:t xml:space="preserve">For system LANs, each interface used by SDDS requires the definition of a bridge mapped on a physical interface of the KVM Host. The bridge </w:t>
      </w:r>
      <w:r w:rsidR="00DD1C9B">
        <w:t xml:space="preserve">will </w:t>
      </w:r>
      <w:r>
        <w:t xml:space="preserve">be shared between CORE and MNG </w:t>
      </w:r>
      <w:r w:rsidR="0003176F">
        <w:t>Guest</w:t>
      </w:r>
      <w:r>
        <w:t xml:space="preserve">s, meaning that one physical interface of the KVM Host </w:t>
      </w:r>
      <w:r w:rsidR="00DD1C9B">
        <w:t xml:space="preserve">will </w:t>
      </w:r>
      <w:r>
        <w:t xml:space="preserve">be used </w:t>
      </w:r>
      <w:r w:rsidR="00137236">
        <w:t xml:space="preserve">by </w:t>
      </w:r>
      <w:r>
        <w:t xml:space="preserve">both MNG and CORE. When bonding is required on a system LAN, the proper number of physical interfaces (two) of the KVM Host must be assigned </w:t>
      </w:r>
      <w:r w:rsidR="00DD1C9B">
        <w:t xml:space="preserve">to </w:t>
      </w:r>
      <w:r>
        <w:t>a bridge.</w:t>
      </w:r>
    </w:p>
    <w:p w14:paraId="534A8759" w14:textId="33FB3815" w:rsidR="00DD3400" w:rsidRDefault="00DD3400" w:rsidP="005B5EC8">
      <w:pPr>
        <w:pStyle w:val="CTXTXT"/>
        <w:jc w:val="center"/>
      </w:pPr>
      <w:r>
        <w:object w:dxaOrig="9604" w:dyaOrig="5401" w14:anchorId="3EE1B72A">
          <v:shape id="_x0000_i1029" type="#_x0000_t75" style="width:482.25pt;height:273.75pt" o:ole="">
            <v:imagedata r:id="rId20" o:title=""/>
          </v:shape>
          <o:OLEObject Type="Embed" ProgID="PowerPoint.Slide.12" ShapeID="_x0000_i1029" DrawAspect="Content" ObjectID="_1762939806" r:id="rId21"/>
        </w:object>
      </w:r>
      <w:bookmarkStart w:id="18" w:name="_Ref143845320"/>
      <w:r>
        <w:t xml:space="preserve">Figure </w:t>
      </w:r>
      <w:fldSimple w:instr=" SEQ Figure \* ARABIC ">
        <w:r w:rsidR="006043BE">
          <w:rPr>
            <w:noProof/>
          </w:rPr>
          <w:t>4</w:t>
        </w:r>
      </w:fldSimple>
      <w:bookmarkEnd w:id="18"/>
      <w:r>
        <w:t xml:space="preserve"> – SDDS network architecture</w:t>
      </w:r>
    </w:p>
    <w:p w14:paraId="6D37309B" w14:textId="56D4743E" w:rsidR="00DD3400" w:rsidRDefault="00DD3400" w:rsidP="00DD3400">
      <w:pPr>
        <w:pStyle w:val="CTXTXT"/>
      </w:pPr>
      <w:r>
        <w:t xml:space="preserve">The Linux KVM </w:t>
      </w:r>
      <w:r w:rsidR="00F8257A">
        <w:t xml:space="preserve">software </w:t>
      </w:r>
      <w:r>
        <w:t xml:space="preserve">doesn’t automatically align the status of the bridged network interfaces of the </w:t>
      </w:r>
      <w:r w:rsidR="0003176F">
        <w:t>Guest</w:t>
      </w:r>
      <w:r>
        <w:t>s to the status of the corresponding network interfaces o</w:t>
      </w:r>
      <w:r w:rsidR="00F8257A">
        <w:t>f</w:t>
      </w:r>
      <w:r>
        <w:t xml:space="preserve"> the Host. </w:t>
      </w:r>
      <w:r w:rsidR="00137236">
        <w:t>On the Host, a</w:t>
      </w:r>
      <w:r>
        <w:t xml:space="preserve"> service based on a shell script has been developed to ensure such alignment. The script will continuously check the status of the physical interface of the Host (physical server) and will set the status of the corresponding bridged </w:t>
      </w:r>
      <w:r>
        <w:lastRenderedPageBreak/>
        <w:t xml:space="preserve">interfaces accordingly. The setting of the status will be performed at Host level, using Linux KVM facilities on the Host, and avoiding any operation to be executed inside the </w:t>
      </w:r>
      <w:r w:rsidR="0003176F">
        <w:t>Guest</w:t>
      </w:r>
      <w:r>
        <w:t>.</w:t>
      </w:r>
    </w:p>
    <w:p w14:paraId="79508AE3" w14:textId="557D2C20" w:rsidR="00DD3400" w:rsidRDefault="00DD3400" w:rsidP="00DD3400">
      <w:pPr>
        <w:pStyle w:val="CTXTXT"/>
      </w:pPr>
      <w:r>
        <w:t xml:space="preserve">Due to the new network architecture and the migration to a virtual environment, MNG and CORE must be </w:t>
      </w:r>
      <w:commentRangeStart w:id="19"/>
      <w:commentRangeStart w:id="20"/>
      <w:r>
        <w:t>updated</w:t>
      </w:r>
      <w:commentRangeEnd w:id="19"/>
      <w:r w:rsidR="005129EE">
        <w:rPr>
          <w:rStyle w:val="Rimandocommento"/>
          <w:rFonts w:ascii="Times New Roman" w:hAnsi="Times New Roman"/>
        </w:rPr>
        <w:commentReference w:id="19"/>
      </w:r>
      <w:commentRangeEnd w:id="20"/>
      <w:r w:rsidR="00E6756B">
        <w:t xml:space="preserve"> as specified in the next paragraph</w:t>
      </w:r>
      <w:r w:rsidR="0003176F">
        <w:rPr>
          <w:rStyle w:val="Rimandocommento"/>
          <w:rFonts w:ascii="Times New Roman" w:hAnsi="Times New Roman"/>
        </w:rPr>
        <w:commentReference w:id="20"/>
      </w:r>
      <w:r w:rsidR="00E6756B">
        <w:t>s</w:t>
      </w:r>
      <w:r>
        <w:t>.</w:t>
      </w:r>
    </w:p>
    <w:p w14:paraId="21ED2BEA" w14:textId="77777777" w:rsidR="00DD3400" w:rsidRDefault="00DD3400" w:rsidP="00DD3400">
      <w:pPr>
        <w:pStyle w:val="CTXTXT"/>
      </w:pPr>
    </w:p>
    <w:p w14:paraId="22BA76D1" w14:textId="7A96D136" w:rsidR="00DD3400" w:rsidRDefault="00991ABE" w:rsidP="00DD3400">
      <w:pPr>
        <w:pStyle w:val="Titolo4"/>
      </w:pPr>
      <w:bookmarkStart w:id="21" w:name="_Ref147419987"/>
      <w:r>
        <w:t xml:space="preserve">Guest </w:t>
      </w:r>
      <w:commentRangeStart w:id="22"/>
      <w:commentRangeStart w:id="23"/>
      <w:commentRangeStart w:id="24"/>
      <w:commentRangeStart w:id="25"/>
      <w:commentRangeStart w:id="26"/>
      <w:commentRangeStart w:id="27"/>
      <w:commentRangeStart w:id="28"/>
      <w:r w:rsidR="00DD3400">
        <w:t xml:space="preserve">MNG </w:t>
      </w:r>
      <w:commentRangeEnd w:id="22"/>
      <w:r w:rsidR="00967501">
        <w:rPr>
          <w:rStyle w:val="Rimandocommento"/>
          <w:rFonts w:ascii="Times New Roman" w:hAnsi="Times New Roman"/>
          <w:snapToGrid/>
          <w:color w:val="auto"/>
        </w:rPr>
        <w:commentReference w:id="22"/>
      </w:r>
      <w:commentRangeEnd w:id="23"/>
      <w:r w:rsidR="00C76944">
        <w:rPr>
          <w:rStyle w:val="Rimandocommento"/>
          <w:rFonts w:ascii="Times New Roman" w:hAnsi="Times New Roman"/>
          <w:snapToGrid/>
          <w:color w:val="auto"/>
        </w:rPr>
        <w:commentReference w:id="23"/>
      </w:r>
      <w:commentRangeEnd w:id="24"/>
      <w:r w:rsidR="007A1F8F">
        <w:rPr>
          <w:rStyle w:val="Rimandocommento"/>
          <w:rFonts w:ascii="Times New Roman" w:hAnsi="Times New Roman"/>
          <w:snapToGrid/>
          <w:color w:val="auto"/>
        </w:rPr>
        <w:commentReference w:id="24"/>
      </w:r>
      <w:commentRangeEnd w:id="25"/>
      <w:r>
        <w:rPr>
          <w:rStyle w:val="Rimandocommento"/>
          <w:rFonts w:ascii="Times New Roman" w:hAnsi="Times New Roman"/>
          <w:snapToGrid/>
          <w:color w:val="auto"/>
        </w:rPr>
        <w:commentReference w:id="25"/>
      </w:r>
      <w:r w:rsidR="00DD3400">
        <w:t>side</w:t>
      </w:r>
      <w:commentRangeEnd w:id="26"/>
      <w:r w:rsidR="00563249">
        <w:rPr>
          <w:rStyle w:val="Rimandocommento"/>
          <w:rFonts w:ascii="Times New Roman" w:hAnsi="Times New Roman"/>
          <w:snapToGrid/>
          <w:color w:val="auto"/>
        </w:rPr>
        <w:commentReference w:id="26"/>
      </w:r>
      <w:commentRangeEnd w:id="27"/>
      <w:r w:rsidR="00C76944">
        <w:rPr>
          <w:rStyle w:val="Rimandocommento"/>
          <w:rFonts w:ascii="Times New Roman" w:hAnsi="Times New Roman"/>
          <w:snapToGrid/>
          <w:color w:val="auto"/>
        </w:rPr>
        <w:commentReference w:id="27"/>
      </w:r>
      <w:bookmarkEnd w:id="21"/>
      <w:commentRangeEnd w:id="28"/>
      <w:r w:rsidR="007A1F8F">
        <w:rPr>
          <w:rStyle w:val="Rimandocommento"/>
          <w:rFonts w:ascii="Times New Roman" w:hAnsi="Times New Roman"/>
          <w:snapToGrid/>
          <w:color w:val="auto"/>
        </w:rPr>
        <w:commentReference w:id="28"/>
      </w:r>
    </w:p>
    <w:p w14:paraId="666CFC5A" w14:textId="7E299B2C" w:rsidR="00DD3400" w:rsidRDefault="00DD3400" w:rsidP="00DD3400">
      <w:pPr>
        <w:pStyle w:val="CTXTXT"/>
      </w:pPr>
      <w:r>
        <w:t>It was requested that the default configuration for the</w:t>
      </w:r>
      <w:r w:rsidR="00991ABE">
        <w:t xml:space="preserve"> Guest</w:t>
      </w:r>
      <w:r>
        <w:t xml:space="preserve"> </w:t>
      </w:r>
      <w:commentRangeStart w:id="29"/>
      <w:commentRangeStart w:id="30"/>
      <w:commentRangeStart w:id="31"/>
      <w:commentRangeStart w:id="32"/>
      <w:r>
        <w:t>MNG OS</w:t>
      </w:r>
      <w:commentRangeEnd w:id="29"/>
      <w:r w:rsidR="005C6565">
        <w:rPr>
          <w:rStyle w:val="Rimandocommento"/>
          <w:rFonts w:ascii="Times New Roman" w:hAnsi="Times New Roman"/>
        </w:rPr>
        <w:commentReference w:id="29"/>
      </w:r>
      <w:commentRangeEnd w:id="30"/>
      <w:r w:rsidR="00FA6605">
        <w:rPr>
          <w:rStyle w:val="Rimandocommento"/>
          <w:rFonts w:ascii="Times New Roman" w:hAnsi="Times New Roman"/>
        </w:rPr>
        <w:commentReference w:id="30"/>
      </w:r>
      <w:commentRangeEnd w:id="31"/>
      <w:r w:rsidR="007A1F8F">
        <w:rPr>
          <w:rStyle w:val="Rimandocommento"/>
          <w:rFonts w:ascii="Times New Roman" w:hAnsi="Times New Roman"/>
        </w:rPr>
        <w:commentReference w:id="31"/>
      </w:r>
      <w:commentRangeEnd w:id="32"/>
      <w:r w:rsidR="003964F3">
        <w:rPr>
          <w:rStyle w:val="Rimandocommento"/>
          <w:rFonts w:ascii="Times New Roman" w:hAnsi="Times New Roman"/>
        </w:rPr>
        <w:commentReference w:id="32"/>
      </w:r>
      <w:r w:rsidR="00C76944">
        <w:t xml:space="preserve"> (OS for the MNG</w:t>
      </w:r>
      <w:r w:rsidR="00FA6605">
        <w:t xml:space="preserve"> server)</w:t>
      </w:r>
      <w:r>
        <w:t xml:space="preserve"> will only include the ILAN with bonding. The IWAN and the ELAN networks are optional as well as their bonding, so they won’t be created by the default SDDS OS installation (</w:t>
      </w:r>
      <w:commentRangeStart w:id="33"/>
      <w:commentRangeStart w:id="34"/>
      <w:r>
        <w:t xml:space="preserve">MNG </w:t>
      </w:r>
      <w:r w:rsidR="00FA6605">
        <w:t xml:space="preserve">virtualised </w:t>
      </w:r>
      <w:r>
        <w:t>servers)</w:t>
      </w:r>
      <w:commentRangeEnd w:id="33"/>
      <w:r w:rsidR="005C6565">
        <w:rPr>
          <w:rStyle w:val="Rimandocommento"/>
          <w:rFonts w:ascii="Times New Roman" w:hAnsi="Times New Roman"/>
        </w:rPr>
        <w:commentReference w:id="33"/>
      </w:r>
      <w:commentRangeEnd w:id="34"/>
      <w:r w:rsidR="00FA6605">
        <w:rPr>
          <w:rStyle w:val="Rimandocommento"/>
          <w:rFonts w:ascii="Times New Roman" w:hAnsi="Times New Roman"/>
        </w:rPr>
        <w:commentReference w:id="34"/>
      </w:r>
      <w:r>
        <w:t xml:space="preserve">. </w:t>
      </w:r>
    </w:p>
    <w:p w14:paraId="7E19ED05" w14:textId="77777777" w:rsidR="00DD3400" w:rsidRDefault="00DD3400" w:rsidP="00DD3400">
      <w:pPr>
        <w:pStyle w:val="CTXTXT"/>
      </w:pPr>
      <w:r>
        <w:t>In details, the MNG will support the following configuration of system LANs:</w:t>
      </w:r>
    </w:p>
    <w:p w14:paraId="43A6E156" w14:textId="77777777" w:rsidR="00DD3400" w:rsidRDefault="00DD3400" w:rsidP="00DD3400">
      <w:pPr>
        <w:pStyle w:val="CTXBULLET1"/>
      </w:pPr>
      <w:r>
        <w:t>ILAN: mandatory and in bonding.</w:t>
      </w:r>
    </w:p>
    <w:p w14:paraId="741F7848" w14:textId="77777777" w:rsidR="00DD3400" w:rsidRDefault="00DD3400" w:rsidP="00DD3400">
      <w:pPr>
        <w:pStyle w:val="CTXBULLET1"/>
      </w:pPr>
      <w:r>
        <w:t xml:space="preserve">ELAN: optional. If configured, bonding is optional. </w:t>
      </w:r>
    </w:p>
    <w:p w14:paraId="76564C67" w14:textId="77777777" w:rsidR="00DD3400" w:rsidRDefault="00DD3400" w:rsidP="00DD3400">
      <w:pPr>
        <w:pStyle w:val="CTXBULLET1"/>
        <w:numPr>
          <w:ilvl w:val="0"/>
          <w:numId w:val="0"/>
        </w:numPr>
        <w:ind w:left="680"/>
      </w:pPr>
      <w:r>
        <w:t>The default MNG OS installation does not create the ELAN. The ELAN can be created during the post-installation or by ESPACE configuration file if needed.</w:t>
      </w:r>
    </w:p>
    <w:p w14:paraId="67BDFB22" w14:textId="77777777" w:rsidR="00DD3400" w:rsidRDefault="00DD3400" w:rsidP="00DD3400">
      <w:pPr>
        <w:pStyle w:val="CTXBULLET1"/>
      </w:pPr>
      <w:r>
        <w:t>IWAN: optional. If configured, bonding is optional.</w:t>
      </w:r>
    </w:p>
    <w:p w14:paraId="7E5840F5" w14:textId="77777777" w:rsidR="00DD3400" w:rsidRDefault="00DD3400" w:rsidP="00DD3400">
      <w:pPr>
        <w:pStyle w:val="CTXBULLET1"/>
        <w:numPr>
          <w:ilvl w:val="0"/>
          <w:numId w:val="0"/>
        </w:numPr>
        <w:ind w:left="680"/>
      </w:pPr>
      <w:r>
        <w:t>The default MNG OS installation does not create the IWAN. The IWAN can be created during the post-installation or by ESPACE configuration file if needed.</w:t>
      </w:r>
    </w:p>
    <w:p w14:paraId="1AC0EFA4" w14:textId="77777777" w:rsidR="00DD3400" w:rsidRDefault="00DD3400" w:rsidP="00DD3400">
      <w:pPr>
        <w:pStyle w:val="CTXTXT"/>
      </w:pPr>
      <w:r>
        <w:t>To apply these new requirements, the MNG OS and the MNG application will be updated as described below.</w:t>
      </w:r>
    </w:p>
    <w:p w14:paraId="76B62B22" w14:textId="77777777" w:rsidR="00DD3400" w:rsidRDefault="00DD3400" w:rsidP="00DD3400">
      <w:pPr>
        <w:pStyle w:val="CTXTXT"/>
      </w:pPr>
    </w:p>
    <w:p w14:paraId="45A1BF45" w14:textId="447A3295" w:rsidR="00DD3400" w:rsidRPr="00D515A8" w:rsidRDefault="00FA6605" w:rsidP="00DD3400">
      <w:pPr>
        <w:pStyle w:val="Titolo5"/>
      </w:pPr>
      <w:r>
        <w:t xml:space="preserve">Update of the OS of the </w:t>
      </w:r>
      <w:commentRangeStart w:id="35"/>
      <w:commentRangeStart w:id="36"/>
      <w:r w:rsidR="00DD3400">
        <w:t>MNG</w:t>
      </w:r>
      <w:r w:rsidR="00DD3400" w:rsidRPr="00D515A8">
        <w:t xml:space="preserve"> </w:t>
      </w:r>
      <w:r>
        <w:t>VM</w:t>
      </w:r>
      <w:commentRangeEnd w:id="35"/>
      <w:r w:rsidR="00967501">
        <w:rPr>
          <w:rStyle w:val="Rimandocommento"/>
          <w:rFonts w:ascii="Times New Roman" w:hAnsi="Times New Roman"/>
          <w:snapToGrid/>
          <w:color w:val="auto"/>
        </w:rPr>
        <w:commentReference w:id="35"/>
      </w:r>
      <w:commentRangeEnd w:id="36"/>
      <w:r>
        <w:rPr>
          <w:rStyle w:val="Rimandocommento"/>
          <w:rFonts w:ascii="Times New Roman" w:hAnsi="Times New Roman"/>
          <w:snapToGrid/>
          <w:color w:val="auto"/>
        </w:rPr>
        <w:commentReference w:id="36"/>
      </w:r>
    </w:p>
    <w:p w14:paraId="6933A716" w14:textId="77777777" w:rsidR="00DD3400" w:rsidRDefault="00DD3400" w:rsidP="00DD3400">
      <w:pPr>
        <w:pStyle w:val="CTXTXT"/>
      </w:pPr>
      <w:r>
        <w:t xml:space="preserve">The updates to the MNG OS are related to the network configuration and the default settings. The OS of the MNG server will create, by default, only the ILAN with bonding (two network interfaces). </w:t>
      </w:r>
    </w:p>
    <w:p w14:paraId="7D9DDBD8" w14:textId="77777777" w:rsidR="00DD3400" w:rsidRDefault="00DD3400" w:rsidP="00DD3400">
      <w:pPr>
        <w:pStyle w:val="CTXTXT"/>
      </w:pPr>
      <w:r>
        <w:t>If the User needs to change the default settings, to use the ELAN and the IWAN, during the post-installation (or by ESPACE tar) he can apply these changes as shown in the following figure.</w:t>
      </w:r>
    </w:p>
    <w:p w14:paraId="2C07DA0B" w14:textId="77777777" w:rsidR="00DD3400" w:rsidRDefault="00DD3400" w:rsidP="00DD3400">
      <w:pPr>
        <w:pStyle w:val="CTXTXT"/>
        <w:jc w:val="center"/>
      </w:pPr>
      <w:r>
        <w:rPr>
          <w:noProof/>
          <w:lang w:val="it-IT" w:eastAsia="it-IT"/>
        </w:rPr>
        <w:lastRenderedPageBreak/>
        <w:drawing>
          <wp:inline distT="0" distB="0" distL="0" distR="0" wp14:anchorId="689FF1DA" wp14:editId="5B0E2BE2">
            <wp:extent cx="5398770" cy="2194560"/>
            <wp:effectExtent l="0" t="0" r="0" b="0"/>
            <wp:docPr id="29" name="Immagine 29"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hermata, software, Carattere&#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2194560"/>
                    </a:xfrm>
                    <a:prstGeom prst="rect">
                      <a:avLst/>
                    </a:prstGeom>
                    <a:noFill/>
                    <a:ln>
                      <a:noFill/>
                    </a:ln>
                  </pic:spPr>
                </pic:pic>
              </a:graphicData>
            </a:graphic>
          </wp:inline>
        </w:drawing>
      </w:r>
    </w:p>
    <w:p w14:paraId="4444931D" w14:textId="69D090E7" w:rsidR="00DD3400" w:rsidRDefault="00DD3400" w:rsidP="00BF1800">
      <w:pPr>
        <w:pStyle w:val="FigureCaption"/>
      </w:pPr>
      <w:bookmarkStart w:id="37" w:name="_Ref144307927"/>
      <w:r>
        <w:t xml:space="preserve">Figure </w:t>
      </w:r>
      <w:fldSimple w:instr=" SEQ Figure \* ARABIC ">
        <w:r w:rsidR="006043BE">
          <w:rPr>
            <w:noProof/>
          </w:rPr>
          <w:t>5</w:t>
        </w:r>
      </w:fldSimple>
      <w:bookmarkEnd w:id="37"/>
      <w:r>
        <w:t xml:space="preserve"> – Post-installation: Start</w:t>
      </w:r>
    </w:p>
    <w:p w14:paraId="15CCA571" w14:textId="77777777" w:rsidR="00DD3400" w:rsidRPr="00A46BDD" w:rsidRDefault="00DD3400" w:rsidP="00DD3400">
      <w:pPr>
        <w:pStyle w:val="CTXTXT"/>
      </w:pPr>
      <w:r>
        <w:t>As in the previous SDDS OS version, in the step 1 of the post-installation it is possible to configure the hosts file:</w:t>
      </w:r>
    </w:p>
    <w:p w14:paraId="66F394B9" w14:textId="77777777" w:rsidR="00DD3400" w:rsidRDefault="00DD3400" w:rsidP="00DD3400">
      <w:pPr>
        <w:pStyle w:val="CTXTXT"/>
        <w:jc w:val="center"/>
      </w:pPr>
      <w:r>
        <w:rPr>
          <w:noProof/>
          <w:lang w:val="it-IT" w:eastAsia="it-IT"/>
        </w:rPr>
        <w:drawing>
          <wp:inline distT="0" distB="0" distL="0" distR="0" wp14:anchorId="49B66853" wp14:editId="75CD0F37">
            <wp:extent cx="5398770" cy="3518535"/>
            <wp:effectExtent l="0" t="0" r="0" b="5715"/>
            <wp:docPr id="30" name="Immagine 30"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a, schermata, schermo&#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3518535"/>
                    </a:xfrm>
                    <a:prstGeom prst="rect">
                      <a:avLst/>
                    </a:prstGeom>
                    <a:noFill/>
                    <a:ln>
                      <a:noFill/>
                    </a:ln>
                  </pic:spPr>
                </pic:pic>
              </a:graphicData>
            </a:graphic>
          </wp:inline>
        </w:drawing>
      </w:r>
    </w:p>
    <w:p w14:paraId="299D71A6" w14:textId="11FCCF4F" w:rsidR="00DD3400" w:rsidRDefault="00DD3400" w:rsidP="00BF1800">
      <w:pPr>
        <w:pStyle w:val="FigureCaption"/>
      </w:pPr>
      <w:r>
        <w:t xml:space="preserve">Figure </w:t>
      </w:r>
      <w:fldSimple w:instr=" SEQ Figure \* ARABIC ">
        <w:r w:rsidR="006043BE">
          <w:rPr>
            <w:noProof/>
          </w:rPr>
          <w:t>6</w:t>
        </w:r>
      </w:fldSimple>
      <w:r>
        <w:t xml:space="preserve"> – Post-installation: host file configuration</w:t>
      </w:r>
    </w:p>
    <w:p w14:paraId="181DAB20" w14:textId="2EAB8B4D" w:rsidR="00DD3400" w:rsidRDefault="00DD3400" w:rsidP="00DD3400">
      <w:pPr>
        <w:pStyle w:val="CTXTXT"/>
      </w:pPr>
      <w:r>
        <w:t xml:space="preserve">In the step 2 it is possible to configure the networks and the IP addresses. The shell in </w:t>
      </w:r>
      <w:r>
        <w:fldChar w:fldCharType="begin"/>
      </w:r>
      <w:r>
        <w:instrText xml:space="preserve"> REF _Ref144211119 \h </w:instrText>
      </w:r>
      <w:r>
        <w:fldChar w:fldCharType="separate"/>
      </w:r>
      <w:r w:rsidR="006043BE">
        <w:t xml:space="preserve">Figure </w:t>
      </w:r>
      <w:r w:rsidR="006043BE">
        <w:rPr>
          <w:noProof/>
        </w:rPr>
        <w:t>7</w:t>
      </w:r>
      <w:r>
        <w:fldChar w:fldCharType="end"/>
      </w:r>
      <w:r>
        <w:t xml:space="preserve"> shows the current default settings for the ILAN only. The User can confirm or change the settings.</w:t>
      </w:r>
    </w:p>
    <w:p w14:paraId="453A987B" w14:textId="77777777" w:rsidR="00DD3400" w:rsidRDefault="00DD3400" w:rsidP="00DD3400">
      <w:pPr>
        <w:pStyle w:val="CTXTXT"/>
        <w:jc w:val="center"/>
      </w:pPr>
      <w:r>
        <w:rPr>
          <w:noProof/>
          <w:lang w:val="it-IT" w:eastAsia="it-IT"/>
        </w:rPr>
        <w:lastRenderedPageBreak/>
        <w:drawing>
          <wp:inline distT="0" distB="0" distL="0" distR="0" wp14:anchorId="56CDB3BB" wp14:editId="2C74E56D">
            <wp:extent cx="5398770" cy="3649980"/>
            <wp:effectExtent l="0" t="0" r="0" b="7620"/>
            <wp:docPr id="11" name="Immagine 1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 schermata, software, schermo&#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3649980"/>
                    </a:xfrm>
                    <a:prstGeom prst="rect">
                      <a:avLst/>
                    </a:prstGeom>
                    <a:noFill/>
                    <a:ln>
                      <a:noFill/>
                    </a:ln>
                  </pic:spPr>
                </pic:pic>
              </a:graphicData>
            </a:graphic>
          </wp:inline>
        </w:drawing>
      </w:r>
    </w:p>
    <w:p w14:paraId="73F886D0" w14:textId="2D2483A3" w:rsidR="00DD3400" w:rsidRDefault="00DD3400" w:rsidP="00BF1800">
      <w:pPr>
        <w:pStyle w:val="FigureCaption"/>
      </w:pPr>
      <w:bookmarkStart w:id="38" w:name="_Ref144211119"/>
      <w:r>
        <w:t xml:space="preserve">Figure </w:t>
      </w:r>
      <w:fldSimple w:instr=" SEQ Figure \* ARABIC ">
        <w:r w:rsidR="006043BE">
          <w:rPr>
            <w:noProof/>
          </w:rPr>
          <w:t>7</w:t>
        </w:r>
      </w:fldSimple>
      <w:bookmarkEnd w:id="38"/>
      <w:r>
        <w:t xml:space="preserve"> – Post-installation: Current settings with the default ILAN</w:t>
      </w:r>
      <w:r w:rsidRPr="0037753B">
        <w:t xml:space="preserve"> </w:t>
      </w:r>
      <w:r>
        <w:t>only</w:t>
      </w:r>
    </w:p>
    <w:p w14:paraId="2058DB7E" w14:textId="4E660352" w:rsidR="00DD3400" w:rsidRDefault="00DD3400" w:rsidP="00DD3400">
      <w:pPr>
        <w:pStyle w:val="CTXTXT"/>
      </w:pPr>
      <w:r>
        <w:t xml:space="preserve">Selecting the option 1 it is also possible to add, as displayed in </w:t>
      </w:r>
      <w:r>
        <w:fldChar w:fldCharType="begin"/>
      </w:r>
      <w:r>
        <w:instrText xml:space="preserve"> REF _Ref144210157 \h </w:instrText>
      </w:r>
      <w:r>
        <w:fldChar w:fldCharType="separate"/>
      </w:r>
      <w:r w:rsidR="006043BE">
        <w:rPr>
          <w:noProof/>
        </w:rPr>
        <w:t>Figure 8</w:t>
      </w:r>
      <w:r>
        <w:fldChar w:fldCharType="end"/>
      </w:r>
      <w:r>
        <w:t xml:space="preserve">, the IWAN and the ELAN networks and insert the related IP addresses. </w:t>
      </w:r>
    </w:p>
    <w:p w14:paraId="0BE9230E" w14:textId="77777777" w:rsidR="00DD3400" w:rsidRDefault="00DD3400" w:rsidP="00DD3400">
      <w:pPr>
        <w:pStyle w:val="CTXTXT"/>
        <w:jc w:val="center"/>
      </w:pPr>
      <w:r>
        <w:rPr>
          <w:noProof/>
          <w:lang w:val="it-IT" w:eastAsia="it-IT"/>
        </w:rPr>
        <w:lastRenderedPageBreak/>
        <w:drawing>
          <wp:inline distT="0" distB="0" distL="0" distR="0" wp14:anchorId="1B924DEF" wp14:editId="56C47A4D">
            <wp:extent cx="5398770" cy="7373620"/>
            <wp:effectExtent l="0" t="0" r="0" b="0"/>
            <wp:docPr id="24" name="Immagine 24"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hermata, software&#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7373620"/>
                    </a:xfrm>
                    <a:prstGeom prst="rect">
                      <a:avLst/>
                    </a:prstGeom>
                    <a:noFill/>
                    <a:ln>
                      <a:noFill/>
                    </a:ln>
                  </pic:spPr>
                </pic:pic>
              </a:graphicData>
            </a:graphic>
          </wp:inline>
        </w:drawing>
      </w:r>
    </w:p>
    <w:p w14:paraId="09F27EFF" w14:textId="0F805F6D" w:rsidR="00DD3400" w:rsidRDefault="00DD3400" w:rsidP="00BF1800">
      <w:pPr>
        <w:pStyle w:val="FigureCaption"/>
        <w:rPr>
          <w:noProof/>
        </w:rPr>
      </w:pPr>
      <w:bookmarkStart w:id="39" w:name="_Ref144210157"/>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8</w:t>
      </w:r>
      <w:r>
        <w:rPr>
          <w:noProof/>
        </w:rPr>
        <w:fldChar w:fldCharType="end"/>
      </w:r>
      <w:bookmarkEnd w:id="39"/>
      <w:r>
        <w:rPr>
          <w:noProof/>
        </w:rPr>
        <w:t xml:space="preserve"> – Post-installation: Example where IWAN and ELAN are added to the default MNG OS configuration.</w:t>
      </w:r>
    </w:p>
    <w:p w14:paraId="36FEA4E0" w14:textId="64EA9C04" w:rsidR="00DD3400" w:rsidRDefault="00DD3400" w:rsidP="00DD3400">
      <w:pPr>
        <w:pStyle w:val="CTXTXT"/>
      </w:pPr>
      <w:r>
        <w:t>After having specified the IP addresses, the network service will be restarted and a summary of the configuration about the networks will be displayed (</w:t>
      </w:r>
      <w:r>
        <w:fldChar w:fldCharType="begin"/>
      </w:r>
      <w:r>
        <w:instrText xml:space="preserve"> REF _Ref144210360 \h </w:instrText>
      </w:r>
      <w:r>
        <w:fldChar w:fldCharType="separate"/>
      </w:r>
      <w:r w:rsidR="006043BE">
        <w:rPr>
          <w:noProof/>
        </w:rPr>
        <w:t>Figure 9</w:t>
      </w:r>
      <w:r>
        <w:fldChar w:fldCharType="end"/>
      </w:r>
      <w:r>
        <w:t xml:space="preserve">). </w:t>
      </w:r>
    </w:p>
    <w:p w14:paraId="6207ED9B" w14:textId="77777777" w:rsidR="00DD3400" w:rsidRDefault="00DD3400" w:rsidP="00DD3400">
      <w:pPr>
        <w:pStyle w:val="CTXTXT"/>
        <w:jc w:val="center"/>
      </w:pPr>
      <w:r>
        <w:rPr>
          <w:noProof/>
          <w:lang w:val="it-IT" w:eastAsia="it-IT"/>
        </w:rPr>
        <w:lastRenderedPageBreak/>
        <w:drawing>
          <wp:inline distT="0" distB="0" distL="0" distR="0" wp14:anchorId="4A94C9D1" wp14:editId="490F3BB4">
            <wp:extent cx="5398770" cy="3189605"/>
            <wp:effectExtent l="0" t="0" r="0" b="0"/>
            <wp:docPr id="25" name="Immagine 2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chermata, software, Software multimediale&#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3189605"/>
                    </a:xfrm>
                    <a:prstGeom prst="rect">
                      <a:avLst/>
                    </a:prstGeom>
                    <a:noFill/>
                    <a:ln>
                      <a:noFill/>
                    </a:ln>
                  </pic:spPr>
                </pic:pic>
              </a:graphicData>
            </a:graphic>
          </wp:inline>
        </w:drawing>
      </w:r>
    </w:p>
    <w:p w14:paraId="6533310B" w14:textId="763E8871" w:rsidR="00DD3400" w:rsidRDefault="00DD3400" w:rsidP="00BF1800">
      <w:pPr>
        <w:pStyle w:val="FigureCaption"/>
        <w:rPr>
          <w:noProof/>
        </w:rPr>
      </w:pPr>
      <w:bookmarkStart w:id="40" w:name="_Ref144210360"/>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9</w:t>
      </w:r>
      <w:r>
        <w:rPr>
          <w:noProof/>
        </w:rPr>
        <w:fldChar w:fldCharType="end"/>
      </w:r>
      <w:bookmarkEnd w:id="40"/>
      <w:r>
        <w:rPr>
          <w:noProof/>
        </w:rPr>
        <w:t xml:space="preserve"> – Post-installation: Current settings of the LANs and the IPs after the update</w:t>
      </w:r>
    </w:p>
    <w:p w14:paraId="77ED55C0" w14:textId="34489A59" w:rsidR="00DD3400" w:rsidRDefault="00DD3400" w:rsidP="00DD3400">
      <w:pPr>
        <w:pStyle w:val="CTXTXT"/>
      </w:pPr>
      <w:r>
        <w:t>Next step is to configure the bonding interfaces to use. By default, only the ILAN and its two network interfaces are defined. If in the previous step the User added the ELAN and the IWAN, it’s also required to specify the network interfaces for these two LANs and whether they must use the bonding or not (</w:t>
      </w:r>
      <w:r>
        <w:fldChar w:fldCharType="begin"/>
      </w:r>
      <w:r>
        <w:instrText xml:space="preserve"> REF _Ref144211885 \h </w:instrText>
      </w:r>
      <w:r>
        <w:fldChar w:fldCharType="separate"/>
      </w:r>
      <w:r w:rsidR="006043BE">
        <w:rPr>
          <w:noProof/>
        </w:rPr>
        <w:t>Figure 10</w:t>
      </w:r>
      <w:r>
        <w:fldChar w:fldCharType="end"/>
      </w:r>
      <w:r>
        <w:t xml:space="preserve">). </w:t>
      </w:r>
    </w:p>
    <w:p w14:paraId="66FF9006" w14:textId="77777777" w:rsidR="00DD3400" w:rsidRDefault="00DD3400" w:rsidP="00DD3400">
      <w:pPr>
        <w:pStyle w:val="CTXTXT"/>
        <w:jc w:val="center"/>
      </w:pPr>
    </w:p>
    <w:p w14:paraId="754517F5" w14:textId="77777777" w:rsidR="00DD3400" w:rsidRDefault="00DD3400" w:rsidP="00DD3400">
      <w:pPr>
        <w:pStyle w:val="CTXTXT"/>
        <w:jc w:val="center"/>
      </w:pPr>
    </w:p>
    <w:p w14:paraId="2D2E5F72" w14:textId="1EF35127" w:rsidR="00E62C56" w:rsidRDefault="00C21F49" w:rsidP="00DD3400">
      <w:pPr>
        <w:pStyle w:val="CTXTXT"/>
        <w:jc w:val="center"/>
      </w:pPr>
      <w:commentRangeStart w:id="41"/>
      <w:r>
        <w:rPr>
          <w:rStyle w:val="Rimandocommento"/>
          <w:rFonts w:ascii="Times New Roman" w:hAnsi="Times New Roman"/>
        </w:rPr>
        <w:commentReference w:id="42"/>
      </w:r>
      <w:commentRangeEnd w:id="41"/>
    </w:p>
    <w:p w14:paraId="76B513C7" w14:textId="1C7EB98B" w:rsidR="00DD3400" w:rsidRDefault="00FA6605" w:rsidP="00DD3400">
      <w:pPr>
        <w:pStyle w:val="CTXTXT"/>
        <w:jc w:val="center"/>
      </w:pPr>
      <w:r>
        <w:rPr>
          <w:rStyle w:val="Rimandocommento"/>
          <w:rFonts w:ascii="Times New Roman" w:hAnsi="Times New Roman"/>
        </w:rPr>
        <w:lastRenderedPageBreak/>
        <w:commentReference w:id="41"/>
      </w:r>
      <w:r w:rsidR="00E62C56">
        <w:rPr>
          <w:noProof/>
          <w:lang w:val="it-IT" w:eastAsia="it-IT"/>
        </w:rPr>
        <w:drawing>
          <wp:inline distT="0" distB="0" distL="0" distR="0" wp14:anchorId="0D20F72E" wp14:editId="145503C8">
            <wp:extent cx="5400675" cy="6448425"/>
            <wp:effectExtent l="0" t="0" r="9525"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6448425"/>
                    </a:xfrm>
                    <a:prstGeom prst="rect">
                      <a:avLst/>
                    </a:prstGeom>
                    <a:noFill/>
                    <a:ln>
                      <a:noFill/>
                    </a:ln>
                  </pic:spPr>
                </pic:pic>
              </a:graphicData>
            </a:graphic>
          </wp:inline>
        </w:drawing>
      </w:r>
    </w:p>
    <w:p w14:paraId="1BC4AA36" w14:textId="698105D6" w:rsidR="00DD3400" w:rsidRDefault="00DD3400" w:rsidP="00BF1800">
      <w:pPr>
        <w:pStyle w:val="FigureCaption"/>
        <w:rPr>
          <w:noProof/>
        </w:rPr>
      </w:pPr>
      <w:bookmarkStart w:id="43" w:name="_Ref144211885"/>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10</w:t>
      </w:r>
      <w:r>
        <w:rPr>
          <w:noProof/>
        </w:rPr>
        <w:fldChar w:fldCharType="end"/>
      </w:r>
      <w:bookmarkEnd w:id="43"/>
      <w:r>
        <w:rPr>
          <w:noProof/>
        </w:rPr>
        <w:t xml:space="preserve"> – Post-installation: Insert network interfaces to use for the bonding (Added IWAN and ELAN with bonding)</w:t>
      </w:r>
    </w:p>
    <w:p w14:paraId="62C2A944" w14:textId="07065989" w:rsidR="00DD3400" w:rsidRDefault="00DD3400" w:rsidP="00DD3400">
      <w:pPr>
        <w:pStyle w:val="CTXTXT"/>
      </w:pPr>
      <w:r>
        <w:t>After all the network interfaces have been inserted by the User, a confirmation is requested in order to apply the new mapping between the LANs and their network interfaces (</w:t>
      </w:r>
      <w:r>
        <w:fldChar w:fldCharType="begin"/>
      </w:r>
      <w:r>
        <w:instrText xml:space="preserve"> REF _Ref144213906 \h </w:instrText>
      </w:r>
      <w:r>
        <w:fldChar w:fldCharType="separate"/>
      </w:r>
      <w:r w:rsidR="006043BE">
        <w:rPr>
          <w:noProof/>
        </w:rPr>
        <w:t>Figure 11</w:t>
      </w:r>
      <w:r>
        <w:fldChar w:fldCharType="end"/>
      </w:r>
      <w:r>
        <w:t xml:space="preserve">). At the end of the network configuration, a menu is displayed in order to </w:t>
      </w:r>
      <w:r w:rsidR="00E86D58">
        <w:t>make</w:t>
      </w:r>
      <w:r>
        <w:t xml:space="preserve"> other changes or exit from the networks configuration and continue the post-installation steps.</w:t>
      </w:r>
    </w:p>
    <w:p w14:paraId="60E472C3" w14:textId="77777777" w:rsidR="00DD3400" w:rsidRDefault="00DD3400" w:rsidP="00DD3400">
      <w:pPr>
        <w:pStyle w:val="CTXTXT"/>
        <w:jc w:val="center"/>
      </w:pPr>
    </w:p>
    <w:p w14:paraId="3713939C" w14:textId="007E58E2" w:rsidR="00DD3400" w:rsidRDefault="00FC299A" w:rsidP="00DD3400">
      <w:pPr>
        <w:pStyle w:val="CTXTXT"/>
        <w:jc w:val="center"/>
      </w:pPr>
      <w:r>
        <w:rPr>
          <w:noProof/>
          <w:lang w:val="it-IT" w:eastAsia="it-IT"/>
        </w:rPr>
        <w:lastRenderedPageBreak/>
        <w:drawing>
          <wp:inline distT="0" distB="0" distL="0" distR="0" wp14:anchorId="06646B6E" wp14:editId="10BEBDA7">
            <wp:extent cx="5394960" cy="3749040"/>
            <wp:effectExtent l="0" t="0" r="0" b="381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749040"/>
                    </a:xfrm>
                    <a:prstGeom prst="rect">
                      <a:avLst/>
                    </a:prstGeom>
                    <a:noFill/>
                    <a:ln>
                      <a:noFill/>
                    </a:ln>
                  </pic:spPr>
                </pic:pic>
              </a:graphicData>
            </a:graphic>
          </wp:inline>
        </w:drawing>
      </w:r>
    </w:p>
    <w:p w14:paraId="05128950" w14:textId="18F0D60D" w:rsidR="00DD3400" w:rsidRDefault="00DD3400" w:rsidP="00BF1800">
      <w:pPr>
        <w:pStyle w:val="FigureCaption"/>
        <w:rPr>
          <w:noProof/>
        </w:rPr>
      </w:pPr>
      <w:bookmarkStart w:id="44" w:name="_Ref144213906"/>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11</w:t>
      </w:r>
      <w:r>
        <w:rPr>
          <w:noProof/>
        </w:rPr>
        <w:fldChar w:fldCharType="end"/>
      </w:r>
      <w:bookmarkEnd w:id="44"/>
      <w:r>
        <w:rPr>
          <w:noProof/>
        </w:rPr>
        <w:t xml:space="preserve"> – Post-installation: Mapping between System LANs and network interfaces (bonding configuration)</w:t>
      </w:r>
    </w:p>
    <w:p w14:paraId="43FC354A" w14:textId="201172D6" w:rsidR="005C790A" w:rsidRDefault="00DD3400" w:rsidP="00DD3400">
      <w:pPr>
        <w:pStyle w:val="CTXTXT"/>
      </w:pPr>
      <w:r w:rsidRPr="00C86DEC">
        <w:t xml:space="preserve">The settings about </w:t>
      </w:r>
      <w:r>
        <w:t xml:space="preserve">the network configuration </w:t>
      </w:r>
      <w:r w:rsidRPr="00C86DEC">
        <w:t xml:space="preserve">can also be changed </w:t>
      </w:r>
      <w:r>
        <w:t>at a later time, using the script customizeNetwork.sh, available in the folder</w:t>
      </w:r>
      <w:r w:rsidR="005C790A">
        <w:t>:</w:t>
      </w:r>
    </w:p>
    <w:p w14:paraId="332A7A09" w14:textId="410AF41F" w:rsidR="00DD3400" w:rsidRDefault="00DD3400" w:rsidP="00DD3400">
      <w:pPr>
        <w:pStyle w:val="CTXTXT"/>
      </w:pPr>
      <w:r>
        <w:t>/home/sdds/tools/customizeNetwork/script/</w:t>
      </w:r>
      <w:r>
        <w:br/>
        <w:t>The behaviour of the script will be the same as described in the previous post-installation figures.</w:t>
      </w:r>
      <w:r w:rsidRPr="00C86DEC">
        <w:t xml:space="preserve"> </w:t>
      </w:r>
    </w:p>
    <w:p w14:paraId="7F98790B" w14:textId="77777777" w:rsidR="00DD3400" w:rsidRDefault="00DD3400" w:rsidP="00DD3400">
      <w:pPr>
        <w:pStyle w:val="CTXTXT"/>
      </w:pPr>
      <w:r>
        <w:t>Next steps of the post-installation are:</w:t>
      </w:r>
    </w:p>
    <w:p w14:paraId="176889AB" w14:textId="77777777" w:rsidR="00DD3400" w:rsidRDefault="00DD3400" w:rsidP="00DD3400">
      <w:pPr>
        <w:pStyle w:val="CTXBULLET1"/>
      </w:pPr>
      <w:r>
        <w:t xml:space="preserve">enable or disable the Workstation auto-start, </w:t>
      </w:r>
    </w:p>
    <w:p w14:paraId="2076238A" w14:textId="7238B71A" w:rsidR="00DD3400" w:rsidRDefault="00DD3400" w:rsidP="00DD3400">
      <w:pPr>
        <w:pStyle w:val="CTXBULLET1"/>
      </w:pPr>
      <w:r>
        <w:t>change the root and sdds user passwords (</w:t>
      </w:r>
      <w:r>
        <w:fldChar w:fldCharType="begin"/>
      </w:r>
      <w:r>
        <w:instrText xml:space="preserve"> REF _Ref144214732 \h  \* MERGEFORMAT </w:instrText>
      </w:r>
      <w:r>
        <w:fldChar w:fldCharType="separate"/>
      </w:r>
      <w:r w:rsidR="006043BE">
        <w:rPr>
          <w:noProof/>
        </w:rPr>
        <w:t>Figure 12</w:t>
      </w:r>
      <w:r>
        <w:fldChar w:fldCharType="end"/>
      </w:r>
      <w:r>
        <w:t xml:space="preserve">), </w:t>
      </w:r>
    </w:p>
    <w:p w14:paraId="6F3E245F" w14:textId="11ED2710" w:rsidR="00DD3400" w:rsidRDefault="00DD3400" w:rsidP="00DD3400">
      <w:pPr>
        <w:pStyle w:val="CTXBULLET1"/>
      </w:pPr>
      <w:r>
        <w:t>enable or disable VNC connection to the MNG/WKS (</w:t>
      </w:r>
      <w:r>
        <w:fldChar w:fldCharType="begin"/>
      </w:r>
      <w:r>
        <w:instrText xml:space="preserve"> REF _Ref144214878 \h  \* MERGEFORMAT </w:instrText>
      </w:r>
      <w:r>
        <w:fldChar w:fldCharType="separate"/>
      </w:r>
      <w:r w:rsidR="006043BE">
        <w:rPr>
          <w:noProof/>
        </w:rPr>
        <w:t>Figure 13</w:t>
      </w:r>
      <w:r>
        <w:fldChar w:fldCharType="end"/>
      </w:r>
      <w:r>
        <w:t>)</w:t>
      </w:r>
    </w:p>
    <w:p w14:paraId="3E06360A" w14:textId="379F6124" w:rsidR="00DD3400" w:rsidRDefault="00DD3400" w:rsidP="00DD3400">
      <w:pPr>
        <w:pStyle w:val="CTXBULLET1"/>
      </w:pPr>
      <w:r>
        <w:t>set the password rules for SDDS Users (</w:t>
      </w:r>
      <w:r>
        <w:fldChar w:fldCharType="begin"/>
      </w:r>
      <w:r>
        <w:instrText xml:space="preserve"> REF _Ref144214878 \h  \* MERGEFORMAT </w:instrText>
      </w:r>
      <w:r>
        <w:fldChar w:fldCharType="separate"/>
      </w:r>
      <w:r w:rsidR="006043BE">
        <w:rPr>
          <w:noProof/>
        </w:rPr>
        <w:t>Figure 13</w:t>
      </w:r>
      <w:r>
        <w:fldChar w:fldCharType="end"/>
      </w:r>
      <w:r>
        <w:t xml:space="preserve"> - ECP 768). </w:t>
      </w:r>
    </w:p>
    <w:p w14:paraId="0F53FC45" w14:textId="77777777" w:rsidR="00DD3400" w:rsidRDefault="00DD3400" w:rsidP="00DD3400">
      <w:pPr>
        <w:pStyle w:val="CTXTXT"/>
      </w:pPr>
      <w:r>
        <w:t>The final step is the server reboot.</w:t>
      </w:r>
    </w:p>
    <w:p w14:paraId="2401A65B" w14:textId="77777777" w:rsidR="00DD3400" w:rsidRDefault="00DD3400" w:rsidP="00DD3400">
      <w:pPr>
        <w:pStyle w:val="CTXTXT"/>
        <w:jc w:val="center"/>
      </w:pPr>
      <w:r>
        <w:rPr>
          <w:noProof/>
          <w:lang w:val="it-IT" w:eastAsia="it-IT"/>
        </w:rPr>
        <w:lastRenderedPageBreak/>
        <w:drawing>
          <wp:inline distT="0" distB="0" distL="0" distR="0" wp14:anchorId="5BC632CC" wp14:editId="5D97A1EF">
            <wp:extent cx="5398770" cy="4089400"/>
            <wp:effectExtent l="0" t="0" r="0" b="6350"/>
            <wp:docPr id="33" name="Immagine 33"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hermata, software, schermo&#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4089400"/>
                    </a:xfrm>
                    <a:prstGeom prst="rect">
                      <a:avLst/>
                    </a:prstGeom>
                    <a:noFill/>
                    <a:ln>
                      <a:noFill/>
                    </a:ln>
                  </pic:spPr>
                </pic:pic>
              </a:graphicData>
            </a:graphic>
          </wp:inline>
        </w:drawing>
      </w:r>
    </w:p>
    <w:p w14:paraId="6E57A8E1" w14:textId="5DA89373" w:rsidR="00DD3400" w:rsidRDefault="00DD3400" w:rsidP="00BF1800">
      <w:pPr>
        <w:pStyle w:val="FigureCaption"/>
        <w:rPr>
          <w:noProof/>
        </w:rPr>
      </w:pPr>
      <w:bookmarkStart w:id="45" w:name="_Ref144214732"/>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12</w:t>
      </w:r>
      <w:r>
        <w:rPr>
          <w:noProof/>
        </w:rPr>
        <w:fldChar w:fldCharType="end"/>
      </w:r>
      <w:bookmarkEnd w:id="45"/>
      <w:r>
        <w:rPr>
          <w:noProof/>
        </w:rPr>
        <w:t xml:space="preserve"> – Post-installation: WKS auto-start configuration, root and sdds user password update</w:t>
      </w:r>
    </w:p>
    <w:p w14:paraId="3FB4BE70" w14:textId="0C2BAE94" w:rsidR="0032481F" w:rsidRDefault="000D339B" w:rsidP="00DD3400">
      <w:pPr>
        <w:pStyle w:val="CTXTXT"/>
        <w:jc w:val="center"/>
      </w:pPr>
      <w:commentRangeStart w:id="46"/>
      <w:r>
        <w:rPr>
          <w:rStyle w:val="Rimandocommento"/>
          <w:rFonts w:ascii="Times New Roman" w:hAnsi="Times New Roman"/>
        </w:rPr>
        <w:commentReference w:id="47"/>
      </w:r>
      <w:commentRangeEnd w:id="46"/>
    </w:p>
    <w:p w14:paraId="1848DF1A" w14:textId="0C0854C8" w:rsidR="00DD3400" w:rsidRDefault="00AA33F1" w:rsidP="00DD3400">
      <w:pPr>
        <w:pStyle w:val="CTXTXT"/>
        <w:jc w:val="center"/>
      </w:pPr>
      <w:r>
        <w:rPr>
          <w:rStyle w:val="Rimandocommento"/>
          <w:rFonts w:ascii="Times New Roman" w:hAnsi="Times New Roman"/>
        </w:rPr>
        <w:lastRenderedPageBreak/>
        <w:commentReference w:id="46"/>
      </w:r>
      <w:r w:rsidR="00FB3956">
        <w:rPr>
          <w:noProof/>
          <w:lang w:val="it-IT" w:eastAsia="it-IT"/>
        </w:rPr>
        <w:drawing>
          <wp:inline distT="0" distB="0" distL="0" distR="0" wp14:anchorId="7D53273B" wp14:editId="7238E724">
            <wp:extent cx="5400675" cy="526732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5267325"/>
                    </a:xfrm>
                    <a:prstGeom prst="rect">
                      <a:avLst/>
                    </a:prstGeom>
                    <a:noFill/>
                    <a:ln>
                      <a:noFill/>
                    </a:ln>
                  </pic:spPr>
                </pic:pic>
              </a:graphicData>
            </a:graphic>
          </wp:inline>
        </w:drawing>
      </w:r>
    </w:p>
    <w:p w14:paraId="3EA3A609" w14:textId="25857471" w:rsidR="00DD3400" w:rsidRDefault="00DD3400" w:rsidP="00BF1800">
      <w:pPr>
        <w:pStyle w:val="FigureCaption"/>
        <w:rPr>
          <w:noProof/>
        </w:rPr>
      </w:pPr>
      <w:bookmarkStart w:id="48" w:name="_Ref144214878"/>
      <w:r w:rsidRPr="00FB3956">
        <w:rPr>
          <w:noProof/>
        </w:rPr>
        <w:t xml:space="preserve">Figure </w:t>
      </w:r>
      <w:r w:rsidRPr="00904CD3">
        <w:rPr>
          <w:noProof/>
        </w:rPr>
        <w:fldChar w:fldCharType="begin"/>
      </w:r>
      <w:r w:rsidRPr="00FB3956">
        <w:rPr>
          <w:noProof/>
        </w:rPr>
        <w:instrText xml:space="preserve"> SEQ Figure \* ARABIC </w:instrText>
      </w:r>
      <w:r w:rsidRPr="00904CD3">
        <w:rPr>
          <w:noProof/>
        </w:rPr>
        <w:fldChar w:fldCharType="separate"/>
      </w:r>
      <w:r w:rsidR="006043BE" w:rsidRPr="00FB3956">
        <w:rPr>
          <w:noProof/>
        </w:rPr>
        <w:t>13</w:t>
      </w:r>
      <w:r w:rsidRPr="00904CD3">
        <w:rPr>
          <w:noProof/>
        </w:rPr>
        <w:fldChar w:fldCharType="end"/>
      </w:r>
      <w:bookmarkEnd w:id="48"/>
      <w:r w:rsidRPr="00FB3956">
        <w:rPr>
          <w:noProof/>
        </w:rPr>
        <w:t xml:space="preserve"> – Post-installation: VNC and SDDS password rules configuration.</w:t>
      </w:r>
    </w:p>
    <w:p w14:paraId="27258CF3" w14:textId="77777777" w:rsidR="00DD3400" w:rsidRPr="00D515A8" w:rsidRDefault="00DD3400" w:rsidP="00DD3400">
      <w:pPr>
        <w:pStyle w:val="Titolo5"/>
      </w:pPr>
      <w:r w:rsidRPr="00D515A8">
        <w:t>MNG Application</w:t>
      </w:r>
      <w:r>
        <w:t xml:space="preserve"> updates</w:t>
      </w:r>
    </w:p>
    <w:p w14:paraId="669D0C68" w14:textId="28372E8D" w:rsidR="00DD3400" w:rsidRDefault="00416D17" w:rsidP="00DD3400">
      <w:pPr>
        <w:pStyle w:val="CTXTXT"/>
      </w:pPr>
      <w:r>
        <w:t xml:space="preserve">Due to the </w:t>
      </w:r>
      <w:r w:rsidR="00DD3400">
        <w:t>new default configuration of the LANs</w:t>
      </w:r>
      <w:r>
        <w:t xml:space="preserve"> (the ILAN only)</w:t>
      </w:r>
      <w:r w:rsidR="00DD3400">
        <w:t xml:space="preserve">, the MNG source code will be updated in order to use the available System LANs only and the OPS </w:t>
      </w:r>
      <w:commentRangeStart w:id="49"/>
      <w:commentRangeStart w:id="50"/>
      <w:r w:rsidR="00DD3400">
        <w:t xml:space="preserve">services </w:t>
      </w:r>
      <w:commentRangeEnd w:id="49"/>
      <w:r w:rsidR="00FF3AA4">
        <w:rPr>
          <w:rStyle w:val="Rimandocommento"/>
          <w:rFonts w:ascii="Times New Roman" w:hAnsi="Times New Roman"/>
        </w:rPr>
        <w:commentReference w:id="49"/>
      </w:r>
      <w:commentRangeEnd w:id="50"/>
      <w:r w:rsidR="00AA33F1">
        <w:rPr>
          <w:rStyle w:val="Rimandocommento"/>
          <w:rFonts w:ascii="Times New Roman" w:hAnsi="Times New Roman"/>
        </w:rPr>
        <w:commentReference w:id="50"/>
      </w:r>
      <w:r w:rsidR="00DD3400">
        <w:t>will be started on a LAN if it exists.</w:t>
      </w:r>
    </w:p>
    <w:p w14:paraId="1A8C772F" w14:textId="7958126F" w:rsidR="00527480" w:rsidRDefault="00527480" w:rsidP="00DD3400">
      <w:pPr>
        <w:pStyle w:val="CTXTXT"/>
      </w:pPr>
      <w:r>
        <w:t>The MNG service are related to:</w:t>
      </w:r>
    </w:p>
    <w:p w14:paraId="42C816DF" w14:textId="3C33661F" w:rsidR="00527480" w:rsidRDefault="00527480" w:rsidP="003343FC">
      <w:pPr>
        <w:pStyle w:val="CTXTXT"/>
        <w:numPr>
          <w:ilvl w:val="0"/>
          <w:numId w:val="45"/>
        </w:numPr>
      </w:pPr>
      <w:r>
        <w:t>SNMP Monitoring &amp; Control (ILAN, IWAN, ELAN)</w:t>
      </w:r>
    </w:p>
    <w:p w14:paraId="146D0F94" w14:textId="2C304364" w:rsidR="00527480" w:rsidRDefault="00527480" w:rsidP="003343FC">
      <w:pPr>
        <w:pStyle w:val="CTXTXT"/>
        <w:numPr>
          <w:ilvl w:val="0"/>
          <w:numId w:val="45"/>
        </w:numPr>
      </w:pPr>
      <w:r>
        <w:t>Services/Providers (IWAN, ELAN))</w:t>
      </w:r>
    </w:p>
    <w:p w14:paraId="16E02512" w14:textId="0940B08A" w:rsidR="00527480" w:rsidRDefault="00527480" w:rsidP="003343FC">
      <w:pPr>
        <w:pStyle w:val="CTXTXT"/>
        <w:numPr>
          <w:ilvl w:val="0"/>
          <w:numId w:val="45"/>
        </w:numPr>
      </w:pPr>
      <w:r>
        <w:t>Remote SDDS Connection (IWAN)</w:t>
      </w:r>
    </w:p>
    <w:p w14:paraId="1FDFA2DB" w14:textId="48688DC0" w:rsidR="00AA33F1" w:rsidRDefault="00DD3400" w:rsidP="00DD3400">
      <w:pPr>
        <w:pStyle w:val="CTXTXT"/>
      </w:pPr>
      <w:r>
        <w:t xml:space="preserve">For example, if the IWAN and the ELAN have not been defined then, when the MNG becomes OPS, the </w:t>
      </w:r>
      <w:commentRangeStart w:id="51"/>
      <w:commentRangeStart w:id="52"/>
      <w:r>
        <w:t>External SNMP Agent</w:t>
      </w:r>
      <w:commentRangeEnd w:id="51"/>
      <w:r w:rsidR="007907D5">
        <w:rPr>
          <w:rStyle w:val="Rimandocommento"/>
          <w:rFonts w:ascii="Times New Roman" w:hAnsi="Times New Roman"/>
        </w:rPr>
        <w:commentReference w:id="51"/>
      </w:r>
      <w:commentRangeEnd w:id="52"/>
      <w:r w:rsidR="0085729F">
        <w:rPr>
          <w:rStyle w:val="Rimandocommento"/>
          <w:rFonts w:ascii="Times New Roman" w:hAnsi="Times New Roman"/>
        </w:rPr>
        <w:commentReference w:id="52"/>
      </w:r>
      <w:r>
        <w:t xml:space="preserve"> will not be started on the Virtual IP address of the IWAN and ELAN because the IPs are not available (LANs not </w:t>
      </w:r>
      <w:r w:rsidRPr="00BC0EE9">
        <w:t xml:space="preserve">configured). </w:t>
      </w:r>
      <w:r>
        <w:t>In this case i</w:t>
      </w:r>
      <w:r w:rsidRPr="00BC0EE9">
        <w:t>t will be available on the ILAN Virtual IP only.</w:t>
      </w:r>
      <w:r w:rsidR="00AA33F1">
        <w:t xml:space="preserve"> Furthermore, it won’t be possible to </w:t>
      </w:r>
      <w:r w:rsidR="00AA33F1">
        <w:lastRenderedPageBreak/>
        <w:t>use the service/provider functionality (disabled by default by a previous ETR) and the remote SDDS connection that should be performed using the IWAN.</w:t>
      </w:r>
    </w:p>
    <w:p w14:paraId="29F42130" w14:textId="77777777" w:rsidR="00DD3400" w:rsidRPr="002E6680" w:rsidRDefault="00DD3400" w:rsidP="00DD3400">
      <w:pPr>
        <w:pStyle w:val="CTXTXT"/>
      </w:pPr>
    </w:p>
    <w:p w14:paraId="15A9E6DD" w14:textId="1A1C4785" w:rsidR="00DD3400" w:rsidRDefault="00604B53" w:rsidP="00DD3400">
      <w:pPr>
        <w:pStyle w:val="Titolo4"/>
      </w:pPr>
      <w:r>
        <w:t xml:space="preserve">Guest </w:t>
      </w:r>
      <w:r w:rsidR="00DD3400">
        <w:t>CORE side</w:t>
      </w:r>
    </w:p>
    <w:p w14:paraId="320A5725" w14:textId="77777777" w:rsidR="00DD3400" w:rsidRDefault="00DD3400" w:rsidP="00DD3400">
      <w:pPr>
        <w:pStyle w:val="CTXTXT"/>
      </w:pPr>
      <w:r>
        <w:t>The CORE already supports the following configuration of system LANs:</w:t>
      </w:r>
    </w:p>
    <w:p w14:paraId="51BDFC62" w14:textId="77777777" w:rsidR="00DD3400" w:rsidRDefault="00DD3400" w:rsidP="00DD3400">
      <w:pPr>
        <w:pStyle w:val="CTXBULLET1"/>
      </w:pPr>
      <w:r>
        <w:t>XLAN: optional, no bonding.</w:t>
      </w:r>
    </w:p>
    <w:p w14:paraId="0088228F" w14:textId="77777777" w:rsidR="00DD3400" w:rsidRDefault="00DD3400" w:rsidP="00DD3400">
      <w:pPr>
        <w:pStyle w:val="CTXBULLET1"/>
      </w:pPr>
      <w:r>
        <w:t>ILAN: mandatory with mandatory bonding too.</w:t>
      </w:r>
    </w:p>
    <w:p w14:paraId="01A26B18" w14:textId="6D82135D" w:rsidR="00DD3400" w:rsidRDefault="00DD3400" w:rsidP="00DD3400">
      <w:pPr>
        <w:pStyle w:val="CTXBULLET1"/>
      </w:pPr>
      <w:r>
        <w:t>ELAN: mandatory, optional bonding.</w:t>
      </w:r>
    </w:p>
    <w:p w14:paraId="4EF33277" w14:textId="77777777" w:rsidR="00DD3400" w:rsidRDefault="00DD3400" w:rsidP="00DD3400">
      <w:pPr>
        <w:pStyle w:val="CTXBULLET1"/>
        <w:numPr>
          <w:ilvl w:val="0"/>
          <w:numId w:val="0"/>
        </w:numPr>
        <w:ind w:left="680"/>
      </w:pPr>
      <w:r>
        <w:t xml:space="preserve">The default CORE OS installation creates the ELAN with bonding. </w:t>
      </w:r>
      <w:r>
        <w:br/>
        <w:t>The bonding can be removed during the post installation or by ESPACE configuration file.</w:t>
      </w:r>
    </w:p>
    <w:p w14:paraId="62E3CDCA" w14:textId="77777777" w:rsidR="00DD3400" w:rsidRDefault="00DD3400" w:rsidP="00DD3400">
      <w:pPr>
        <w:pStyle w:val="CTXBULLET1"/>
      </w:pPr>
      <w:r>
        <w:t xml:space="preserve">IWAN: mandatory, optional bonding. </w:t>
      </w:r>
    </w:p>
    <w:p w14:paraId="585AA5B5" w14:textId="77777777" w:rsidR="00DD3400" w:rsidRDefault="00DD3400" w:rsidP="00DD3400">
      <w:pPr>
        <w:pStyle w:val="CTXBULLET1"/>
        <w:numPr>
          <w:ilvl w:val="0"/>
          <w:numId w:val="0"/>
        </w:numPr>
        <w:ind w:left="680"/>
      </w:pPr>
      <w:r>
        <w:t xml:space="preserve">The default CORE OS installation creates the IWAN with bonding. </w:t>
      </w:r>
      <w:r>
        <w:br/>
        <w:t>The bonding can be removed during the post installation or by ESPACE configuration file.</w:t>
      </w:r>
    </w:p>
    <w:p w14:paraId="2893FD1A" w14:textId="77777777" w:rsidR="00DD3400" w:rsidRPr="005E1C70" w:rsidRDefault="00DD3400" w:rsidP="00DD3400">
      <w:pPr>
        <w:pStyle w:val="Titolo5"/>
      </w:pPr>
      <w:r w:rsidRPr="00D515A8">
        <w:t>CORE OS</w:t>
      </w:r>
      <w:r>
        <w:t xml:space="preserve"> updates</w:t>
      </w:r>
    </w:p>
    <w:p w14:paraId="50619AF2" w14:textId="52B2E298" w:rsidR="00DD3400" w:rsidRDefault="00DD3400" w:rsidP="00DD3400">
      <w:pPr>
        <w:pStyle w:val="CTXTXT"/>
      </w:pPr>
      <w:r>
        <w:t>No needs for update related to the CORE OS customisation for this ECP</w:t>
      </w:r>
      <w:r w:rsidR="00E955E8">
        <w:t>.</w:t>
      </w:r>
      <w:r>
        <w:t xml:space="preserve"> </w:t>
      </w:r>
    </w:p>
    <w:p w14:paraId="4B822136" w14:textId="77777777" w:rsidR="00DD3400" w:rsidRPr="00D515A8" w:rsidRDefault="00DD3400" w:rsidP="00DD3400">
      <w:pPr>
        <w:pStyle w:val="Titolo5"/>
      </w:pPr>
      <w:r w:rsidRPr="00D515A8">
        <w:t>CORE Application</w:t>
      </w:r>
      <w:r>
        <w:t xml:space="preserve"> updates</w:t>
      </w:r>
    </w:p>
    <w:p w14:paraId="5A40F2A7" w14:textId="68019350" w:rsidR="00DD3400" w:rsidRDefault="00DD3400" w:rsidP="00DD3400">
      <w:pPr>
        <w:pStyle w:val="CTXTXT"/>
      </w:pPr>
      <w:r>
        <w:t xml:space="preserve">Starting from </w:t>
      </w:r>
      <w:commentRangeStart w:id="53"/>
      <w:commentRangeStart w:id="54"/>
      <w:r>
        <w:t>ECP</w:t>
      </w:r>
      <w:r w:rsidR="002C3D39">
        <w:t>346</w:t>
      </w:r>
      <w:r>
        <w:t xml:space="preserve"> </w:t>
      </w:r>
      <w:commentRangeEnd w:id="53"/>
      <w:r w:rsidR="009608D9">
        <w:rPr>
          <w:rStyle w:val="Rimandocommento"/>
          <w:rFonts w:ascii="Times New Roman" w:hAnsi="Times New Roman"/>
        </w:rPr>
        <w:commentReference w:id="53"/>
      </w:r>
      <w:commentRangeEnd w:id="54"/>
      <w:r w:rsidR="002C3D39">
        <w:rPr>
          <w:rStyle w:val="Rimandocommento"/>
          <w:rFonts w:ascii="Times New Roman" w:hAnsi="Times New Roman"/>
        </w:rPr>
        <w:commentReference w:id="54"/>
      </w:r>
      <w:r>
        <w:t>(</w:t>
      </w:r>
      <w:r w:rsidRPr="00C20FC1">
        <w:t>Adding Extra LANs</w:t>
      </w:r>
      <w:r>
        <w:t>) the network interface management implemented by CORE considers ILAN, ELAN, IWAN as User LANs. The only difference is that their names hardcoded and not read from a configuration file. This solution allows to cope with the new requirements with no changes to the CORE code.</w:t>
      </w:r>
    </w:p>
    <w:p w14:paraId="08A9C8F0" w14:textId="77777777" w:rsidR="00DD3400" w:rsidRDefault="00DD3400" w:rsidP="00DD3400">
      <w:pPr>
        <w:pStyle w:val="Titolo3"/>
      </w:pPr>
      <w:bookmarkStart w:id="55" w:name="_Ref143842366"/>
      <w:r>
        <w:t>ESPACE</w:t>
      </w:r>
      <w:bookmarkEnd w:id="55"/>
    </w:p>
    <w:p w14:paraId="748E519D" w14:textId="1F7D57D4" w:rsidR="00DD3400" w:rsidRDefault="00DD3400" w:rsidP="00DD3400">
      <w:pPr>
        <w:pStyle w:val="CTXTXT"/>
      </w:pPr>
      <w:r>
        <w:t>ESPACE tool will be updated to allow the configuration of the Host OS and to manage the new settings for the SDDS OS configuration related to the new network architecture and to the fact that SDDS has moved to a virtual environment.</w:t>
      </w:r>
    </w:p>
    <w:p w14:paraId="12DDD73E" w14:textId="269F2BD8" w:rsidR="00DD3400" w:rsidRDefault="00DD3400" w:rsidP="00DD3400">
      <w:pPr>
        <w:pStyle w:val="Titolo5"/>
      </w:pPr>
      <w:r>
        <w:t xml:space="preserve">Host </w:t>
      </w:r>
      <w:r w:rsidRPr="000A53B0">
        <w:t>OS Configuration</w:t>
      </w:r>
    </w:p>
    <w:p w14:paraId="63972BE1" w14:textId="4361D06A" w:rsidR="00DD3400" w:rsidRPr="00EC436D" w:rsidRDefault="00DD3400" w:rsidP="00DD3400">
      <w:pPr>
        <w:pStyle w:val="CTXTXT"/>
      </w:pPr>
      <w:r>
        <w:t>A new menu item will be added to the current ESPACE tool to configure the Host OS installation.</w:t>
      </w:r>
    </w:p>
    <w:p w14:paraId="397B4615" w14:textId="77777777" w:rsidR="00DD3400" w:rsidRDefault="00DD3400" w:rsidP="00DD3400">
      <w:pPr>
        <w:pStyle w:val="CTXTXT"/>
        <w:jc w:val="center"/>
      </w:pPr>
      <w:r>
        <w:rPr>
          <w:noProof/>
          <w:lang w:val="it-IT" w:eastAsia="it-IT"/>
        </w:rPr>
        <w:lastRenderedPageBreak/>
        <w:drawing>
          <wp:inline distT="0" distB="0" distL="0" distR="0" wp14:anchorId="224421CA" wp14:editId="2AD11A20">
            <wp:extent cx="5391150" cy="3167380"/>
            <wp:effectExtent l="0" t="0" r="0" b="0"/>
            <wp:docPr id="19" name="Immagine 19" descr="Immagine che contiene testo, mappa, schermata,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mappa, schermata, aqu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167380"/>
                    </a:xfrm>
                    <a:prstGeom prst="rect">
                      <a:avLst/>
                    </a:prstGeom>
                    <a:noFill/>
                    <a:ln>
                      <a:noFill/>
                    </a:ln>
                  </pic:spPr>
                </pic:pic>
              </a:graphicData>
            </a:graphic>
          </wp:inline>
        </w:drawing>
      </w:r>
    </w:p>
    <w:p w14:paraId="493C6A52" w14:textId="1A854F46" w:rsidR="00DD3400" w:rsidRDefault="00DD3400" w:rsidP="00BF1800">
      <w:pPr>
        <w:pStyle w:val="FigureCaption"/>
        <w:rPr>
          <w:noProof/>
        </w:rPr>
      </w:pPr>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14</w:t>
      </w:r>
      <w:r>
        <w:rPr>
          <w:noProof/>
        </w:rPr>
        <w:fldChar w:fldCharType="end"/>
      </w:r>
      <w:r>
        <w:rPr>
          <w:noProof/>
        </w:rPr>
        <w:t xml:space="preserve"> – New Menu item about Host OS configuration.</w:t>
      </w:r>
    </w:p>
    <w:p w14:paraId="2DC7ABB3" w14:textId="073EDEF7" w:rsidR="00DD3400" w:rsidRDefault="00DD3400" w:rsidP="00DD3400">
      <w:pPr>
        <w:pStyle w:val="CTXTXT"/>
      </w:pPr>
      <w:r>
        <w:t xml:space="preserve">After the selection of the menu item to configure </w:t>
      </w:r>
      <w:commentRangeStart w:id="56"/>
      <w:commentRangeStart w:id="57"/>
      <w:r>
        <w:t>Host OS</w:t>
      </w:r>
      <w:commentRangeEnd w:id="56"/>
      <w:r w:rsidR="00CC5B6E">
        <w:rPr>
          <w:rStyle w:val="Rimandocommento"/>
          <w:rFonts w:ascii="Times New Roman" w:hAnsi="Times New Roman"/>
        </w:rPr>
        <w:commentReference w:id="56"/>
      </w:r>
      <w:commentRangeEnd w:id="57"/>
      <w:r w:rsidR="00525ED5">
        <w:rPr>
          <w:rStyle w:val="Rimandocommento"/>
          <w:rFonts w:ascii="Times New Roman" w:hAnsi="Times New Roman"/>
        </w:rPr>
        <w:commentReference w:id="57"/>
      </w:r>
      <w:r>
        <w:t>, the hardware platform must be selected from a list</w:t>
      </w:r>
      <w:r w:rsidR="007D1DEA">
        <w:t>,</w:t>
      </w:r>
      <w:r>
        <w:t xml:space="preserve"> in order to load the proper server image during the network configuration.</w:t>
      </w:r>
    </w:p>
    <w:p w14:paraId="6012B8AF" w14:textId="77777777" w:rsidR="00DD3400" w:rsidRDefault="00DD3400" w:rsidP="00DD3400">
      <w:pPr>
        <w:pStyle w:val="CTXTXT"/>
        <w:jc w:val="center"/>
      </w:pPr>
      <w:r>
        <w:rPr>
          <w:noProof/>
          <w:lang w:val="it-IT" w:eastAsia="it-IT"/>
        </w:rPr>
        <w:drawing>
          <wp:inline distT="0" distB="0" distL="0" distR="0" wp14:anchorId="32E40C00" wp14:editId="71AD35B0">
            <wp:extent cx="5391150" cy="3148965"/>
            <wp:effectExtent l="0" t="0" r="0" b="0"/>
            <wp:docPr id="42" name="Immagine 4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 schermata, software&#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3148965"/>
                    </a:xfrm>
                    <a:prstGeom prst="rect">
                      <a:avLst/>
                    </a:prstGeom>
                    <a:noFill/>
                    <a:ln>
                      <a:noFill/>
                    </a:ln>
                  </pic:spPr>
                </pic:pic>
              </a:graphicData>
            </a:graphic>
          </wp:inline>
        </w:drawing>
      </w:r>
    </w:p>
    <w:p w14:paraId="4943F66D" w14:textId="542DC0F6" w:rsidR="00DD3400" w:rsidRDefault="00DD3400" w:rsidP="00BF1800">
      <w:pPr>
        <w:pStyle w:val="FigureCaption"/>
        <w:rPr>
          <w:noProof/>
        </w:rPr>
      </w:pPr>
      <w:bookmarkStart w:id="58" w:name="_Ref147422674"/>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15</w:t>
      </w:r>
      <w:r>
        <w:rPr>
          <w:noProof/>
        </w:rPr>
        <w:fldChar w:fldCharType="end"/>
      </w:r>
      <w:bookmarkEnd w:id="58"/>
      <w:r>
        <w:rPr>
          <w:noProof/>
        </w:rPr>
        <w:t xml:space="preserve"> – Hardware selection (DL 365 Gen 11, DL 360 Gen10 and </w:t>
      </w:r>
      <w:commentRangeStart w:id="59"/>
      <w:commentRangeStart w:id="60"/>
      <w:r>
        <w:rPr>
          <w:noProof/>
        </w:rPr>
        <w:t>Other</w:t>
      </w:r>
      <w:commentRangeEnd w:id="59"/>
      <w:r w:rsidR="009202B3">
        <w:rPr>
          <w:rStyle w:val="Rimandocommento"/>
          <w:rFonts w:ascii="Times New Roman" w:hAnsi="Times New Roman" w:cs="Times New Roman"/>
        </w:rPr>
        <w:commentReference w:id="59"/>
      </w:r>
      <w:commentRangeEnd w:id="60"/>
      <w:r w:rsidR="00F65A04">
        <w:rPr>
          <w:rStyle w:val="Rimandocommento"/>
          <w:rFonts w:ascii="Times New Roman" w:hAnsi="Times New Roman" w:cs="Times New Roman"/>
        </w:rPr>
        <w:commentReference w:id="60"/>
      </w:r>
      <w:r>
        <w:rPr>
          <w:noProof/>
        </w:rPr>
        <w:t>).</w:t>
      </w:r>
    </w:p>
    <w:p w14:paraId="4F51A02B" w14:textId="11FC557E" w:rsidR="00DD3400" w:rsidRDefault="00DD3400" w:rsidP="00DD3400">
      <w:pPr>
        <w:pStyle w:val="CTXTXT"/>
      </w:pPr>
      <w:r>
        <w:t xml:space="preserve">After having selected the hardware, a summary will be displayed where it is possible to start the wizard configuration, update the </w:t>
      </w:r>
      <w:r w:rsidR="005B432A">
        <w:t>H</w:t>
      </w:r>
      <w:r w:rsidR="0032481F">
        <w:t xml:space="preserve">ost </w:t>
      </w:r>
      <w:r>
        <w:t>hardware or proceed with the OS configuration navigating the tab panels.</w:t>
      </w:r>
    </w:p>
    <w:p w14:paraId="097A7308" w14:textId="18687940" w:rsidR="00DD3400" w:rsidRDefault="00DD3400" w:rsidP="00DD3400">
      <w:pPr>
        <w:pStyle w:val="CTXTXT"/>
        <w:jc w:val="center"/>
      </w:pPr>
    </w:p>
    <w:p w14:paraId="0ABCAEE0" w14:textId="44FEFDC2" w:rsidR="005271DE" w:rsidRDefault="00C0141D" w:rsidP="00DD3400">
      <w:pPr>
        <w:pStyle w:val="CTXTXT"/>
        <w:jc w:val="center"/>
      </w:pPr>
      <w:r>
        <w:rPr>
          <w:noProof/>
          <w:lang w:val="it-IT" w:eastAsia="it-IT"/>
        </w:rPr>
        <w:lastRenderedPageBreak/>
        <w:drawing>
          <wp:inline distT="0" distB="0" distL="0" distR="0" wp14:anchorId="592C0EC4" wp14:editId="773EF30C">
            <wp:extent cx="5391150" cy="31432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143250"/>
                    </a:xfrm>
                    <a:prstGeom prst="rect">
                      <a:avLst/>
                    </a:prstGeom>
                    <a:noFill/>
                    <a:ln>
                      <a:noFill/>
                    </a:ln>
                  </pic:spPr>
                </pic:pic>
              </a:graphicData>
            </a:graphic>
          </wp:inline>
        </w:drawing>
      </w:r>
    </w:p>
    <w:p w14:paraId="399BB27A" w14:textId="21D15747" w:rsidR="00DD3400" w:rsidRDefault="00DD3400" w:rsidP="00BF1800">
      <w:pPr>
        <w:pStyle w:val="FigureCaption"/>
        <w:rPr>
          <w:noProof/>
        </w:rPr>
      </w:pPr>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16</w:t>
      </w:r>
      <w:r>
        <w:rPr>
          <w:noProof/>
        </w:rPr>
        <w:fldChar w:fldCharType="end"/>
      </w:r>
      <w:r>
        <w:rPr>
          <w:noProof/>
        </w:rPr>
        <w:t xml:space="preserve"> –</w:t>
      </w:r>
      <w:r w:rsidR="00EC1ABF">
        <w:rPr>
          <w:noProof/>
        </w:rPr>
        <w:t xml:space="preserve"> </w:t>
      </w:r>
      <w:commentRangeStart w:id="61"/>
      <w:r w:rsidR="005B432A">
        <w:rPr>
          <w:noProof/>
        </w:rPr>
        <w:t>H</w:t>
      </w:r>
      <w:r w:rsidR="0032481F">
        <w:rPr>
          <w:noProof/>
        </w:rPr>
        <w:t>ost</w:t>
      </w:r>
      <w:r w:rsidR="00CC5B6E">
        <w:rPr>
          <w:rStyle w:val="Rimandocommento"/>
          <w:rFonts w:ascii="Times New Roman" w:hAnsi="Times New Roman" w:cs="Times New Roman"/>
        </w:rPr>
        <w:commentReference w:id="62"/>
      </w:r>
      <w:commentRangeEnd w:id="61"/>
      <w:r w:rsidR="00525ED5">
        <w:rPr>
          <w:rStyle w:val="Rimandocommento"/>
          <w:rFonts w:ascii="Times New Roman" w:hAnsi="Times New Roman" w:cs="Times New Roman"/>
        </w:rPr>
        <w:commentReference w:id="61"/>
      </w:r>
      <w:r>
        <w:rPr>
          <w:noProof/>
        </w:rPr>
        <w:t xml:space="preserve"> to configure.</w:t>
      </w:r>
    </w:p>
    <w:p w14:paraId="44887299" w14:textId="7B9D0255" w:rsidR="00525ED5" w:rsidRDefault="00DD3400" w:rsidP="00525ED5">
      <w:pPr>
        <w:pStyle w:val="CTXTXT"/>
      </w:pPr>
      <w:r>
        <w:t>The first panel (</w:t>
      </w:r>
      <w:r>
        <w:fldChar w:fldCharType="begin"/>
      </w:r>
      <w:r>
        <w:instrText xml:space="preserve"> REF _Ref144284048 \h </w:instrText>
      </w:r>
      <w:r>
        <w:fldChar w:fldCharType="separate"/>
      </w:r>
      <w:r w:rsidR="006043BE">
        <w:rPr>
          <w:noProof/>
        </w:rPr>
        <w:t>Figure 17</w:t>
      </w:r>
      <w:r>
        <w:fldChar w:fldCharType="end"/>
      </w:r>
      <w:r>
        <w:t xml:space="preserve">) is related to the definition of the System LANs and the Management network interface used to remotely connect to the </w:t>
      </w:r>
      <w:r w:rsidR="005B432A">
        <w:t>H</w:t>
      </w:r>
      <w:r>
        <w:t xml:space="preserve">ost. The use of ILAN, IWAN and ELAN in the </w:t>
      </w:r>
      <w:r w:rsidR="0003176F">
        <w:t>Guest</w:t>
      </w:r>
      <w:r>
        <w:t xml:space="preserve">s requires the definition of network bridges on the Host. If bonding for a LAN is required by a </w:t>
      </w:r>
      <w:r w:rsidR="0003176F">
        <w:t>Guest</w:t>
      </w:r>
      <w:r>
        <w:t xml:space="preserve"> (SDDS virtual server), two bridges must be defined on the Host, assigning a physical network interface to each </w:t>
      </w:r>
      <w:commentRangeStart w:id="63"/>
      <w:commentRangeStart w:id="64"/>
      <w:r>
        <w:t>bridge</w:t>
      </w:r>
      <w:commentRangeEnd w:id="63"/>
      <w:r w:rsidR="0035007C">
        <w:rPr>
          <w:rStyle w:val="Rimandocommento"/>
          <w:rFonts w:ascii="Times New Roman" w:hAnsi="Times New Roman"/>
        </w:rPr>
        <w:commentReference w:id="63"/>
      </w:r>
      <w:commentRangeEnd w:id="64"/>
      <w:r w:rsidR="009A5C8A">
        <w:rPr>
          <w:rStyle w:val="Rimandocommento"/>
          <w:rFonts w:ascii="Times New Roman" w:hAnsi="Times New Roman"/>
        </w:rPr>
        <w:commentReference w:id="64"/>
      </w:r>
      <w:r>
        <w:t xml:space="preserve">. </w:t>
      </w:r>
      <w:r w:rsidR="00525ED5">
        <w:t>The names of the System LANs bridges will be (</w:t>
      </w:r>
      <w:r w:rsidR="00525ED5">
        <w:fldChar w:fldCharType="begin"/>
      </w:r>
      <w:r w:rsidR="00525ED5">
        <w:instrText xml:space="preserve"> REF _Ref144101433 \h </w:instrText>
      </w:r>
      <w:r w:rsidR="00525ED5">
        <w:fldChar w:fldCharType="separate"/>
      </w:r>
      <w:r w:rsidR="00525ED5">
        <w:t xml:space="preserve">Figure </w:t>
      </w:r>
      <w:r w:rsidR="00525ED5">
        <w:rPr>
          <w:noProof/>
        </w:rPr>
        <w:t>40</w:t>
      </w:r>
      <w:r w:rsidR="00525ED5">
        <w:fldChar w:fldCharType="end"/>
      </w:r>
      <w:r w:rsidR="00525ED5">
        <w:t>):</w:t>
      </w:r>
    </w:p>
    <w:p w14:paraId="41A1316C" w14:textId="77777777" w:rsidR="00525ED5" w:rsidRDefault="00525ED5" w:rsidP="00525ED5">
      <w:pPr>
        <w:pStyle w:val="CTXTXT"/>
        <w:numPr>
          <w:ilvl w:val="0"/>
          <w:numId w:val="44"/>
        </w:numPr>
      </w:pPr>
      <w:r>
        <w:t xml:space="preserve">ilanbridge1, ilanbridge2 (for the bonding. Both mandatories),  </w:t>
      </w:r>
    </w:p>
    <w:p w14:paraId="5FF1CDE8" w14:textId="470C7388" w:rsidR="00525ED5" w:rsidRDefault="00525ED5" w:rsidP="00525ED5">
      <w:pPr>
        <w:pStyle w:val="CTXTXT"/>
        <w:numPr>
          <w:ilvl w:val="0"/>
          <w:numId w:val="44"/>
        </w:numPr>
      </w:pPr>
      <w:r>
        <w:t>iwanbridge1 (mandatory), iwanbridge2 (optional</w:t>
      </w:r>
      <w:r w:rsidR="00F856AF">
        <w:t>, to be defined if</w:t>
      </w:r>
      <w:r>
        <w:t xml:space="preserve"> bonding on IWAN must be used by the SDDS </w:t>
      </w:r>
      <w:r w:rsidR="00B6267B">
        <w:t xml:space="preserve">Guest </w:t>
      </w:r>
      <w:r>
        <w:t xml:space="preserve">VM), </w:t>
      </w:r>
    </w:p>
    <w:p w14:paraId="5A7516AB" w14:textId="4270987E" w:rsidR="00525ED5" w:rsidRDefault="00525ED5" w:rsidP="00525ED5">
      <w:pPr>
        <w:pStyle w:val="CTXTXT"/>
        <w:numPr>
          <w:ilvl w:val="0"/>
          <w:numId w:val="44"/>
        </w:numPr>
      </w:pPr>
      <w:r>
        <w:t>elanbridge1 (mandatory), elanbridge2 (optional</w:t>
      </w:r>
      <w:r w:rsidR="00F856AF">
        <w:t>, to be defined if</w:t>
      </w:r>
      <w:r>
        <w:t xml:space="preserve"> bonding on ELAN must be used by the SDDS </w:t>
      </w:r>
      <w:r w:rsidR="00B6267B">
        <w:t xml:space="preserve">Guest </w:t>
      </w:r>
      <w:r>
        <w:t>VM).</w:t>
      </w:r>
    </w:p>
    <w:p w14:paraId="58F392B5" w14:textId="516F8039" w:rsidR="00525ED5" w:rsidRDefault="00525ED5" w:rsidP="00525ED5">
      <w:pPr>
        <w:pStyle w:val="CTXTXT"/>
      </w:pPr>
      <w:r>
        <w:t xml:space="preserve">The name of the bridge does not contain the name of the physical interface on which it has been created. This is done to avoid that, changing a physical interface of a bridge, it needs to </w:t>
      </w:r>
      <w:r w:rsidR="00EC1ABF">
        <w:t>also change</w:t>
      </w:r>
      <w:r>
        <w:t xml:space="preserve"> the settings of the SDDS </w:t>
      </w:r>
      <w:r w:rsidR="00527480">
        <w:t>Guest</w:t>
      </w:r>
      <w:r>
        <w:t xml:space="preserve"> </w:t>
      </w:r>
      <w:r w:rsidR="00EC1ABF">
        <w:t xml:space="preserve">VM </w:t>
      </w:r>
      <w:r>
        <w:t xml:space="preserve">using the updated bridge. </w:t>
      </w:r>
    </w:p>
    <w:p w14:paraId="13501BDF" w14:textId="3D96E299" w:rsidR="00525ED5" w:rsidRDefault="00525ED5" w:rsidP="00525ED5">
      <w:pPr>
        <w:pStyle w:val="CTXTXT"/>
      </w:pPr>
      <w:r>
        <w:t xml:space="preserve">The ILAN of the SDDS </w:t>
      </w:r>
      <w:r w:rsidR="00527480">
        <w:t xml:space="preserve">Guest </w:t>
      </w:r>
      <w:r>
        <w:t xml:space="preserve">VMs must have the bonding and then it is mandatory to define two bridges (2 physical interfaces). IWAN and ELAN can be configured on the SDDS </w:t>
      </w:r>
      <w:r w:rsidR="00527480">
        <w:t xml:space="preserve">Guest </w:t>
      </w:r>
      <w:r>
        <w:t>VMs also without bonding and then on the Host it</w:t>
      </w:r>
      <w:r w:rsidR="00EC1ABF">
        <w:t xml:space="preserve">’s not required </w:t>
      </w:r>
      <w:r>
        <w:t xml:space="preserve">to configure two bridges for each of them. </w:t>
      </w:r>
    </w:p>
    <w:p w14:paraId="251AD17B" w14:textId="69A35966" w:rsidR="00DD3400" w:rsidRDefault="00525ED5" w:rsidP="00525ED5">
      <w:pPr>
        <w:pStyle w:val="CTXTXT"/>
      </w:pPr>
      <w:r>
        <w:t xml:space="preserve">The management </w:t>
      </w:r>
      <w:r w:rsidR="005B432A">
        <w:t xml:space="preserve">network </w:t>
      </w:r>
      <w:r>
        <w:t xml:space="preserve">interface is not mandatory but </w:t>
      </w:r>
      <w:r w:rsidR="00F856AF">
        <w:t>is recommended</w:t>
      </w:r>
      <w:r>
        <w:t xml:space="preserve"> to connect to the Hosts by the Local Network. It </w:t>
      </w:r>
      <w:r w:rsidR="00527480">
        <w:t xml:space="preserve">can be used </w:t>
      </w:r>
      <w:r>
        <w:t xml:space="preserve">for example for </w:t>
      </w:r>
      <w:r w:rsidR="008D6929">
        <w:t>VNC</w:t>
      </w:r>
      <w:r w:rsidR="00527480">
        <w:t>,</w:t>
      </w:r>
      <w:r>
        <w:t xml:space="preserve"> ssh connection</w:t>
      </w:r>
      <w:r w:rsidR="00527480">
        <w:t>, NTP synchronisation, etc.</w:t>
      </w:r>
      <w:r>
        <w:t>.</w:t>
      </w:r>
    </w:p>
    <w:p w14:paraId="10E32963" w14:textId="77777777" w:rsidR="00DD3400" w:rsidRDefault="00DD3400" w:rsidP="00DD3400">
      <w:pPr>
        <w:pStyle w:val="CTXTXT"/>
        <w:jc w:val="center"/>
      </w:pPr>
      <w:r>
        <w:rPr>
          <w:noProof/>
          <w:lang w:val="it-IT" w:eastAsia="it-IT"/>
        </w:rPr>
        <w:lastRenderedPageBreak/>
        <w:drawing>
          <wp:inline distT="0" distB="0" distL="0" distR="0" wp14:anchorId="4E3BA065" wp14:editId="6C6144F8">
            <wp:extent cx="5120451" cy="2990850"/>
            <wp:effectExtent l="0" t="0" r="4445" b="0"/>
            <wp:docPr id="49" name="Immagine 49"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software, Icona del computer&#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3213" cy="2992463"/>
                    </a:xfrm>
                    <a:prstGeom prst="rect">
                      <a:avLst/>
                    </a:prstGeom>
                    <a:noFill/>
                    <a:ln>
                      <a:noFill/>
                    </a:ln>
                  </pic:spPr>
                </pic:pic>
              </a:graphicData>
            </a:graphic>
          </wp:inline>
        </w:drawing>
      </w:r>
    </w:p>
    <w:p w14:paraId="75B77C4D" w14:textId="3E6A85EC" w:rsidR="00DD3400" w:rsidRDefault="00DD3400" w:rsidP="00BF1800">
      <w:pPr>
        <w:pStyle w:val="FigureCaption"/>
        <w:rPr>
          <w:noProof/>
        </w:rPr>
      </w:pPr>
      <w:bookmarkStart w:id="65" w:name="_Ref144284048"/>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17</w:t>
      </w:r>
      <w:r>
        <w:rPr>
          <w:noProof/>
        </w:rPr>
        <w:fldChar w:fldCharType="end"/>
      </w:r>
      <w:bookmarkEnd w:id="65"/>
      <w:r>
        <w:rPr>
          <w:noProof/>
        </w:rPr>
        <w:t xml:space="preserve"> – </w:t>
      </w:r>
      <w:commentRangeStart w:id="66"/>
      <w:commentRangeStart w:id="67"/>
      <w:r>
        <w:rPr>
          <w:noProof/>
        </w:rPr>
        <w:t xml:space="preserve">System </w:t>
      </w:r>
      <w:commentRangeEnd w:id="66"/>
      <w:r w:rsidR="009202B3">
        <w:rPr>
          <w:rStyle w:val="Rimandocommento"/>
          <w:rFonts w:ascii="Times New Roman" w:hAnsi="Times New Roman" w:cs="Times New Roman"/>
        </w:rPr>
        <w:commentReference w:id="66"/>
      </w:r>
      <w:commentRangeEnd w:id="67"/>
      <w:r w:rsidR="00AD5DFF">
        <w:rPr>
          <w:rStyle w:val="Rimandocommento"/>
          <w:rFonts w:ascii="Times New Roman" w:hAnsi="Times New Roman" w:cs="Times New Roman"/>
        </w:rPr>
        <w:commentReference w:id="67"/>
      </w:r>
      <w:r>
        <w:rPr>
          <w:noProof/>
        </w:rPr>
        <w:t>LANs bridge definition and mapping between bridges and physical interfaces.</w:t>
      </w:r>
    </w:p>
    <w:p w14:paraId="368A3E0F" w14:textId="140E87F2" w:rsidR="00F856AF" w:rsidRDefault="00F856AF" w:rsidP="00DD3400">
      <w:pPr>
        <w:pStyle w:val="CTXTXT"/>
      </w:pPr>
      <w:r>
        <w:t>In case “Other” is selected in the Hardware option</w:t>
      </w:r>
      <w:r w:rsidR="0085636B">
        <w:t xml:space="preserve"> </w:t>
      </w:r>
      <w:r w:rsidR="006D1252">
        <w:t>(</w:t>
      </w:r>
      <w:r w:rsidR="006D1252">
        <w:fldChar w:fldCharType="begin"/>
      </w:r>
      <w:r w:rsidR="006D1252">
        <w:instrText xml:space="preserve"> REF _Ref147422674 \h </w:instrText>
      </w:r>
      <w:r w:rsidR="006D1252">
        <w:fldChar w:fldCharType="separate"/>
      </w:r>
      <w:r w:rsidR="006D1252">
        <w:rPr>
          <w:noProof/>
        </w:rPr>
        <w:t>Figure 15</w:t>
      </w:r>
      <w:r w:rsidR="006D1252">
        <w:fldChar w:fldCharType="end"/>
      </w:r>
      <w:r w:rsidR="006D1252">
        <w:t>)</w:t>
      </w:r>
      <w:r>
        <w:t>, the names of the network interfaces must be manually inserted by the user in the proper text fields.</w:t>
      </w:r>
    </w:p>
    <w:p w14:paraId="1B287ECD" w14:textId="053AA9A1" w:rsidR="00DD3400" w:rsidRDefault="00DD3400" w:rsidP="00DD3400">
      <w:pPr>
        <w:pStyle w:val="CTXTXT"/>
      </w:pPr>
      <w:r>
        <w:t xml:space="preserve">If the </w:t>
      </w:r>
      <w:commentRangeStart w:id="68"/>
      <w:commentRangeStart w:id="69"/>
      <w:r>
        <w:t>Management network interface</w:t>
      </w:r>
      <w:commentRangeEnd w:id="68"/>
      <w:r w:rsidR="00806F92">
        <w:rPr>
          <w:rStyle w:val="Rimandocommento"/>
          <w:rFonts w:ascii="Times New Roman" w:hAnsi="Times New Roman"/>
        </w:rPr>
        <w:commentReference w:id="68"/>
      </w:r>
      <w:commentRangeEnd w:id="69"/>
      <w:r w:rsidR="00AD5DFF">
        <w:rPr>
          <w:rStyle w:val="Rimandocommento"/>
          <w:rFonts w:ascii="Times New Roman" w:hAnsi="Times New Roman"/>
        </w:rPr>
        <w:commentReference w:id="69"/>
      </w:r>
      <w:r>
        <w:t xml:space="preserve"> is specified, then it is possible to define the settings in the next panel “Management IP Address” (</w:t>
      </w:r>
      <w:r>
        <w:fldChar w:fldCharType="begin"/>
      </w:r>
      <w:r>
        <w:instrText xml:space="preserve"> REF _Ref144304108 \h </w:instrText>
      </w:r>
      <w:r>
        <w:fldChar w:fldCharType="separate"/>
      </w:r>
      <w:r w:rsidR="006043BE">
        <w:t xml:space="preserve">Figure </w:t>
      </w:r>
      <w:r w:rsidR="006043BE">
        <w:rPr>
          <w:noProof/>
        </w:rPr>
        <w:t>45</w:t>
      </w:r>
      <w:r>
        <w:fldChar w:fldCharType="end"/>
      </w:r>
      <w:r>
        <w:t>)</w:t>
      </w:r>
    </w:p>
    <w:p w14:paraId="7B59E954" w14:textId="3AA98F0C" w:rsidR="00C0141D" w:rsidRDefault="00806F92" w:rsidP="00DD3400">
      <w:pPr>
        <w:pStyle w:val="CTXTXT"/>
        <w:jc w:val="center"/>
      </w:pPr>
      <w:commentRangeStart w:id="70"/>
      <w:r>
        <w:rPr>
          <w:rStyle w:val="Rimandocommento"/>
          <w:rFonts w:ascii="Times New Roman" w:hAnsi="Times New Roman"/>
        </w:rPr>
        <w:commentReference w:id="71"/>
      </w:r>
      <w:commentRangeEnd w:id="70"/>
    </w:p>
    <w:p w14:paraId="5FA6FD41" w14:textId="409F0A40" w:rsidR="00DD3400" w:rsidRDefault="00AD5DFF" w:rsidP="00DD3400">
      <w:pPr>
        <w:pStyle w:val="CTXTXT"/>
        <w:jc w:val="center"/>
      </w:pPr>
      <w:r>
        <w:rPr>
          <w:rStyle w:val="Rimandocommento"/>
          <w:rFonts w:ascii="Times New Roman" w:hAnsi="Times New Roman"/>
        </w:rPr>
        <w:commentReference w:id="70"/>
      </w:r>
      <w:r w:rsidR="00C0141D">
        <w:rPr>
          <w:noProof/>
          <w:lang w:val="it-IT" w:eastAsia="it-IT"/>
        </w:rPr>
        <w:drawing>
          <wp:inline distT="0" distB="0" distL="0" distR="0" wp14:anchorId="5644A42F" wp14:editId="036B260A">
            <wp:extent cx="5391150" cy="3159125"/>
            <wp:effectExtent l="0" t="0" r="0" b="31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159125"/>
                    </a:xfrm>
                    <a:prstGeom prst="rect">
                      <a:avLst/>
                    </a:prstGeom>
                    <a:noFill/>
                    <a:ln>
                      <a:noFill/>
                    </a:ln>
                  </pic:spPr>
                </pic:pic>
              </a:graphicData>
            </a:graphic>
          </wp:inline>
        </w:drawing>
      </w:r>
    </w:p>
    <w:p w14:paraId="244E9941" w14:textId="2F7D01DB" w:rsidR="00DD3400" w:rsidRDefault="00DD3400" w:rsidP="00BF1800">
      <w:pPr>
        <w:pStyle w:val="FigureCaption"/>
        <w:rPr>
          <w:noProof/>
        </w:rPr>
      </w:pPr>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18</w:t>
      </w:r>
      <w:r>
        <w:rPr>
          <w:noProof/>
        </w:rPr>
        <w:fldChar w:fldCharType="end"/>
      </w:r>
      <w:r>
        <w:rPr>
          <w:noProof/>
        </w:rPr>
        <w:t xml:space="preserve"> – Management network configuration.</w:t>
      </w:r>
    </w:p>
    <w:p w14:paraId="7BE3F5C2" w14:textId="2186C30D" w:rsidR="00DD3400" w:rsidRDefault="00DD3400" w:rsidP="003343FC">
      <w:pPr>
        <w:pStyle w:val="CTXTXT"/>
      </w:pPr>
      <w:r>
        <w:t>In the panel related to the hosts file configuration (</w:t>
      </w:r>
      <w:r>
        <w:fldChar w:fldCharType="begin"/>
      </w:r>
      <w:r>
        <w:instrText xml:space="preserve"> REF _Ref144307165 \h </w:instrText>
      </w:r>
      <w:r>
        <w:fldChar w:fldCharType="separate"/>
      </w:r>
      <w:r w:rsidR="006043BE">
        <w:rPr>
          <w:noProof/>
        </w:rPr>
        <w:t>Figure 19</w:t>
      </w:r>
      <w:r>
        <w:fldChar w:fldCharType="end"/>
      </w:r>
      <w:r w:rsidRPr="00E07BAF">
        <w:t>), if the Management network has been requested,</w:t>
      </w:r>
      <w:r>
        <w:t xml:space="preserve"> the host names of the</w:t>
      </w:r>
      <w:commentRangeStart w:id="72"/>
      <w:commentRangeStart w:id="73"/>
      <w:commentRangeStart w:id="74"/>
      <w:r>
        <w:t xml:space="preserve"> KVM</w:t>
      </w:r>
      <w:r w:rsidR="0060739A">
        <w:t xml:space="preserve"> Host </w:t>
      </w:r>
      <w:r w:rsidR="00745337">
        <w:t>1 (</w:t>
      </w:r>
      <w:r w:rsidR="00B6267B">
        <w:t>sdds-hypervisor1</w:t>
      </w:r>
      <w:r w:rsidR="00745337">
        <w:t>)</w:t>
      </w:r>
      <w:r>
        <w:t xml:space="preserve"> </w:t>
      </w:r>
      <w:r>
        <w:lastRenderedPageBreak/>
        <w:t>and KVM</w:t>
      </w:r>
      <w:commentRangeEnd w:id="72"/>
      <w:r w:rsidR="00C6715B">
        <w:rPr>
          <w:rStyle w:val="Rimandocommento"/>
          <w:rFonts w:ascii="Times New Roman" w:hAnsi="Times New Roman"/>
        </w:rPr>
        <w:commentReference w:id="72"/>
      </w:r>
      <w:commentRangeEnd w:id="73"/>
      <w:r w:rsidR="003824AD">
        <w:rPr>
          <w:rStyle w:val="Rimandocommento"/>
          <w:rFonts w:ascii="Times New Roman" w:hAnsi="Times New Roman"/>
        </w:rPr>
        <w:commentReference w:id="73"/>
      </w:r>
      <w:commentRangeEnd w:id="74"/>
      <w:r w:rsidR="00D44F32">
        <w:rPr>
          <w:rStyle w:val="Rimandocommento"/>
          <w:rFonts w:ascii="Times New Roman" w:hAnsi="Times New Roman"/>
        </w:rPr>
        <w:commentReference w:id="74"/>
      </w:r>
      <w:r w:rsidR="0060739A">
        <w:t xml:space="preserve"> Host </w:t>
      </w:r>
      <w:r w:rsidR="00745337">
        <w:t>2 (sdd</w:t>
      </w:r>
      <w:r w:rsidR="00B6267B">
        <w:t>s-hypervisor2</w:t>
      </w:r>
      <w:r w:rsidR="00745337">
        <w:t>)</w:t>
      </w:r>
      <w:r>
        <w:t xml:space="preserve"> will be </w:t>
      </w:r>
      <w:commentRangeStart w:id="75"/>
      <w:commentRangeStart w:id="76"/>
      <w:r>
        <w:t xml:space="preserve">added </w:t>
      </w:r>
      <w:commentRangeEnd w:id="75"/>
      <w:r w:rsidR="0035007C">
        <w:rPr>
          <w:rStyle w:val="Rimandocommento"/>
          <w:rFonts w:ascii="Times New Roman" w:hAnsi="Times New Roman"/>
        </w:rPr>
        <w:commentReference w:id="75"/>
      </w:r>
      <w:commentRangeEnd w:id="76"/>
      <w:r w:rsidR="003824AD">
        <w:rPr>
          <w:rStyle w:val="Rimandocommento"/>
          <w:rFonts w:ascii="Times New Roman" w:hAnsi="Times New Roman"/>
        </w:rPr>
        <w:commentReference w:id="76"/>
      </w:r>
      <w:r>
        <w:t>by default, with their IP addresses for the Management network. It is also possible to add other host names.</w:t>
      </w:r>
    </w:p>
    <w:p w14:paraId="52B8AAB5" w14:textId="79908CB4" w:rsidR="003824AD" w:rsidRDefault="00B6267B" w:rsidP="00DD3400">
      <w:pPr>
        <w:pStyle w:val="CTXTXT"/>
        <w:jc w:val="center"/>
      </w:pPr>
      <w:r>
        <w:rPr>
          <w:noProof/>
          <w:lang w:val="it-IT" w:eastAsia="it-IT"/>
        </w:rPr>
        <w:drawing>
          <wp:inline distT="0" distB="0" distL="0" distR="0" wp14:anchorId="3972DDE9" wp14:editId="605ADA27">
            <wp:extent cx="5400040" cy="3164205"/>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64205"/>
                    </a:xfrm>
                    <a:prstGeom prst="rect">
                      <a:avLst/>
                    </a:prstGeom>
                  </pic:spPr>
                </pic:pic>
              </a:graphicData>
            </a:graphic>
          </wp:inline>
        </w:drawing>
      </w:r>
    </w:p>
    <w:p w14:paraId="735810FB" w14:textId="6A0CF95D" w:rsidR="00DD3400" w:rsidRDefault="00DD3400" w:rsidP="00BF1800">
      <w:pPr>
        <w:pStyle w:val="FigureCaption"/>
        <w:rPr>
          <w:noProof/>
        </w:rPr>
      </w:pPr>
      <w:bookmarkStart w:id="77" w:name="_Ref144307165"/>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19</w:t>
      </w:r>
      <w:r>
        <w:rPr>
          <w:noProof/>
        </w:rPr>
        <w:fldChar w:fldCharType="end"/>
      </w:r>
      <w:bookmarkEnd w:id="77"/>
      <w:r>
        <w:rPr>
          <w:noProof/>
        </w:rPr>
        <w:t xml:space="preserve"> – </w:t>
      </w:r>
      <w:commentRangeStart w:id="78"/>
      <w:commentRangeStart w:id="79"/>
      <w:commentRangeStart w:id="80"/>
      <w:commentRangeStart w:id="81"/>
      <w:commentRangeStart w:id="82"/>
      <w:r>
        <w:rPr>
          <w:noProof/>
        </w:rPr>
        <w:t xml:space="preserve">hosts </w:t>
      </w:r>
      <w:commentRangeEnd w:id="78"/>
      <w:r w:rsidR="00B66589">
        <w:rPr>
          <w:rStyle w:val="Rimandocommento"/>
          <w:rFonts w:ascii="Times New Roman" w:hAnsi="Times New Roman" w:cs="Times New Roman"/>
        </w:rPr>
        <w:commentReference w:id="78"/>
      </w:r>
      <w:commentRangeEnd w:id="79"/>
      <w:r w:rsidR="003824AD">
        <w:rPr>
          <w:rStyle w:val="Rimandocommento"/>
          <w:rFonts w:ascii="Times New Roman" w:hAnsi="Times New Roman" w:cs="Times New Roman"/>
        </w:rPr>
        <w:commentReference w:id="79"/>
      </w:r>
      <w:commentRangeEnd w:id="80"/>
      <w:r w:rsidR="00D44F32">
        <w:rPr>
          <w:rStyle w:val="Rimandocommento"/>
          <w:rFonts w:ascii="Times New Roman" w:hAnsi="Times New Roman" w:cs="Times New Roman"/>
        </w:rPr>
        <w:commentReference w:id="80"/>
      </w:r>
      <w:commentRangeEnd w:id="81"/>
      <w:r w:rsidR="004A08E1">
        <w:rPr>
          <w:rStyle w:val="Rimandocommento"/>
          <w:rFonts w:ascii="Times New Roman" w:hAnsi="Times New Roman" w:cs="Times New Roman"/>
        </w:rPr>
        <w:commentReference w:id="81"/>
      </w:r>
      <w:commentRangeEnd w:id="82"/>
      <w:r w:rsidR="00FA2AEF">
        <w:rPr>
          <w:rStyle w:val="Rimandocommento"/>
          <w:rFonts w:ascii="Times New Roman" w:hAnsi="Times New Roman" w:cs="Times New Roman"/>
        </w:rPr>
        <w:commentReference w:id="82"/>
      </w:r>
      <w:r>
        <w:rPr>
          <w:noProof/>
        </w:rPr>
        <w:t xml:space="preserve">file </w:t>
      </w:r>
      <w:r w:rsidR="005A09F0">
        <w:rPr>
          <w:noProof/>
        </w:rPr>
        <w:t>configuration</w:t>
      </w:r>
      <w:r>
        <w:rPr>
          <w:noProof/>
        </w:rPr>
        <w:t>.</w:t>
      </w:r>
    </w:p>
    <w:p w14:paraId="1490509E" w14:textId="45200564" w:rsidR="00DD3400" w:rsidRDefault="00DD3400" w:rsidP="00DD3400">
      <w:pPr>
        <w:pStyle w:val="CTXTXT"/>
      </w:pPr>
      <w:r>
        <w:t xml:space="preserve">In case the CORE virtual machines of KVM1 (CORE A) and KVM2 (CORE B) need to exchange also Alive message on the XLAN, then it’s required to define a bridge for the XLAN and specify the </w:t>
      </w:r>
      <w:commentRangeStart w:id="83"/>
      <w:commentRangeStart w:id="84"/>
      <w:r>
        <w:t xml:space="preserve">network interface </w:t>
      </w:r>
      <w:commentRangeEnd w:id="83"/>
      <w:r w:rsidR="00F04E90">
        <w:rPr>
          <w:rStyle w:val="Rimandocommento"/>
          <w:rFonts w:ascii="Times New Roman" w:hAnsi="Times New Roman"/>
        </w:rPr>
        <w:commentReference w:id="83"/>
      </w:r>
      <w:commentRangeEnd w:id="84"/>
      <w:r w:rsidR="000E47C6">
        <w:rPr>
          <w:rStyle w:val="Rimandocommento"/>
          <w:rFonts w:ascii="Times New Roman" w:hAnsi="Times New Roman"/>
        </w:rPr>
        <w:commentReference w:id="84"/>
      </w:r>
      <w:r>
        <w:t>to use. A network cable must connect the two physical network ports of the KVM</w:t>
      </w:r>
      <w:r w:rsidR="00F41A0B">
        <w:t xml:space="preserve"> Host </w:t>
      </w:r>
      <w:r>
        <w:t>1</w:t>
      </w:r>
      <w:r w:rsidR="00FA2AEF">
        <w:t xml:space="preserve"> </w:t>
      </w:r>
      <w:r w:rsidR="00062937">
        <w:t>(sdds-hypervisor1)</w:t>
      </w:r>
      <w:r>
        <w:t xml:space="preserve"> and KVM</w:t>
      </w:r>
      <w:r w:rsidR="00F41A0B">
        <w:t xml:space="preserve"> Host </w:t>
      </w:r>
      <w:r>
        <w:t>2</w:t>
      </w:r>
      <w:r w:rsidR="00062937">
        <w:t xml:space="preserve"> (sdds-hypervisor2)</w:t>
      </w:r>
      <w:r>
        <w:t>.</w:t>
      </w:r>
    </w:p>
    <w:p w14:paraId="7F71725F" w14:textId="77777777" w:rsidR="00DD3400" w:rsidRDefault="00DD3400" w:rsidP="00DD3400">
      <w:pPr>
        <w:pStyle w:val="CTXTXT"/>
        <w:jc w:val="center"/>
      </w:pPr>
      <w:r>
        <w:rPr>
          <w:noProof/>
          <w:lang w:val="it-IT" w:eastAsia="it-IT"/>
        </w:rPr>
        <w:drawing>
          <wp:inline distT="0" distB="0" distL="0" distR="0" wp14:anchorId="4F819D69" wp14:editId="3A809385">
            <wp:extent cx="5391150" cy="3164840"/>
            <wp:effectExtent l="0" t="0" r="0" b="0"/>
            <wp:docPr id="52" name="Immagine 5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 schermata, software, Icona del computer&#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164840"/>
                    </a:xfrm>
                    <a:prstGeom prst="rect">
                      <a:avLst/>
                    </a:prstGeom>
                    <a:noFill/>
                    <a:ln>
                      <a:noFill/>
                    </a:ln>
                  </pic:spPr>
                </pic:pic>
              </a:graphicData>
            </a:graphic>
          </wp:inline>
        </w:drawing>
      </w:r>
    </w:p>
    <w:p w14:paraId="3E3D9076" w14:textId="0B178533" w:rsidR="00DD3400" w:rsidRDefault="00DD3400" w:rsidP="00BF1800">
      <w:pPr>
        <w:pStyle w:val="FigureCaption"/>
        <w:rPr>
          <w:noProof/>
        </w:rPr>
      </w:pPr>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20</w:t>
      </w:r>
      <w:r>
        <w:rPr>
          <w:noProof/>
        </w:rPr>
        <w:fldChar w:fldCharType="end"/>
      </w:r>
      <w:r>
        <w:rPr>
          <w:noProof/>
        </w:rPr>
        <w:t xml:space="preserve"> – XLAN bridge.</w:t>
      </w:r>
    </w:p>
    <w:p w14:paraId="5ADBD2B6" w14:textId="48F7D170" w:rsidR="00DD3400" w:rsidRDefault="00DD3400" w:rsidP="00DD3400">
      <w:pPr>
        <w:pStyle w:val="CTXTXT"/>
      </w:pPr>
      <w:r>
        <w:lastRenderedPageBreak/>
        <w:t xml:space="preserve">In the </w:t>
      </w:r>
      <w:r>
        <w:fldChar w:fldCharType="begin"/>
      </w:r>
      <w:r>
        <w:instrText xml:space="preserve"> REF _Ref144362344 \h </w:instrText>
      </w:r>
      <w:r>
        <w:fldChar w:fldCharType="separate"/>
      </w:r>
      <w:r w:rsidR="006043BE">
        <w:rPr>
          <w:noProof/>
        </w:rPr>
        <w:t>Figure 21</w:t>
      </w:r>
      <w:r>
        <w:fldChar w:fldCharType="end"/>
      </w:r>
      <w:r>
        <w:t xml:space="preserve"> and </w:t>
      </w:r>
      <w:r>
        <w:fldChar w:fldCharType="begin"/>
      </w:r>
      <w:r>
        <w:instrText xml:space="preserve"> REF _Ref144362442 \h </w:instrText>
      </w:r>
      <w:r>
        <w:fldChar w:fldCharType="separate"/>
      </w:r>
      <w:r w:rsidR="006043BE">
        <w:rPr>
          <w:noProof/>
        </w:rPr>
        <w:t>Figure 22</w:t>
      </w:r>
      <w:r>
        <w:fldChar w:fldCharType="end"/>
      </w:r>
      <w:r>
        <w:t xml:space="preserve"> it is possible to create User bridges. </w:t>
      </w:r>
    </w:p>
    <w:p w14:paraId="3E2F73C6" w14:textId="65AFEB61" w:rsidR="00DD3400" w:rsidRDefault="00DD3400" w:rsidP="00DD3400">
      <w:pPr>
        <w:pStyle w:val="CTXTXT"/>
      </w:pPr>
      <w:r w:rsidRPr="00E07BAF">
        <w:t xml:space="preserve">Defining User LANs on the CORE (a </w:t>
      </w:r>
      <w:r w:rsidR="0003176F">
        <w:t>Guest</w:t>
      </w:r>
      <w:r w:rsidRPr="00E07BAF">
        <w:t xml:space="preserve"> on the Host) requires the definition of a</w:t>
      </w:r>
      <w:r w:rsidR="008D6929">
        <w:t xml:space="preserve">t least a </w:t>
      </w:r>
      <w:r w:rsidRPr="00E07BAF">
        <w:t xml:space="preserve">bridge on the Host. If the User LAN has the bonding, then two network interfaces </w:t>
      </w:r>
      <w:r w:rsidR="007D1DEA" w:rsidRPr="00E07BAF">
        <w:t>must</w:t>
      </w:r>
      <w:r w:rsidRPr="00E07BAF">
        <w:t xml:space="preserve"> be selected to create two bridges.</w:t>
      </w:r>
    </w:p>
    <w:p w14:paraId="3D793CBC" w14:textId="77777777" w:rsidR="00DD3400" w:rsidRDefault="00DD3400" w:rsidP="00DD3400">
      <w:pPr>
        <w:pStyle w:val="CTXTXT"/>
        <w:jc w:val="center"/>
      </w:pPr>
      <w:r>
        <w:rPr>
          <w:noProof/>
          <w:lang w:val="it-IT" w:eastAsia="it-IT"/>
        </w:rPr>
        <w:drawing>
          <wp:inline distT="0" distB="0" distL="0" distR="0" wp14:anchorId="71A82F01" wp14:editId="5C202376">
            <wp:extent cx="5391150" cy="3164840"/>
            <wp:effectExtent l="0" t="0" r="0" b="0"/>
            <wp:docPr id="48" name="Immagine 48"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schermata, software, Icona del computer&#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164840"/>
                    </a:xfrm>
                    <a:prstGeom prst="rect">
                      <a:avLst/>
                    </a:prstGeom>
                    <a:noFill/>
                    <a:ln>
                      <a:noFill/>
                    </a:ln>
                  </pic:spPr>
                </pic:pic>
              </a:graphicData>
            </a:graphic>
          </wp:inline>
        </w:drawing>
      </w:r>
    </w:p>
    <w:p w14:paraId="6F1BCEE9" w14:textId="20C4FAC3" w:rsidR="00DD3400" w:rsidRDefault="00DD3400" w:rsidP="00BF1800">
      <w:pPr>
        <w:pStyle w:val="FigureCaption"/>
        <w:rPr>
          <w:noProof/>
        </w:rPr>
      </w:pPr>
      <w:bookmarkStart w:id="85" w:name="_Ref144362344"/>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21</w:t>
      </w:r>
      <w:r>
        <w:rPr>
          <w:noProof/>
        </w:rPr>
        <w:fldChar w:fldCharType="end"/>
      </w:r>
      <w:bookmarkEnd w:id="85"/>
      <w:r>
        <w:rPr>
          <w:noProof/>
        </w:rPr>
        <w:t xml:space="preserve"> – User bridges list.</w:t>
      </w:r>
    </w:p>
    <w:p w14:paraId="18DDBFF3" w14:textId="28E5D8DB" w:rsidR="00DD3400" w:rsidRDefault="00DD3400" w:rsidP="00DD3400">
      <w:pPr>
        <w:pStyle w:val="CTXTXT"/>
      </w:pPr>
      <w:r>
        <w:t xml:space="preserve">In the example in </w:t>
      </w:r>
      <w:r>
        <w:fldChar w:fldCharType="begin"/>
      </w:r>
      <w:r>
        <w:instrText xml:space="preserve"> REF _Ref144362442 \h </w:instrText>
      </w:r>
      <w:r>
        <w:fldChar w:fldCharType="separate"/>
      </w:r>
      <w:r w:rsidR="006043BE">
        <w:rPr>
          <w:noProof/>
        </w:rPr>
        <w:t>Figure 22</w:t>
      </w:r>
      <w:r>
        <w:fldChar w:fldCharType="end"/>
      </w:r>
      <w:r>
        <w:t xml:space="preserve">, it has been created a User bridge named userlan, using the network interfaces ens2f0 and ens2f3. Installing the Host OS and using the ESPACE tar created with this configuration, </w:t>
      </w:r>
      <w:r w:rsidRPr="00B10D5F">
        <w:t xml:space="preserve">two bridges will be created: userlanbridge1 using ens2f3 physical </w:t>
      </w:r>
      <w:r>
        <w:t>interface</w:t>
      </w:r>
      <w:r w:rsidRPr="00B10D5F">
        <w:t xml:space="preserve"> and userlanbridge2 using the ens2f2 physical </w:t>
      </w:r>
      <w:r>
        <w:t>interface</w:t>
      </w:r>
      <w:r w:rsidRPr="00B10D5F">
        <w:t>.</w:t>
      </w:r>
    </w:p>
    <w:p w14:paraId="0E199822" w14:textId="77777777" w:rsidR="00DD3400" w:rsidRPr="0045474F" w:rsidRDefault="00DD3400" w:rsidP="00DD3400">
      <w:pPr>
        <w:pStyle w:val="CTXTXT"/>
        <w:jc w:val="center"/>
      </w:pPr>
      <w:r>
        <w:rPr>
          <w:noProof/>
          <w:lang w:val="it-IT" w:eastAsia="it-IT"/>
        </w:rPr>
        <w:drawing>
          <wp:inline distT="0" distB="0" distL="0" distR="0" wp14:anchorId="57FD477F" wp14:editId="2AACC6FA">
            <wp:extent cx="5391150" cy="3156585"/>
            <wp:effectExtent l="0" t="0" r="0" b="5715"/>
            <wp:docPr id="46" name="Immagine 4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schermata, software, Software multimediale&#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156585"/>
                    </a:xfrm>
                    <a:prstGeom prst="rect">
                      <a:avLst/>
                    </a:prstGeom>
                    <a:noFill/>
                    <a:ln>
                      <a:noFill/>
                    </a:ln>
                  </pic:spPr>
                </pic:pic>
              </a:graphicData>
            </a:graphic>
          </wp:inline>
        </w:drawing>
      </w:r>
    </w:p>
    <w:p w14:paraId="06EE1570" w14:textId="321DECB0" w:rsidR="00DD3400" w:rsidRDefault="00DD3400" w:rsidP="00BF1800">
      <w:pPr>
        <w:pStyle w:val="FigureCaption"/>
        <w:rPr>
          <w:noProof/>
        </w:rPr>
      </w:pPr>
      <w:bookmarkStart w:id="86" w:name="_Ref144362442"/>
      <w:r>
        <w:rPr>
          <w:noProof/>
        </w:rPr>
        <w:lastRenderedPageBreak/>
        <w:t xml:space="preserve">Figure </w:t>
      </w:r>
      <w:r>
        <w:rPr>
          <w:noProof/>
        </w:rPr>
        <w:fldChar w:fldCharType="begin"/>
      </w:r>
      <w:r>
        <w:rPr>
          <w:noProof/>
        </w:rPr>
        <w:instrText xml:space="preserve"> SEQ Figure \* ARABIC </w:instrText>
      </w:r>
      <w:r>
        <w:rPr>
          <w:noProof/>
        </w:rPr>
        <w:fldChar w:fldCharType="separate"/>
      </w:r>
      <w:r w:rsidR="006043BE">
        <w:rPr>
          <w:noProof/>
        </w:rPr>
        <w:t>22</w:t>
      </w:r>
      <w:r>
        <w:rPr>
          <w:noProof/>
        </w:rPr>
        <w:fldChar w:fldCharType="end"/>
      </w:r>
      <w:bookmarkEnd w:id="86"/>
      <w:r>
        <w:rPr>
          <w:noProof/>
        </w:rPr>
        <w:t xml:space="preserve"> – User bridge create/edit.</w:t>
      </w:r>
    </w:p>
    <w:p w14:paraId="76B92F4B" w14:textId="14BD23A0" w:rsidR="00DD3400" w:rsidRDefault="00DD3400" w:rsidP="00DD3400">
      <w:pPr>
        <w:pStyle w:val="CTXTXT"/>
      </w:pPr>
      <w:r>
        <w:t xml:space="preserve">In the panel in </w:t>
      </w:r>
      <w:r>
        <w:fldChar w:fldCharType="begin"/>
      </w:r>
      <w:r>
        <w:instrText xml:space="preserve"> REF _Ref144310287 \h </w:instrText>
      </w:r>
      <w:r>
        <w:fldChar w:fldCharType="separate"/>
      </w:r>
      <w:r w:rsidR="006043BE">
        <w:rPr>
          <w:noProof/>
        </w:rPr>
        <w:t>Figure 23</w:t>
      </w:r>
      <w:r>
        <w:fldChar w:fldCharType="end"/>
      </w:r>
      <w:r>
        <w:t xml:space="preserve"> it is possible to customise the </w:t>
      </w:r>
      <w:commentRangeStart w:id="87"/>
      <w:commentRangeStart w:id="88"/>
      <w:r>
        <w:t xml:space="preserve">password </w:t>
      </w:r>
      <w:commentRangeEnd w:id="87"/>
      <w:r w:rsidR="006852C0">
        <w:rPr>
          <w:rStyle w:val="Rimandocommento"/>
          <w:rFonts w:ascii="Times New Roman" w:hAnsi="Times New Roman"/>
        </w:rPr>
        <w:commentReference w:id="87"/>
      </w:r>
      <w:commentRangeEnd w:id="88"/>
      <w:r w:rsidR="00F41A0B">
        <w:rPr>
          <w:rStyle w:val="Rimandocommento"/>
          <w:rFonts w:ascii="Times New Roman" w:hAnsi="Times New Roman"/>
        </w:rPr>
        <w:commentReference w:id="88"/>
      </w:r>
      <w:r>
        <w:t xml:space="preserve">of root, the password of sddskvm user and to enable the VNC connection to </w:t>
      </w:r>
      <w:r w:rsidRPr="00510C25">
        <w:t xml:space="preserve">the </w:t>
      </w:r>
      <w:r w:rsidR="00510C25" w:rsidRPr="003343FC">
        <w:t>H</w:t>
      </w:r>
      <w:r w:rsidRPr="00510C25">
        <w:t>ost</w:t>
      </w:r>
      <w:r>
        <w:t>.</w:t>
      </w:r>
    </w:p>
    <w:p w14:paraId="395846A2" w14:textId="370C7157" w:rsidR="00DD3400" w:rsidRDefault="00DD3400" w:rsidP="00DD3400">
      <w:pPr>
        <w:pStyle w:val="CTXTXT"/>
        <w:jc w:val="center"/>
      </w:pPr>
    </w:p>
    <w:p w14:paraId="23217893" w14:textId="16ADED6A" w:rsidR="00717683" w:rsidRDefault="00B6267B" w:rsidP="00DD3400">
      <w:pPr>
        <w:pStyle w:val="CTXTXT"/>
        <w:jc w:val="center"/>
      </w:pPr>
      <w:r>
        <w:rPr>
          <w:noProof/>
          <w:lang w:val="it-IT" w:eastAsia="it-IT"/>
        </w:rPr>
        <w:drawing>
          <wp:inline distT="0" distB="0" distL="0" distR="0" wp14:anchorId="2979B774" wp14:editId="5C929F21">
            <wp:extent cx="5400040" cy="316420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164205"/>
                    </a:xfrm>
                    <a:prstGeom prst="rect">
                      <a:avLst/>
                    </a:prstGeom>
                  </pic:spPr>
                </pic:pic>
              </a:graphicData>
            </a:graphic>
          </wp:inline>
        </w:drawing>
      </w:r>
    </w:p>
    <w:p w14:paraId="0A9A8E65" w14:textId="6653C38F" w:rsidR="00DD3400" w:rsidRDefault="00DD3400" w:rsidP="00BF1800">
      <w:pPr>
        <w:pStyle w:val="FigureCaption"/>
        <w:rPr>
          <w:noProof/>
        </w:rPr>
      </w:pPr>
      <w:bookmarkStart w:id="89" w:name="_Ref144310287"/>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23</w:t>
      </w:r>
      <w:r>
        <w:rPr>
          <w:noProof/>
        </w:rPr>
        <w:fldChar w:fldCharType="end"/>
      </w:r>
      <w:bookmarkEnd w:id="89"/>
      <w:r>
        <w:rPr>
          <w:noProof/>
        </w:rPr>
        <w:t xml:space="preserve"> – KVM root, sddskvm passwords and </w:t>
      </w:r>
      <w:r w:rsidR="00EC1ABF">
        <w:rPr>
          <w:noProof/>
        </w:rPr>
        <w:t xml:space="preserve">VNC </w:t>
      </w:r>
      <w:r>
        <w:rPr>
          <w:noProof/>
        </w:rPr>
        <w:t>configuration</w:t>
      </w:r>
      <w:r w:rsidR="00944B76">
        <w:rPr>
          <w:noProof/>
        </w:rPr>
        <w:t xml:space="preserve"> (</w:t>
      </w:r>
      <w:r w:rsidR="00B6267B">
        <w:rPr>
          <w:noProof/>
        </w:rPr>
        <w:t>password and interface)</w:t>
      </w:r>
      <w:r>
        <w:rPr>
          <w:noProof/>
        </w:rPr>
        <w:t>.</w:t>
      </w:r>
    </w:p>
    <w:p w14:paraId="5553354A" w14:textId="2E66E187" w:rsidR="00991ABE" w:rsidRDefault="009006A7" w:rsidP="00DD3400">
      <w:pPr>
        <w:pStyle w:val="CTXTXT"/>
      </w:pPr>
      <w:r>
        <w:t xml:space="preserve">In the panel in </w:t>
      </w:r>
      <w:r w:rsidR="003141EA">
        <w:fldChar w:fldCharType="begin"/>
      </w:r>
      <w:r w:rsidR="003141EA">
        <w:instrText xml:space="preserve"> REF _Ref149893438 \h </w:instrText>
      </w:r>
      <w:r w:rsidR="003141EA">
        <w:fldChar w:fldCharType="separate"/>
      </w:r>
      <w:r w:rsidR="003141EA">
        <w:rPr>
          <w:noProof/>
        </w:rPr>
        <w:t>Figure 24</w:t>
      </w:r>
      <w:r w:rsidR="003141EA">
        <w:fldChar w:fldCharType="end"/>
      </w:r>
      <w:r w:rsidR="003141EA">
        <w:t xml:space="preserve"> it is possible </w:t>
      </w:r>
      <w:r w:rsidR="00DD3400">
        <w:t>to</w:t>
      </w:r>
      <w:r w:rsidR="003141EA">
        <w:t xml:space="preserve"> configure</w:t>
      </w:r>
      <w:r w:rsidR="00DD3400">
        <w:t xml:space="preserve"> NTP. It </w:t>
      </w:r>
      <w:r w:rsidR="003141EA">
        <w:t>can be</w:t>
      </w:r>
      <w:r w:rsidR="0085636B">
        <w:t xml:space="preserve"> </w:t>
      </w:r>
      <w:r w:rsidR="00DD3400">
        <w:t>appl</w:t>
      </w:r>
      <w:r w:rsidR="003141EA">
        <w:t>ied</w:t>
      </w:r>
      <w:r w:rsidR="00DD3400">
        <w:t xml:space="preserve"> a default configuration, </w:t>
      </w:r>
      <w:r w:rsidR="00DD3400" w:rsidRPr="005427FD">
        <w:t xml:space="preserve">where the two KVM Hosts are peers like MNG NTP configuration, </w:t>
      </w:r>
      <w:r w:rsidR="005427FD" w:rsidRPr="003343FC">
        <w:t>and</w:t>
      </w:r>
      <w:r w:rsidR="005427FD" w:rsidRPr="005427FD">
        <w:t xml:space="preserve"> </w:t>
      </w:r>
      <w:r w:rsidR="003141EA" w:rsidRPr="005427FD">
        <w:t xml:space="preserve">it can be </w:t>
      </w:r>
      <w:r w:rsidR="00DD3400" w:rsidRPr="005427FD">
        <w:t>specif</w:t>
      </w:r>
      <w:r w:rsidR="003141EA" w:rsidRPr="005427FD">
        <w:t>ied</w:t>
      </w:r>
      <w:r w:rsidR="00DD3400" w:rsidRPr="005427FD">
        <w:t xml:space="preserve"> one or two IP addresses of a remote NTP server</w:t>
      </w:r>
      <w:r w:rsidR="00DD3400">
        <w:t>.</w:t>
      </w:r>
      <w:r w:rsidR="005427FD">
        <w:t xml:space="preserve"> If an external NTP server will not be used </w:t>
      </w:r>
      <w:r w:rsidR="00062937">
        <w:t>by</w:t>
      </w:r>
      <w:r w:rsidR="005427FD">
        <w:t xml:space="preserve"> the Host</w:t>
      </w:r>
      <w:r w:rsidR="00062937">
        <w:t>s</w:t>
      </w:r>
      <w:r w:rsidR="005427FD">
        <w:t xml:space="preserve">, then the first option ensures that, at least, the two KVM Hosts are synchronised each </w:t>
      </w:r>
      <w:commentRangeStart w:id="90"/>
      <w:commentRangeStart w:id="91"/>
      <w:r w:rsidR="005427FD">
        <w:t>other</w:t>
      </w:r>
      <w:commentRangeEnd w:id="90"/>
      <w:r w:rsidR="00991ABE">
        <w:t>, using the same NTP default configuration used by the MNGs</w:t>
      </w:r>
      <w:r w:rsidR="00062937">
        <w:rPr>
          <w:rStyle w:val="Rimandocommento"/>
          <w:rFonts w:ascii="Times New Roman" w:hAnsi="Times New Roman"/>
        </w:rPr>
        <w:commentReference w:id="90"/>
      </w:r>
      <w:commentRangeEnd w:id="91"/>
      <w:r w:rsidR="009B4BEA">
        <w:rPr>
          <w:rStyle w:val="Rimandocommento"/>
          <w:rFonts w:ascii="Times New Roman" w:hAnsi="Times New Roman"/>
        </w:rPr>
        <w:commentReference w:id="91"/>
      </w:r>
      <w:r w:rsidR="00991ABE">
        <w:t>:</w:t>
      </w:r>
    </w:p>
    <w:p w14:paraId="33FB0DE6" w14:textId="07741BFF" w:rsidR="00991ABE" w:rsidRPr="003343FC" w:rsidRDefault="00991ABE" w:rsidP="00991ABE">
      <w:pPr>
        <w:pStyle w:val="pf0"/>
        <w:rPr>
          <w:rFonts w:ascii="Arial" w:hAnsi="Arial" w:cs="Arial"/>
          <w:sz w:val="20"/>
          <w:szCs w:val="20"/>
          <w:lang w:val="en-GB"/>
        </w:rPr>
      </w:pPr>
      <w:r w:rsidRPr="003343FC">
        <w:rPr>
          <w:rStyle w:val="cf01"/>
          <w:lang w:val="en-GB"/>
        </w:rPr>
        <w:t xml:space="preserve">/etc/chrony.conf of KVM </w:t>
      </w:r>
      <w:r>
        <w:rPr>
          <w:rStyle w:val="cf01"/>
          <w:lang w:val="en-GB"/>
        </w:rPr>
        <w:t xml:space="preserve">Host </w:t>
      </w:r>
      <w:r w:rsidRPr="003343FC">
        <w:rPr>
          <w:rStyle w:val="cf01"/>
          <w:lang w:val="en-GB"/>
        </w:rPr>
        <w:t>1</w:t>
      </w:r>
    </w:p>
    <w:p w14:paraId="4150F3D7" w14:textId="77777777" w:rsidR="00991ABE" w:rsidRPr="003343FC" w:rsidRDefault="00991ABE" w:rsidP="003343FC">
      <w:pPr>
        <w:pStyle w:val="pf0"/>
        <w:spacing w:before="0" w:beforeAutospacing="0" w:after="0" w:afterAutospacing="0"/>
        <w:rPr>
          <w:rFonts w:ascii="Arial" w:hAnsi="Arial" w:cs="Arial"/>
          <w:sz w:val="20"/>
          <w:szCs w:val="20"/>
          <w:lang w:val="en-GB"/>
        </w:rPr>
      </w:pPr>
      <w:r w:rsidRPr="003343FC">
        <w:rPr>
          <w:rStyle w:val="cf21"/>
          <w:lang w:val="en-GB"/>
        </w:rPr>
        <w:t># NTP configuration</w:t>
      </w:r>
    </w:p>
    <w:p w14:paraId="59A75D4A" w14:textId="77777777" w:rsidR="00991ABE" w:rsidRPr="003343FC" w:rsidRDefault="00991ABE" w:rsidP="003343FC">
      <w:pPr>
        <w:pStyle w:val="pf0"/>
        <w:spacing w:before="0" w:beforeAutospacing="0" w:after="0" w:afterAutospacing="0"/>
        <w:rPr>
          <w:rFonts w:ascii="Arial" w:hAnsi="Arial" w:cs="Arial"/>
          <w:sz w:val="20"/>
          <w:szCs w:val="20"/>
          <w:lang w:val="en-GB"/>
        </w:rPr>
      </w:pPr>
      <w:r w:rsidRPr="003343FC">
        <w:rPr>
          <w:rStyle w:val="cf21"/>
          <w:lang w:val="en-GB"/>
        </w:rPr>
        <w:t>peer sdds-hypervisor2</w:t>
      </w:r>
    </w:p>
    <w:p w14:paraId="04B2C617" w14:textId="77777777" w:rsidR="00991ABE" w:rsidRPr="003343FC" w:rsidRDefault="00991ABE" w:rsidP="003343FC">
      <w:pPr>
        <w:pStyle w:val="pf0"/>
        <w:spacing w:before="0" w:beforeAutospacing="0" w:after="0" w:afterAutospacing="0"/>
        <w:rPr>
          <w:rFonts w:ascii="Arial" w:hAnsi="Arial" w:cs="Arial"/>
          <w:sz w:val="20"/>
          <w:szCs w:val="20"/>
          <w:lang w:val="en-GB"/>
        </w:rPr>
      </w:pPr>
      <w:r w:rsidRPr="003343FC">
        <w:rPr>
          <w:rStyle w:val="cf21"/>
          <w:lang w:val="en-GB"/>
        </w:rPr>
        <w:t># to synch with an external server</w:t>
      </w:r>
    </w:p>
    <w:p w14:paraId="59660A8A" w14:textId="77777777" w:rsidR="00991ABE" w:rsidRPr="003343FC" w:rsidRDefault="00991ABE" w:rsidP="003343FC">
      <w:pPr>
        <w:pStyle w:val="pf0"/>
        <w:spacing w:before="0" w:beforeAutospacing="0" w:after="0" w:afterAutospacing="0"/>
        <w:rPr>
          <w:rFonts w:ascii="Arial" w:hAnsi="Arial" w:cs="Arial"/>
          <w:sz w:val="20"/>
          <w:szCs w:val="20"/>
          <w:lang w:val="fr-FR"/>
        </w:rPr>
      </w:pPr>
      <w:r w:rsidRPr="003343FC">
        <w:rPr>
          <w:rStyle w:val="cf21"/>
          <w:lang w:val="fr-FR"/>
        </w:rPr>
        <w:t>#server X1.Y1.Z1.T1 iburst prefer</w:t>
      </w:r>
    </w:p>
    <w:p w14:paraId="3AAF3416" w14:textId="77777777" w:rsidR="00991ABE" w:rsidRPr="003343FC" w:rsidRDefault="00991ABE" w:rsidP="003343FC">
      <w:pPr>
        <w:pStyle w:val="pf0"/>
        <w:spacing w:before="0" w:beforeAutospacing="0" w:after="0" w:afterAutospacing="0"/>
        <w:rPr>
          <w:rFonts w:ascii="Arial" w:hAnsi="Arial" w:cs="Arial"/>
          <w:sz w:val="20"/>
          <w:szCs w:val="20"/>
          <w:lang w:val="fr-FR"/>
        </w:rPr>
      </w:pPr>
      <w:r w:rsidRPr="003343FC">
        <w:rPr>
          <w:rStyle w:val="cf21"/>
          <w:lang w:val="fr-FR"/>
        </w:rPr>
        <w:t>#server X2.Y2.Z2.T2 iburst</w:t>
      </w:r>
    </w:p>
    <w:p w14:paraId="6E6E15AB" w14:textId="56914E9F" w:rsidR="00991ABE" w:rsidRPr="003343FC" w:rsidRDefault="00991ABE" w:rsidP="00991ABE">
      <w:pPr>
        <w:pStyle w:val="pf0"/>
        <w:rPr>
          <w:rFonts w:ascii="Arial" w:hAnsi="Arial" w:cs="Arial"/>
          <w:sz w:val="20"/>
          <w:szCs w:val="20"/>
          <w:lang w:val="en-GB"/>
        </w:rPr>
      </w:pPr>
      <w:r w:rsidRPr="003343FC">
        <w:rPr>
          <w:rStyle w:val="cf01"/>
          <w:lang w:val="en-GB"/>
        </w:rPr>
        <w:t xml:space="preserve">/etc/chrony.conf of KVM </w:t>
      </w:r>
      <w:r>
        <w:rPr>
          <w:rStyle w:val="cf01"/>
          <w:lang w:val="en-GB"/>
        </w:rPr>
        <w:t xml:space="preserve">Host </w:t>
      </w:r>
      <w:r w:rsidRPr="003343FC">
        <w:rPr>
          <w:rStyle w:val="cf01"/>
          <w:lang w:val="en-GB"/>
        </w:rPr>
        <w:t>2</w:t>
      </w:r>
    </w:p>
    <w:p w14:paraId="10422D9F" w14:textId="77777777" w:rsidR="00991ABE" w:rsidRPr="003343FC" w:rsidRDefault="00991ABE" w:rsidP="003343FC">
      <w:pPr>
        <w:pStyle w:val="pf0"/>
        <w:spacing w:before="0" w:beforeAutospacing="0" w:after="0" w:afterAutospacing="0"/>
        <w:rPr>
          <w:rStyle w:val="cf21"/>
          <w:lang w:val="en-GB"/>
        </w:rPr>
      </w:pPr>
      <w:r w:rsidRPr="003343FC">
        <w:rPr>
          <w:rStyle w:val="cf21"/>
          <w:lang w:val="en-GB"/>
        </w:rPr>
        <w:t># NTP configuration</w:t>
      </w:r>
    </w:p>
    <w:p w14:paraId="55DCE0D6" w14:textId="77777777" w:rsidR="00991ABE" w:rsidRPr="003343FC" w:rsidRDefault="00991ABE" w:rsidP="003343FC">
      <w:pPr>
        <w:pStyle w:val="pf0"/>
        <w:spacing w:before="0" w:beforeAutospacing="0" w:after="0" w:afterAutospacing="0"/>
        <w:rPr>
          <w:rStyle w:val="cf21"/>
          <w:lang w:val="en-GB"/>
        </w:rPr>
      </w:pPr>
      <w:r w:rsidRPr="003343FC">
        <w:rPr>
          <w:rStyle w:val="cf21"/>
          <w:lang w:val="en-GB"/>
        </w:rPr>
        <w:t>peer sdds-hypervisor1</w:t>
      </w:r>
    </w:p>
    <w:p w14:paraId="15AA54CD" w14:textId="77777777" w:rsidR="00991ABE" w:rsidRPr="003343FC" w:rsidRDefault="00991ABE" w:rsidP="003343FC">
      <w:pPr>
        <w:pStyle w:val="pf0"/>
        <w:spacing w:before="0" w:beforeAutospacing="0" w:after="0" w:afterAutospacing="0"/>
        <w:rPr>
          <w:rStyle w:val="cf21"/>
          <w:lang w:val="en-GB"/>
        </w:rPr>
      </w:pPr>
      <w:r w:rsidRPr="003343FC">
        <w:rPr>
          <w:rStyle w:val="cf21"/>
          <w:lang w:val="en-GB"/>
        </w:rPr>
        <w:t># to synch with an external server</w:t>
      </w:r>
    </w:p>
    <w:p w14:paraId="4283F4E5" w14:textId="77777777" w:rsidR="00991ABE" w:rsidRPr="003343FC" w:rsidRDefault="00991ABE" w:rsidP="003343FC">
      <w:pPr>
        <w:pStyle w:val="pf0"/>
        <w:spacing w:before="0" w:beforeAutospacing="0" w:after="0" w:afterAutospacing="0"/>
        <w:rPr>
          <w:rStyle w:val="cf21"/>
          <w:lang w:val="fr-FR"/>
        </w:rPr>
      </w:pPr>
      <w:r w:rsidRPr="003343FC">
        <w:rPr>
          <w:rStyle w:val="cf21"/>
          <w:lang w:val="fr-FR"/>
        </w:rPr>
        <w:t>#server X1.Y1.Z1.T1 iburst prefer</w:t>
      </w:r>
    </w:p>
    <w:p w14:paraId="5B56C66A" w14:textId="77777777" w:rsidR="00991ABE" w:rsidRPr="003343FC" w:rsidRDefault="00991ABE" w:rsidP="003343FC">
      <w:pPr>
        <w:pStyle w:val="pf0"/>
        <w:spacing w:before="0" w:beforeAutospacing="0" w:after="0" w:afterAutospacing="0"/>
        <w:rPr>
          <w:rStyle w:val="cf21"/>
          <w:lang w:val="fr-FR"/>
        </w:rPr>
      </w:pPr>
      <w:r w:rsidRPr="003343FC">
        <w:rPr>
          <w:rStyle w:val="cf21"/>
          <w:lang w:val="fr-FR"/>
        </w:rPr>
        <w:t>#server X2.Y2.Z2.T2 iburst</w:t>
      </w:r>
    </w:p>
    <w:p w14:paraId="66556E7D" w14:textId="63CE437E" w:rsidR="00DD3400" w:rsidRPr="00F32496" w:rsidRDefault="005427FD" w:rsidP="00DD3400">
      <w:pPr>
        <w:pStyle w:val="CTXTXT"/>
      </w:pPr>
      <w:r>
        <w:lastRenderedPageBreak/>
        <w:t xml:space="preserve">From an operational point of view, the synchronisation of the two KVM Hosts is not relevant. </w:t>
      </w:r>
    </w:p>
    <w:p w14:paraId="767C9B48" w14:textId="77777777" w:rsidR="00DD3400" w:rsidRDefault="00DD3400" w:rsidP="00DD3400">
      <w:pPr>
        <w:pStyle w:val="CTXTXT"/>
        <w:jc w:val="center"/>
      </w:pPr>
      <w:r>
        <w:rPr>
          <w:noProof/>
          <w:lang w:val="it-IT" w:eastAsia="it-IT"/>
        </w:rPr>
        <w:drawing>
          <wp:inline distT="0" distB="0" distL="0" distR="0" wp14:anchorId="552EA2D8" wp14:editId="792A09D6">
            <wp:extent cx="5391150" cy="3172460"/>
            <wp:effectExtent l="0" t="0" r="0" b="8890"/>
            <wp:docPr id="54" name="Immagine 54"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oftware, Icona del computer, Pagina Web&#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inline>
        </w:drawing>
      </w:r>
    </w:p>
    <w:p w14:paraId="255E0C40" w14:textId="704DD2DF" w:rsidR="00DD3400" w:rsidRDefault="00DD3400" w:rsidP="00BF1800">
      <w:pPr>
        <w:pStyle w:val="FigureCaption"/>
        <w:rPr>
          <w:noProof/>
        </w:rPr>
      </w:pPr>
      <w:bookmarkStart w:id="92" w:name="_Ref149893438"/>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24</w:t>
      </w:r>
      <w:r>
        <w:rPr>
          <w:noProof/>
        </w:rPr>
        <w:fldChar w:fldCharType="end"/>
      </w:r>
      <w:bookmarkEnd w:id="92"/>
      <w:r>
        <w:rPr>
          <w:noProof/>
        </w:rPr>
        <w:t xml:space="preserve"> – NTP configuration.</w:t>
      </w:r>
    </w:p>
    <w:p w14:paraId="0C739019" w14:textId="3BE6D089" w:rsidR="009006A7" w:rsidRPr="00F32496" w:rsidRDefault="009006A7" w:rsidP="009006A7">
      <w:pPr>
        <w:pStyle w:val="CTXTXT"/>
      </w:pPr>
      <w:r>
        <w:t xml:space="preserve">The last configuration is related to </w:t>
      </w:r>
      <w:r w:rsidR="003141EA">
        <w:t>the Virtual Machines that will be created on the Host</w:t>
      </w:r>
      <w:r>
        <w:t xml:space="preserve">. It is possible to </w:t>
      </w:r>
      <w:r w:rsidR="003141EA">
        <w:t xml:space="preserve">specify the name of the virtual machines, </w:t>
      </w:r>
      <w:r w:rsidR="00944B76">
        <w:t xml:space="preserve">the title, the description, </w:t>
      </w:r>
      <w:r w:rsidR="003141EA">
        <w:t>the number of the CPU</w:t>
      </w:r>
      <w:r w:rsidR="00221CA5">
        <w:t>s</w:t>
      </w:r>
      <w:r w:rsidR="003141EA">
        <w:t>, the amount of the RAM and the disk size of the CORE and MNG Guests</w:t>
      </w:r>
      <w:r>
        <w:t>.</w:t>
      </w:r>
    </w:p>
    <w:p w14:paraId="749FA8A0" w14:textId="77777777" w:rsidR="009006A7" w:rsidRPr="003343FC" w:rsidRDefault="009006A7" w:rsidP="003343FC"/>
    <w:p w14:paraId="3F7ECF9C" w14:textId="4D4822A8" w:rsidR="009006A7" w:rsidRDefault="00B6267B" w:rsidP="003343FC">
      <w:r>
        <w:rPr>
          <w:noProof/>
          <w:lang w:val="it-IT" w:eastAsia="it-IT"/>
        </w:rPr>
        <w:drawing>
          <wp:inline distT="0" distB="0" distL="0" distR="0" wp14:anchorId="63666AFC" wp14:editId="6A14B092">
            <wp:extent cx="5400040" cy="316420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64205"/>
                    </a:xfrm>
                    <a:prstGeom prst="rect">
                      <a:avLst/>
                    </a:prstGeom>
                  </pic:spPr>
                </pic:pic>
              </a:graphicData>
            </a:graphic>
          </wp:inline>
        </w:drawing>
      </w:r>
    </w:p>
    <w:p w14:paraId="2D309F2E" w14:textId="77777777" w:rsidR="009006A7" w:rsidRPr="003343FC" w:rsidRDefault="009006A7" w:rsidP="003343FC"/>
    <w:p w14:paraId="2408A6BA" w14:textId="0AD9A48A" w:rsidR="00DD3400" w:rsidRDefault="00DD3400" w:rsidP="00DD3400">
      <w:pPr>
        <w:pStyle w:val="CTXTXT"/>
      </w:pPr>
      <w:r>
        <w:t xml:space="preserve">At the end, the configuration must be saved, and the ESPACE tar file must be inserted </w:t>
      </w:r>
      <w:r>
        <w:lastRenderedPageBreak/>
        <w:t xml:space="preserve">in a folder </w:t>
      </w:r>
      <w:r w:rsidR="008D6929">
        <w:t>(/</w:t>
      </w:r>
      <w:r w:rsidR="008D6929" w:rsidRPr="008D6929">
        <w:t>kickstart_SDDS</w:t>
      </w:r>
      <w:r w:rsidR="008D6929">
        <w:t>/</w:t>
      </w:r>
      <w:r w:rsidR="008D6929" w:rsidRPr="008D6929">
        <w:t>ansp-extra</w:t>
      </w:r>
      <w:r w:rsidR="008D6929">
        <w:t>/</w:t>
      </w:r>
      <w:r w:rsidR="008D6929" w:rsidRPr="008D6929">
        <w:t>configuration</w:t>
      </w:r>
      <w:r w:rsidR="008D6929">
        <w:t xml:space="preserve">) </w:t>
      </w:r>
      <w:r>
        <w:t>of the usbstick to be used during the Host OS installation.</w:t>
      </w:r>
    </w:p>
    <w:p w14:paraId="7AF0FF3D" w14:textId="77777777" w:rsidR="00DD3400" w:rsidRDefault="00DD3400" w:rsidP="00DD3400">
      <w:pPr>
        <w:pStyle w:val="CTXTXT"/>
      </w:pPr>
      <w:r>
        <w:t xml:space="preserve"> </w:t>
      </w:r>
    </w:p>
    <w:p w14:paraId="0A7CC6EB" w14:textId="5A89FA54" w:rsidR="00DD3400" w:rsidRDefault="00DD3400" w:rsidP="00DD3400">
      <w:pPr>
        <w:pStyle w:val="Titolo5"/>
      </w:pPr>
      <w:r w:rsidRPr="000A53B0">
        <w:t xml:space="preserve">SDDS </w:t>
      </w:r>
      <w:r>
        <w:t>(</w:t>
      </w:r>
      <w:r w:rsidR="0003176F">
        <w:t>Guest</w:t>
      </w:r>
      <w:r w:rsidR="003B67F9">
        <w:t>s</w:t>
      </w:r>
      <w:r>
        <w:t xml:space="preserve">) </w:t>
      </w:r>
      <w:r w:rsidRPr="000A53B0">
        <w:t>OS configuration</w:t>
      </w:r>
    </w:p>
    <w:p w14:paraId="6FE7CD4E" w14:textId="7A554B31" w:rsidR="00DD3400" w:rsidRDefault="00DD3400" w:rsidP="00DD3400">
      <w:pPr>
        <w:pStyle w:val="CTXTXT"/>
      </w:pPr>
      <w:r>
        <w:t xml:space="preserve">The ESPACE tool already provides the possibility to configure the </w:t>
      </w:r>
      <w:r w:rsidR="0060739A">
        <w:t>OS of the Guests (CORE and MNG virtual servers)</w:t>
      </w:r>
      <w:commentRangeStart w:id="93"/>
      <w:r w:rsidR="004F0B3A">
        <w:rPr>
          <w:rStyle w:val="Rimandocommento"/>
          <w:rFonts w:ascii="Times New Roman" w:hAnsi="Times New Roman"/>
        </w:rPr>
        <w:commentReference w:id="94"/>
      </w:r>
      <w:commentRangeEnd w:id="93"/>
      <w:r w:rsidR="002A295B">
        <w:rPr>
          <w:rStyle w:val="Rimandocommento"/>
          <w:rFonts w:ascii="Times New Roman" w:hAnsi="Times New Roman"/>
        </w:rPr>
        <w:commentReference w:id="93"/>
      </w:r>
      <w:r>
        <w:t>. It must be updated in order to apply the new requirements for the networks configuration</w:t>
      </w:r>
      <w:r w:rsidR="008D6929">
        <w:t xml:space="preserve"> (MNG with ILAN only as default configuration)</w:t>
      </w:r>
      <w:r>
        <w:t xml:space="preserve"> and some additional features.</w:t>
      </w:r>
    </w:p>
    <w:p w14:paraId="2ABC226C" w14:textId="77777777" w:rsidR="00DD3400" w:rsidRDefault="00DD3400" w:rsidP="00DD3400">
      <w:pPr>
        <w:pStyle w:val="CTXTXT"/>
        <w:jc w:val="center"/>
      </w:pPr>
      <w:r>
        <w:rPr>
          <w:noProof/>
          <w:lang w:val="it-IT" w:eastAsia="it-IT"/>
        </w:rPr>
        <w:drawing>
          <wp:inline distT="0" distB="0" distL="0" distR="0" wp14:anchorId="5CC860FC" wp14:editId="0E3D8256">
            <wp:extent cx="5400040" cy="3164205"/>
            <wp:effectExtent l="0" t="0" r="0" b="0"/>
            <wp:docPr id="40" name="Immagine 40" descr="Immagine che contiene testo, mapp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mappa, schermata&#10;&#10;Descrizione generata automaticamente"/>
                    <pic:cNvPicPr/>
                  </pic:nvPicPr>
                  <pic:blipFill>
                    <a:blip r:embed="rId43"/>
                    <a:stretch>
                      <a:fillRect/>
                    </a:stretch>
                  </pic:blipFill>
                  <pic:spPr>
                    <a:xfrm>
                      <a:off x="0" y="0"/>
                      <a:ext cx="5400040" cy="3164205"/>
                    </a:xfrm>
                    <a:prstGeom prst="rect">
                      <a:avLst/>
                    </a:prstGeom>
                  </pic:spPr>
                </pic:pic>
              </a:graphicData>
            </a:graphic>
          </wp:inline>
        </w:drawing>
      </w:r>
    </w:p>
    <w:p w14:paraId="0E815118" w14:textId="1F762037" w:rsidR="00DD3400" w:rsidRPr="003343FC" w:rsidRDefault="00DD3400" w:rsidP="00BF1800">
      <w:pPr>
        <w:pStyle w:val="FigureCaption"/>
        <w:rPr>
          <w:noProof/>
          <w:lang w:val="fr-FR"/>
        </w:rPr>
      </w:pPr>
      <w:r w:rsidRPr="003343FC">
        <w:rPr>
          <w:noProof/>
          <w:lang w:val="fr-FR"/>
        </w:rPr>
        <w:t xml:space="preserve">Figure </w:t>
      </w:r>
      <w:r>
        <w:rPr>
          <w:noProof/>
        </w:rPr>
        <w:fldChar w:fldCharType="begin"/>
      </w:r>
      <w:r w:rsidRPr="003343FC">
        <w:rPr>
          <w:noProof/>
          <w:lang w:val="fr-FR"/>
        </w:rPr>
        <w:instrText xml:space="preserve"> SEQ Figure \* ARABIC </w:instrText>
      </w:r>
      <w:r>
        <w:rPr>
          <w:noProof/>
        </w:rPr>
        <w:fldChar w:fldCharType="separate"/>
      </w:r>
      <w:r w:rsidR="006043BE" w:rsidRPr="003343FC">
        <w:rPr>
          <w:noProof/>
          <w:lang w:val="fr-FR"/>
        </w:rPr>
        <w:t>25</w:t>
      </w:r>
      <w:r>
        <w:rPr>
          <w:noProof/>
        </w:rPr>
        <w:fldChar w:fldCharType="end"/>
      </w:r>
      <w:r w:rsidRPr="003343FC">
        <w:rPr>
          <w:noProof/>
          <w:lang w:val="fr-FR"/>
        </w:rPr>
        <w:t xml:space="preserve"> – ESPACE SDDS OS Configuration.</w:t>
      </w:r>
    </w:p>
    <w:p w14:paraId="3BFED8C7" w14:textId="026B8906" w:rsidR="00862C7B" w:rsidRDefault="00DD3400" w:rsidP="003343FC">
      <w:pPr>
        <w:pStyle w:val="CTXTXT"/>
      </w:pPr>
      <w:r w:rsidRPr="00B10D5F">
        <w:t xml:space="preserve">Starting the tool and selecting the option to configure </w:t>
      </w:r>
      <w:r w:rsidR="0060739A">
        <w:t>OS of the Guests</w:t>
      </w:r>
      <w:r>
        <w:t>,</w:t>
      </w:r>
      <w:r w:rsidRPr="00B10D5F">
        <w:t xml:space="preserve"> it’s required to select the hardware platform of the Host, because the naming of the network interfaces</w:t>
      </w:r>
      <w:r>
        <w:t xml:space="preserve"> inside the </w:t>
      </w:r>
      <w:r w:rsidR="0003176F">
        <w:t>Guest</w:t>
      </w:r>
      <w:r>
        <w:t xml:space="preserve"> depend</w:t>
      </w:r>
      <w:r w:rsidR="0003176F">
        <w:t>s</w:t>
      </w:r>
      <w:r>
        <w:t xml:space="preserve"> on the hardware of the Host. It will not be possible to update the number of the CORE BBs, and the additional Workstations. The SDDS System will be based on 4 </w:t>
      </w:r>
      <w:r w:rsidR="0003176F">
        <w:t>Guest</w:t>
      </w:r>
      <w:r w:rsidR="003B67F9">
        <w:t>s</w:t>
      </w:r>
      <w:r>
        <w:t xml:space="preserve"> as described in this document. </w:t>
      </w:r>
      <w:commentRangeStart w:id="95"/>
      <w:r w:rsidR="00D84EDF">
        <w:rPr>
          <w:rStyle w:val="Rimandocommento"/>
          <w:rFonts w:ascii="Times New Roman" w:hAnsi="Times New Roman"/>
        </w:rPr>
        <w:commentReference w:id="96"/>
      </w:r>
      <w:commentRangeEnd w:id="95"/>
    </w:p>
    <w:p w14:paraId="27BA1809" w14:textId="1201D4DA" w:rsidR="00DD3400" w:rsidRDefault="005B4179" w:rsidP="00DD3400">
      <w:pPr>
        <w:pStyle w:val="CTXTXT"/>
        <w:jc w:val="center"/>
      </w:pPr>
      <w:r>
        <w:rPr>
          <w:rStyle w:val="Rimandocommento"/>
          <w:rFonts w:ascii="Times New Roman" w:hAnsi="Times New Roman"/>
        </w:rPr>
        <w:commentReference w:id="95"/>
      </w:r>
      <w:r w:rsidR="00862C7B" w:rsidRPr="003343FC">
        <w:rPr>
          <w:noProof/>
          <w:lang w:eastAsia="it-IT"/>
        </w:rPr>
        <w:t xml:space="preserve"> </w:t>
      </w:r>
      <w:r w:rsidR="00862C7B">
        <w:rPr>
          <w:noProof/>
          <w:lang w:val="it-IT" w:eastAsia="it-IT"/>
        </w:rPr>
        <w:lastRenderedPageBreak/>
        <w:drawing>
          <wp:inline distT="0" distB="0" distL="0" distR="0" wp14:anchorId="578A6E79" wp14:editId="27A155E1">
            <wp:extent cx="5400040" cy="3164205"/>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164205"/>
                    </a:xfrm>
                    <a:prstGeom prst="rect">
                      <a:avLst/>
                    </a:prstGeom>
                  </pic:spPr>
                </pic:pic>
              </a:graphicData>
            </a:graphic>
          </wp:inline>
        </w:drawing>
      </w:r>
    </w:p>
    <w:p w14:paraId="2938D24F" w14:textId="4BB108A8" w:rsidR="00DD3400" w:rsidRDefault="00DD3400" w:rsidP="00BF1800">
      <w:pPr>
        <w:pStyle w:val="FigureCaption"/>
        <w:rPr>
          <w:noProof/>
        </w:rPr>
      </w:pPr>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26</w:t>
      </w:r>
      <w:r>
        <w:rPr>
          <w:noProof/>
        </w:rPr>
        <w:fldChar w:fldCharType="end"/>
      </w:r>
      <w:r>
        <w:rPr>
          <w:noProof/>
        </w:rPr>
        <w:t xml:space="preserve"> – KVM hardware selection in order to load the names of the network interfaces of the virtual machines CORE and MNG on the host (Gen10, Gen11 and other).</w:t>
      </w:r>
    </w:p>
    <w:p w14:paraId="03E8EDA8" w14:textId="51AE3490" w:rsidR="00DD3400" w:rsidRPr="006959B2" w:rsidRDefault="00DD3400" w:rsidP="00DD3400">
      <w:pPr>
        <w:pStyle w:val="CTXTXT"/>
      </w:pPr>
      <w:r w:rsidRPr="006959B2">
        <w:t xml:space="preserve">The configuration of the bonding by the panel </w:t>
      </w:r>
      <w:r>
        <w:t>showing the rear</w:t>
      </w:r>
      <w:r w:rsidRPr="006959B2">
        <w:t xml:space="preserve"> of the </w:t>
      </w:r>
      <w:r>
        <w:t xml:space="preserve">physical </w:t>
      </w:r>
      <w:r w:rsidRPr="006959B2">
        <w:t>server with the network interfaces has been removed</w:t>
      </w:r>
      <w:r>
        <w:t>,</w:t>
      </w:r>
      <w:r w:rsidRPr="006959B2">
        <w:t xml:space="preserve"> since these are virtual servers</w:t>
      </w:r>
      <w:r>
        <w:t>. The network interfaces to use for the ILAN, IWAN and ELAN can be specified in the IP Addresses configuration panel (</w:t>
      </w:r>
      <w:r>
        <w:fldChar w:fldCharType="begin"/>
      </w:r>
      <w:r>
        <w:instrText xml:space="preserve"> REF _Ref144359744 \h </w:instrText>
      </w:r>
      <w:r>
        <w:fldChar w:fldCharType="separate"/>
      </w:r>
      <w:r w:rsidR="006043BE">
        <w:rPr>
          <w:noProof/>
        </w:rPr>
        <w:t>Figure 27</w:t>
      </w:r>
      <w:r>
        <w:fldChar w:fldCharType="end"/>
      </w:r>
      <w:r>
        <w:t>).</w:t>
      </w:r>
    </w:p>
    <w:p w14:paraId="19F1E80D" w14:textId="2BCC05C5" w:rsidR="00DD3400" w:rsidRDefault="00DD3400" w:rsidP="00DD3400">
      <w:pPr>
        <w:pStyle w:val="CTXTXT"/>
      </w:pPr>
      <w:r>
        <w:t xml:space="preserve">It will be possible to specify the name of the network interfaces to use for the bonding through a combo-box containing the proper name of the “virtual interfaces” based on the type of hardware selected for the </w:t>
      </w:r>
      <w:r w:rsidR="00566A9C">
        <w:t>H</w:t>
      </w:r>
      <w:r w:rsidR="003B67F9">
        <w:t>ost</w:t>
      </w:r>
      <w:r>
        <w:t>.</w:t>
      </w:r>
    </w:p>
    <w:p w14:paraId="70600007" w14:textId="77777777" w:rsidR="00DD3400" w:rsidRDefault="00DD3400" w:rsidP="00DD3400">
      <w:pPr>
        <w:pStyle w:val="CTXTXT"/>
      </w:pPr>
      <w:r>
        <w:t>In case the selected hardware type is “other” the combo-box can be edited in order to manually insert the name of the interface.</w:t>
      </w:r>
    </w:p>
    <w:p w14:paraId="2DEE0D6C" w14:textId="39F0F9F8" w:rsidR="00DD3400" w:rsidRDefault="00DD3400" w:rsidP="00DD3400">
      <w:pPr>
        <w:pStyle w:val="CTXTXT"/>
      </w:pPr>
      <w:r>
        <w:t>For HP DL 365 Gen11 and HP DL 360 Gen10 the provided interfaces names are enp1s0, enp2s0, … , enp10s0,.., enp12s0.</w:t>
      </w:r>
    </w:p>
    <w:p w14:paraId="2085ABE6" w14:textId="77777777" w:rsidR="00DD3400" w:rsidRDefault="00DD3400" w:rsidP="00DD3400">
      <w:pPr>
        <w:pStyle w:val="CTXTXT"/>
        <w:jc w:val="center"/>
      </w:pPr>
      <w:r>
        <w:rPr>
          <w:noProof/>
          <w:lang w:val="it-IT" w:eastAsia="it-IT"/>
        </w:rPr>
        <w:lastRenderedPageBreak/>
        <w:drawing>
          <wp:inline distT="0" distB="0" distL="0" distR="0" wp14:anchorId="7D9BB3EA" wp14:editId="595207E0">
            <wp:extent cx="5400040" cy="3164205"/>
            <wp:effectExtent l="0" t="0" r="0" b="0"/>
            <wp:docPr id="44" name="Immagine 44"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 schermata, software, numero&#10;&#10;Descrizione generata automaticamente"/>
                    <pic:cNvPicPr/>
                  </pic:nvPicPr>
                  <pic:blipFill>
                    <a:blip r:embed="rId45"/>
                    <a:stretch>
                      <a:fillRect/>
                    </a:stretch>
                  </pic:blipFill>
                  <pic:spPr>
                    <a:xfrm>
                      <a:off x="0" y="0"/>
                      <a:ext cx="5400040" cy="3164205"/>
                    </a:xfrm>
                    <a:prstGeom prst="rect">
                      <a:avLst/>
                    </a:prstGeom>
                  </pic:spPr>
                </pic:pic>
              </a:graphicData>
            </a:graphic>
          </wp:inline>
        </w:drawing>
      </w:r>
    </w:p>
    <w:p w14:paraId="43204ADB" w14:textId="5B48C8D9" w:rsidR="00DD3400" w:rsidRDefault="00DD3400" w:rsidP="00BF1800">
      <w:pPr>
        <w:pStyle w:val="FigureCaption"/>
        <w:rPr>
          <w:noProof/>
        </w:rPr>
      </w:pPr>
      <w:bookmarkStart w:id="97" w:name="_Ref144359744"/>
      <w:r>
        <w:rPr>
          <w:noProof/>
        </w:rPr>
        <w:t xml:space="preserve">Figure </w:t>
      </w:r>
      <w:r>
        <w:rPr>
          <w:noProof/>
        </w:rPr>
        <w:fldChar w:fldCharType="begin"/>
      </w:r>
      <w:r>
        <w:rPr>
          <w:noProof/>
        </w:rPr>
        <w:instrText xml:space="preserve"> SEQ Figure \* ARABIC </w:instrText>
      </w:r>
      <w:r>
        <w:rPr>
          <w:noProof/>
        </w:rPr>
        <w:fldChar w:fldCharType="separate"/>
      </w:r>
      <w:r w:rsidR="006043BE">
        <w:rPr>
          <w:noProof/>
        </w:rPr>
        <w:t>27</w:t>
      </w:r>
      <w:r>
        <w:rPr>
          <w:noProof/>
        </w:rPr>
        <w:fldChar w:fldCharType="end"/>
      </w:r>
      <w:bookmarkEnd w:id="97"/>
      <w:r>
        <w:rPr>
          <w:noProof/>
        </w:rPr>
        <w:t xml:space="preserve"> – </w:t>
      </w:r>
      <w:commentRangeStart w:id="98"/>
      <w:commentRangeStart w:id="99"/>
      <w:r>
        <w:rPr>
          <w:noProof/>
        </w:rPr>
        <w:t>MNG OS IP</w:t>
      </w:r>
      <w:commentRangeEnd w:id="98"/>
      <w:r w:rsidR="003B67F9">
        <w:rPr>
          <w:rStyle w:val="Rimandocommento"/>
          <w:rFonts w:ascii="Times New Roman" w:hAnsi="Times New Roman" w:cs="Times New Roman"/>
        </w:rPr>
        <w:commentReference w:id="98"/>
      </w:r>
      <w:commentRangeEnd w:id="99"/>
      <w:r w:rsidR="001E4A6E">
        <w:rPr>
          <w:rStyle w:val="Rimandocommento"/>
          <w:rFonts w:ascii="Times New Roman" w:hAnsi="Times New Roman" w:cs="Times New Roman"/>
        </w:rPr>
        <w:commentReference w:id="99"/>
      </w:r>
      <w:r>
        <w:rPr>
          <w:noProof/>
        </w:rPr>
        <w:t xml:space="preserve"> and bonding default configuration.</w:t>
      </w:r>
    </w:p>
    <w:p w14:paraId="48E48528" w14:textId="7FD26A97" w:rsidR="00DD3400" w:rsidRDefault="00DD3400" w:rsidP="00DD3400">
      <w:pPr>
        <w:pStyle w:val="CTXTXT"/>
      </w:pPr>
      <w:r>
        <w:t xml:space="preserve">In the </w:t>
      </w:r>
      <w:r>
        <w:fldChar w:fldCharType="begin"/>
      </w:r>
      <w:r>
        <w:instrText xml:space="preserve"> REF _Ref144359744 \h </w:instrText>
      </w:r>
      <w:r>
        <w:fldChar w:fldCharType="separate"/>
      </w:r>
      <w:r w:rsidR="00D114AD">
        <w:rPr>
          <w:noProof/>
        </w:rPr>
        <w:t>Figure 27</w:t>
      </w:r>
      <w:r>
        <w:fldChar w:fldCharType="end"/>
      </w:r>
      <w:r>
        <w:t>, as default for the MNG, the IWAN and the ELAN are marked as “not used” but removing the checks it is possible to configure their IP and the network interfaces to use for the bonding (two network interfaces</w:t>
      </w:r>
      <w:r w:rsidR="0054231F">
        <w:t>)</w:t>
      </w:r>
      <w:r>
        <w:t xml:space="preserve"> or</w:t>
      </w:r>
      <w:r w:rsidR="0054231F">
        <w:t xml:space="preserve"> without bonding</w:t>
      </w:r>
      <w:r>
        <w:t xml:space="preserve"> </w:t>
      </w:r>
      <w:r w:rsidR="0054231F">
        <w:t>(</w:t>
      </w:r>
      <w:r>
        <w:t xml:space="preserve">only </w:t>
      </w:r>
      <w:r w:rsidR="00BF1800">
        <w:t xml:space="preserve">one </w:t>
      </w:r>
      <w:r w:rsidR="0054231F">
        <w:t>interface</w:t>
      </w:r>
      <w:r>
        <w:t xml:space="preserve">). </w:t>
      </w:r>
    </w:p>
    <w:p w14:paraId="101FF61C" w14:textId="0AB70FB3" w:rsidR="00D114AD" w:rsidRDefault="00D114AD" w:rsidP="00D114AD">
      <w:pPr>
        <w:pStyle w:val="CTXTXT"/>
      </w:pPr>
      <w:r>
        <w:t xml:space="preserve">In </w:t>
      </w:r>
      <w:r>
        <w:fldChar w:fldCharType="begin"/>
      </w:r>
      <w:r>
        <w:instrText xml:space="preserve"> REF _Ref148707629 \h </w:instrText>
      </w:r>
      <w:r>
        <w:fldChar w:fldCharType="separate"/>
      </w:r>
      <w:r>
        <w:rPr>
          <w:noProof/>
        </w:rPr>
        <w:t>Figure 28</w:t>
      </w:r>
      <w:r>
        <w:fldChar w:fldCharType="end"/>
      </w:r>
      <w:r w:rsidR="00086598">
        <w:t>,</w:t>
      </w:r>
      <w:r>
        <w:t xml:space="preserve"> the default hostnames inserted in the SDDS OS /etc/hosts file</w:t>
      </w:r>
      <w:r w:rsidR="00086598" w:rsidRPr="00086598">
        <w:t xml:space="preserve"> </w:t>
      </w:r>
      <w:r w:rsidR="00086598">
        <w:t>are displayed</w:t>
      </w:r>
      <w:r>
        <w:t xml:space="preserve">. </w:t>
      </w:r>
      <w:r w:rsidR="00F95E42">
        <w:t>The hostname</w:t>
      </w:r>
      <w:r w:rsidR="00566A9C">
        <w:t>s</w:t>
      </w:r>
      <w:r w:rsidR="00F95E42">
        <w:t xml:space="preserve"> related to switch and router can be removed </w:t>
      </w:r>
      <w:r w:rsidR="00F95E42" w:rsidRPr="00F3420C">
        <w:t>if they are not available</w:t>
      </w:r>
      <w:r w:rsidR="00F95E42">
        <w:t>.</w:t>
      </w:r>
    </w:p>
    <w:p w14:paraId="695FC6B0" w14:textId="2BE208DD" w:rsidR="00D114AD" w:rsidRDefault="00D114AD" w:rsidP="00D114AD">
      <w:pPr>
        <w:pStyle w:val="CTXTXT"/>
      </w:pPr>
      <w:r w:rsidRPr="00510864">
        <w:t xml:space="preserve">The </w:t>
      </w:r>
      <w:r w:rsidR="00566A9C" w:rsidRPr="00510864">
        <w:t>Tab H</w:t>
      </w:r>
      <w:r w:rsidRPr="00510864">
        <w:t xml:space="preserve">osts </w:t>
      </w:r>
      <w:r w:rsidR="0014370E" w:rsidRPr="00510864">
        <w:t xml:space="preserve">file </w:t>
      </w:r>
      <w:r w:rsidR="00510864" w:rsidRPr="003343FC">
        <w:t xml:space="preserve">has been added below for a more complete description of Espace, although </w:t>
      </w:r>
      <w:r w:rsidR="00F3420C" w:rsidRPr="003343FC">
        <w:t>it’s</w:t>
      </w:r>
      <w:r w:rsidRPr="00510864">
        <w:t xml:space="preserve"> not involved in the updates related to the ECP 650.</w:t>
      </w:r>
      <w:r>
        <w:t xml:space="preserve"> </w:t>
      </w:r>
    </w:p>
    <w:p w14:paraId="5C88D9B9" w14:textId="77777777" w:rsidR="00D114AD" w:rsidRDefault="00D114AD" w:rsidP="00DD3400">
      <w:pPr>
        <w:pStyle w:val="CTXTXT"/>
      </w:pPr>
    </w:p>
    <w:p w14:paraId="0522087D" w14:textId="03E02491" w:rsidR="001E4A6E" w:rsidRDefault="001E4A6E" w:rsidP="00DD3400">
      <w:pPr>
        <w:pStyle w:val="CTXTXT"/>
      </w:pPr>
      <w:r>
        <w:rPr>
          <w:noProof/>
          <w:lang w:val="it-IT" w:eastAsia="it-IT"/>
        </w:rPr>
        <w:lastRenderedPageBreak/>
        <w:drawing>
          <wp:inline distT="0" distB="0" distL="0" distR="0" wp14:anchorId="35701FE6" wp14:editId="29849A9D">
            <wp:extent cx="5391150" cy="3152775"/>
            <wp:effectExtent l="0" t="0" r="0" b="952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152775"/>
                    </a:xfrm>
                    <a:prstGeom prst="rect">
                      <a:avLst/>
                    </a:prstGeom>
                    <a:noFill/>
                    <a:ln>
                      <a:noFill/>
                    </a:ln>
                  </pic:spPr>
                </pic:pic>
              </a:graphicData>
            </a:graphic>
          </wp:inline>
        </w:drawing>
      </w:r>
    </w:p>
    <w:p w14:paraId="47734B0D" w14:textId="69EA1268" w:rsidR="00D114AD" w:rsidRDefault="00D114AD" w:rsidP="00BF1800">
      <w:pPr>
        <w:pStyle w:val="FigureCaption"/>
        <w:rPr>
          <w:noProof/>
        </w:rPr>
      </w:pPr>
      <w:bookmarkStart w:id="100" w:name="_Ref148707629"/>
      <w:r>
        <w:rPr>
          <w:noProof/>
        </w:rP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bookmarkEnd w:id="100"/>
      <w:r>
        <w:rPr>
          <w:noProof/>
        </w:rPr>
        <w:t xml:space="preserve"> – SDDS serve</w:t>
      </w:r>
      <w:commentRangeStart w:id="101"/>
      <w:commentRangeStart w:id="102"/>
      <w:r>
        <w:rPr>
          <w:noProof/>
        </w:rPr>
        <w:t>rs hosts file</w:t>
      </w:r>
      <w:commentRangeEnd w:id="101"/>
      <w:r w:rsidR="00BF1800">
        <w:rPr>
          <w:rStyle w:val="Rimandocommento"/>
          <w:rFonts w:ascii="Times New Roman" w:hAnsi="Times New Roman" w:cs="Times New Roman"/>
        </w:rPr>
        <w:commentReference w:id="101"/>
      </w:r>
      <w:commentRangeEnd w:id="102"/>
      <w:r w:rsidR="00604B53">
        <w:rPr>
          <w:rStyle w:val="Rimandocommento"/>
          <w:rFonts w:ascii="Times New Roman" w:hAnsi="Times New Roman" w:cs="Times New Roman"/>
        </w:rPr>
        <w:commentReference w:id="102"/>
      </w:r>
    </w:p>
    <w:p w14:paraId="01D521F5" w14:textId="7E8B023B" w:rsidR="00DD3400" w:rsidRDefault="00DD3400" w:rsidP="00DD3400">
      <w:pPr>
        <w:pStyle w:val="CTXTXT"/>
      </w:pPr>
      <w:r>
        <w:t>In the panel used to configure the passwords (</w:t>
      </w:r>
      <w:r>
        <w:fldChar w:fldCharType="begin"/>
      </w:r>
      <w:r>
        <w:instrText xml:space="preserve"> REF _Ref144360160 \h </w:instrText>
      </w:r>
      <w:r>
        <w:fldChar w:fldCharType="separate"/>
      </w:r>
      <w:r w:rsidR="00F95E42">
        <w:rPr>
          <w:noProof/>
        </w:rPr>
        <w:t>Figure 29</w:t>
      </w:r>
      <w:r>
        <w:fldChar w:fldCharType="end"/>
      </w:r>
      <w:r>
        <w:t xml:space="preserve">), it has been added the configuration of VNC to </w:t>
      </w:r>
      <w:r w:rsidR="00C558C1">
        <w:t xml:space="preserve">remotely </w:t>
      </w:r>
      <w:r>
        <w:t>connect to the WKSs on MNG1 and MNG2. In the same panel it is also possible to define the SDDS User password rules added in ECP 768.</w:t>
      </w:r>
    </w:p>
    <w:p w14:paraId="68845FFC" w14:textId="197AE107" w:rsidR="00DD3400" w:rsidRDefault="00DD3400" w:rsidP="00DD3400">
      <w:pPr>
        <w:pStyle w:val="CTXTXT"/>
        <w:jc w:val="center"/>
      </w:pPr>
    </w:p>
    <w:p w14:paraId="1DCD9F7D" w14:textId="29AE441F" w:rsidR="00944B76" w:rsidRDefault="00944B76" w:rsidP="00DD3400">
      <w:pPr>
        <w:pStyle w:val="CTXTXT"/>
        <w:jc w:val="center"/>
      </w:pPr>
      <w:r>
        <w:rPr>
          <w:noProof/>
          <w:lang w:val="it-IT" w:eastAsia="it-IT"/>
        </w:rPr>
        <w:drawing>
          <wp:inline distT="0" distB="0" distL="0" distR="0" wp14:anchorId="1D782145" wp14:editId="42BD431B">
            <wp:extent cx="5400040" cy="3164205"/>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164205"/>
                    </a:xfrm>
                    <a:prstGeom prst="rect">
                      <a:avLst/>
                    </a:prstGeom>
                  </pic:spPr>
                </pic:pic>
              </a:graphicData>
            </a:graphic>
          </wp:inline>
        </w:drawing>
      </w:r>
    </w:p>
    <w:p w14:paraId="3963384B" w14:textId="657373B6" w:rsidR="00DD3400" w:rsidRDefault="00DD3400" w:rsidP="00BF1800">
      <w:pPr>
        <w:pStyle w:val="FigureCaption"/>
        <w:rPr>
          <w:noProof/>
        </w:rPr>
      </w:pPr>
      <w:bookmarkStart w:id="104" w:name="_Ref144360160"/>
      <w:r>
        <w:rPr>
          <w:noProof/>
        </w:rPr>
        <w:t xml:space="preserve">Figure </w:t>
      </w:r>
      <w:r>
        <w:rPr>
          <w:noProof/>
        </w:rPr>
        <w:fldChar w:fldCharType="begin"/>
      </w:r>
      <w:r>
        <w:rPr>
          <w:noProof/>
        </w:rPr>
        <w:instrText xml:space="preserve"> SEQ Figure \* ARABIC </w:instrText>
      </w:r>
      <w:r>
        <w:rPr>
          <w:noProof/>
        </w:rPr>
        <w:fldChar w:fldCharType="separate"/>
      </w:r>
      <w:r w:rsidR="00D114AD">
        <w:rPr>
          <w:noProof/>
        </w:rPr>
        <w:t>29</w:t>
      </w:r>
      <w:r>
        <w:rPr>
          <w:noProof/>
        </w:rPr>
        <w:fldChar w:fldCharType="end"/>
      </w:r>
      <w:bookmarkEnd w:id="104"/>
      <w:r>
        <w:rPr>
          <w:noProof/>
        </w:rPr>
        <w:t xml:space="preserve"> – Root and sdds user passwor update, SDDS Users password rules configuration and VNC configuration</w:t>
      </w:r>
      <w:r w:rsidR="00944B76">
        <w:rPr>
          <w:noProof/>
        </w:rPr>
        <w:t>(password and interface)</w:t>
      </w:r>
      <w:r>
        <w:rPr>
          <w:noProof/>
        </w:rPr>
        <w:t>.</w:t>
      </w:r>
    </w:p>
    <w:p w14:paraId="2E735563" w14:textId="77777777" w:rsidR="00DD3400" w:rsidRPr="000A53B0" w:rsidRDefault="00DD3400" w:rsidP="00DD3400">
      <w:pPr>
        <w:pStyle w:val="CTXTXT"/>
      </w:pPr>
    </w:p>
    <w:p w14:paraId="199F7D07" w14:textId="77777777" w:rsidR="00DD3400" w:rsidRDefault="00DD3400" w:rsidP="00DD3400">
      <w:pPr>
        <w:pStyle w:val="Titolo3"/>
      </w:pPr>
      <w:r>
        <w:lastRenderedPageBreak/>
        <w:t>CORE Building Blocks</w:t>
      </w:r>
    </w:p>
    <w:p w14:paraId="168C22A7" w14:textId="1551C95D" w:rsidR="00DD3400" w:rsidRDefault="00DD3400" w:rsidP="00DD3400">
      <w:pPr>
        <w:pStyle w:val="CTXTXT"/>
      </w:pPr>
      <w:r>
        <w:t xml:space="preserve">The maximum number of configurable CORE BBs will be fixed to one. An SDDS System will have only one CORE BB, one MNG BB, </w:t>
      </w:r>
      <w:commentRangeStart w:id="105"/>
      <w:commentRangeStart w:id="106"/>
      <w:commentRangeStart w:id="107"/>
      <w:r w:rsidRPr="00510864">
        <w:t xml:space="preserve">up to </w:t>
      </w:r>
      <w:r w:rsidR="00C558C1" w:rsidRPr="00510864">
        <w:t>two</w:t>
      </w:r>
      <w:r w:rsidRPr="00510864">
        <w:t xml:space="preserve"> Routers BB</w:t>
      </w:r>
      <w:commentRangeEnd w:id="105"/>
      <w:r w:rsidR="00FF4DEF" w:rsidRPr="00510864">
        <w:rPr>
          <w:rStyle w:val="Rimandocommento"/>
          <w:rFonts w:ascii="Times New Roman" w:hAnsi="Times New Roman"/>
        </w:rPr>
        <w:commentReference w:id="105"/>
      </w:r>
      <w:commentRangeEnd w:id="106"/>
      <w:r w:rsidR="00D42E51" w:rsidRPr="00510864">
        <w:rPr>
          <w:rStyle w:val="Rimandocommento"/>
          <w:rFonts w:ascii="Times New Roman" w:hAnsi="Times New Roman"/>
        </w:rPr>
        <w:commentReference w:id="106"/>
      </w:r>
      <w:commentRangeEnd w:id="107"/>
      <w:r w:rsidR="00566A9C" w:rsidRPr="00510864">
        <w:rPr>
          <w:rStyle w:val="Rimandocommento"/>
          <w:rFonts w:ascii="Times New Roman" w:hAnsi="Times New Roman"/>
        </w:rPr>
        <w:commentReference w:id="107"/>
      </w:r>
      <w:r>
        <w:t xml:space="preserve"> and up to one Switch BB. </w:t>
      </w:r>
    </w:p>
    <w:p w14:paraId="191A217C" w14:textId="21AC1BE2" w:rsidR="00DD3400" w:rsidRDefault="00604B53" w:rsidP="00DD3400">
      <w:pPr>
        <w:pStyle w:val="Titolo4"/>
      </w:pPr>
      <w:r>
        <w:t xml:space="preserve">Guest </w:t>
      </w:r>
      <w:r w:rsidR="00DD3400">
        <w:t xml:space="preserve">MNG side </w:t>
      </w:r>
    </w:p>
    <w:p w14:paraId="1A834A19" w14:textId="77777777" w:rsidR="00DD3400" w:rsidRDefault="00DD3400" w:rsidP="00DD3400">
      <w:pPr>
        <w:pStyle w:val="CTXTXT"/>
      </w:pPr>
      <w:r>
        <w:t xml:space="preserve">About the SDDS HMI, it will be updated to avoid adding more than one CORE Building block to a Configuration Set and to be able to define up to 800 Logical channels. The maximum number of distribution objects (Inputs, Outputs, Data streams, Logical channels) that can be created will be increased </w:t>
      </w:r>
      <w:r w:rsidRPr="00510864">
        <w:t xml:space="preserve">from </w:t>
      </w:r>
      <w:commentRangeStart w:id="108"/>
      <w:commentRangeStart w:id="109"/>
      <w:r w:rsidRPr="00510864">
        <w:t xml:space="preserve">400 to </w:t>
      </w:r>
      <w:commentRangeStart w:id="110"/>
      <w:commentRangeStart w:id="111"/>
      <w:r w:rsidRPr="00510864">
        <w:t>800</w:t>
      </w:r>
      <w:commentRangeEnd w:id="108"/>
      <w:r w:rsidR="00D42E51" w:rsidRPr="00510864">
        <w:rPr>
          <w:rStyle w:val="Rimandocommento"/>
          <w:rFonts w:ascii="Times New Roman" w:hAnsi="Times New Roman"/>
        </w:rPr>
        <w:commentReference w:id="108"/>
      </w:r>
      <w:commentRangeEnd w:id="109"/>
      <w:r w:rsidR="00477D72" w:rsidRPr="00510864">
        <w:rPr>
          <w:rStyle w:val="Rimandocommento"/>
          <w:rFonts w:ascii="Times New Roman" w:hAnsi="Times New Roman"/>
        </w:rPr>
        <w:commentReference w:id="109"/>
      </w:r>
      <w:r w:rsidRPr="00510864">
        <w:t xml:space="preserve">. </w:t>
      </w:r>
      <w:commentRangeEnd w:id="110"/>
      <w:r w:rsidR="00947C4E" w:rsidRPr="00510864">
        <w:rPr>
          <w:rStyle w:val="Rimandocommento"/>
          <w:rFonts w:ascii="Times New Roman" w:hAnsi="Times New Roman"/>
        </w:rPr>
        <w:commentReference w:id="110"/>
      </w:r>
      <w:commentRangeEnd w:id="111"/>
      <w:r w:rsidR="00B44F12" w:rsidRPr="00510864">
        <w:rPr>
          <w:rStyle w:val="Rimandocommento"/>
          <w:rFonts w:ascii="Times New Roman" w:hAnsi="Times New Roman"/>
        </w:rPr>
        <w:commentReference w:id="111"/>
      </w:r>
      <w:r>
        <w:t xml:space="preserve">Also, the maximum number of Data Flows will be increased from 200 to 400. </w:t>
      </w:r>
    </w:p>
    <w:p w14:paraId="39BE4F77" w14:textId="77777777" w:rsidR="00DD3400" w:rsidRDefault="00DD3400" w:rsidP="00DD3400">
      <w:pPr>
        <w:pStyle w:val="CTXTXT"/>
      </w:pPr>
      <w:r>
        <w:t xml:space="preserve">The SDDS-MIB.txt file will be updated to increase the range of the available Inputs, Outputs and Logical channel from the current [1,400] to the range [1,800]. </w:t>
      </w:r>
    </w:p>
    <w:p w14:paraId="54FB4C6A" w14:textId="77777777" w:rsidR="00DD3400" w:rsidRDefault="00DD3400" w:rsidP="00DD3400">
      <w:pPr>
        <w:pStyle w:val="CTXTXT"/>
        <w:jc w:val="center"/>
      </w:pPr>
      <w:r>
        <w:rPr>
          <w:noProof/>
          <w:lang w:val="it-IT" w:eastAsia="it-IT"/>
        </w:rPr>
        <w:drawing>
          <wp:inline distT="0" distB="0" distL="0" distR="0" wp14:anchorId="537E0257" wp14:editId="242CB68C">
            <wp:extent cx="2730511" cy="4063117"/>
            <wp:effectExtent l="0" t="0" r="0" b="0"/>
            <wp:docPr id="28" name="Immagine 28"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software, schermo&#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5860" cy="4071077"/>
                    </a:xfrm>
                    <a:prstGeom prst="rect">
                      <a:avLst/>
                    </a:prstGeom>
                    <a:noFill/>
                    <a:ln>
                      <a:noFill/>
                    </a:ln>
                  </pic:spPr>
                </pic:pic>
              </a:graphicData>
            </a:graphic>
          </wp:inline>
        </w:drawing>
      </w:r>
    </w:p>
    <w:p w14:paraId="6485A1B0" w14:textId="77C73661" w:rsidR="000F7FB9" w:rsidRDefault="00DD3400" w:rsidP="00BF1800">
      <w:pPr>
        <w:pStyle w:val="FigureCaption"/>
        <w:rPr>
          <w:noProof/>
        </w:rPr>
      </w:pPr>
      <w:r>
        <w:rPr>
          <w:noProof/>
        </w:rPr>
        <w:t xml:space="preserve">Figure </w:t>
      </w:r>
      <w:r>
        <w:rPr>
          <w:noProof/>
        </w:rPr>
        <w:fldChar w:fldCharType="begin"/>
      </w:r>
      <w:r>
        <w:rPr>
          <w:noProof/>
        </w:rPr>
        <w:instrText xml:space="preserve"> SEQ Figure \* ARABIC </w:instrText>
      </w:r>
      <w:r>
        <w:rPr>
          <w:noProof/>
        </w:rPr>
        <w:fldChar w:fldCharType="separate"/>
      </w:r>
      <w:r w:rsidR="00D114AD">
        <w:rPr>
          <w:noProof/>
        </w:rPr>
        <w:t>30</w:t>
      </w:r>
      <w:r>
        <w:rPr>
          <w:noProof/>
        </w:rPr>
        <w:fldChar w:fldCharType="end"/>
      </w:r>
      <w:r>
        <w:rPr>
          <w:noProof/>
        </w:rPr>
        <w:t xml:space="preserve"> – SDDS MIB IDs range update.</w:t>
      </w:r>
    </w:p>
    <w:p w14:paraId="2D2D489B" w14:textId="3C33FBD5" w:rsidR="00772E29" w:rsidRDefault="00772E29" w:rsidP="00772E29">
      <w:pPr>
        <w:pStyle w:val="CTXTXT"/>
      </w:pPr>
      <w:r>
        <w:t xml:space="preserve">Moving from 400 to 800 LCs, the issue related to the ETR 453 will be fixed too. The deployment of the CS, when there are many distribution objects (Inputs, Outputs, LCs, DS), locks and it is not completed. The problem is related to an untar command executed during the CS deployment performed by a script. The untar command provides a log line for </w:t>
      </w:r>
      <w:r w:rsidR="00D46148">
        <w:t>every</w:t>
      </w:r>
      <w:r>
        <w:t xml:space="preserve"> file contained in the tar</w:t>
      </w:r>
      <w:r w:rsidR="00F9780B">
        <w:t xml:space="preserve"> (</w:t>
      </w:r>
      <w:r w:rsidR="00F9780B">
        <w:fldChar w:fldCharType="begin"/>
      </w:r>
      <w:r w:rsidR="00F9780B">
        <w:instrText xml:space="preserve"> REF _Ref149809907 \h </w:instrText>
      </w:r>
      <w:r w:rsidR="00F9780B">
        <w:fldChar w:fldCharType="separate"/>
      </w:r>
      <w:r w:rsidR="00F9780B">
        <w:rPr>
          <w:noProof/>
        </w:rPr>
        <w:t>Figure 31</w:t>
      </w:r>
      <w:r w:rsidR="00F9780B">
        <w:fldChar w:fldCharType="end"/>
      </w:r>
      <w:r w:rsidR="00F9780B">
        <w:t>)</w:t>
      </w:r>
      <w:r>
        <w:t xml:space="preserve">. </w:t>
      </w:r>
    </w:p>
    <w:p w14:paraId="307E26FE" w14:textId="77777777" w:rsidR="00772E29" w:rsidRPr="00904CD3" w:rsidRDefault="00772E29" w:rsidP="003343FC"/>
    <w:p w14:paraId="696B8B75" w14:textId="4F7FCBC7" w:rsidR="00B44F12" w:rsidRDefault="000F7FB9" w:rsidP="003343FC">
      <w:pPr>
        <w:pStyle w:val="CTXTXT"/>
      </w:pPr>
      <w:r>
        <w:rPr>
          <w:noProof/>
          <w:lang w:val="it-IT" w:eastAsia="it-IT"/>
        </w:rPr>
        <w:lastRenderedPageBreak/>
        <w:drawing>
          <wp:inline distT="0" distB="0" distL="0" distR="0" wp14:anchorId="63A522F8" wp14:editId="03436D8B">
            <wp:extent cx="5398770" cy="453517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4535170"/>
                    </a:xfrm>
                    <a:prstGeom prst="rect">
                      <a:avLst/>
                    </a:prstGeom>
                    <a:noFill/>
                    <a:ln>
                      <a:noFill/>
                    </a:ln>
                  </pic:spPr>
                </pic:pic>
              </a:graphicData>
            </a:graphic>
          </wp:inline>
        </w:drawing>
      </w:r>
    </w:p>
    <w:p w14:paraId="7F723E4B" w14:textId="650204CC" w:rsidR="00772E29" w:rsidRPr="00D45C91" w:rsidRDefault="00772E29" w:rsidP="00BF1800">
      <w:pPr>
        <w:pStyle w:val="FigureCaption"/>
        <w:rPr>
          <w:noProof/>
        </w:rPr>
      </w:pPr>
      <w:bookmarkStart w:id="112" w:name="_Ref149809907"/>
      <w:r>
        <w:rPr>
          <w:noProof/>
        </w:rP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112"/>
      <w:r>
        <w:rPr>
          <w:noProof/>
        </w:rPr>
        <w:t xml:space="preserve"> –</w:t>
      </w:r>
      <w:r w:rsidR="00F9780B">
        <w:rPr>
          <w:noProof/>
        </w:rPr>
        <w:t xml:space="preserve"> Output of the untar command</w:t>
      </w:r>
      <w:r>
        <w:rPr>
          <w:noProof/>
        </w:rPr>
        <w:t>.</w:t>
      </w:r>
    </w:p>
    <w:p w14:paraId="1FABA5D2" w14:textId="733669B5" w:rsidR="00772E29" w:rsidRDefault="00772E29" w:rsidP="00772E29">
      <w:pPr>
        <w:pStyle w:val="CTXTXT"/>
      </w:pPr>
      <w:r>
        <w:t>This log is written in a buffer that is not read and cleaned up by the thread executing the script</w:t>
      </w:r>
      <w:r w:rsidR="00D46148">
        <w:t>. The solution consists to add a thread to clear the buffer reading every log message.</w:t>
      </w:r>
    </w:p>
    <w:p w14:paraId="5763AB5A" w14:textId="485EA0E2" w:rsidR="00DD3400" w:rsidRDefault="009D50DB" w:rsidP="00BF1800">
      <w:pPr>
        <w:pStyle w:val="FigureCaption"/>
      </w:pPr>
      <w:r>
        <w:tab/>
      </w:r>
    </w:p>
    <w:p w14:paraId="25B17BC1" w14:textId="09DBA9B8" w:rsidR="00DD3400" w:rsidRDefault="00604B53" w:rsidP="00DD3400">
      <w:pPr>
        <w:pStyle w:val="Titolo4"/>
      </w:pPr>
      <w:r>
        <w:t xml:space="preserve">Guest </w:t>
      </w:r>
      <w:r w:rsidR="00DD3400">
        <w:t>CORE side</w:t>
      </w:r>
    </w:p>
    <w:p w14:paraId="24E56FB6" w14:textId="77777777" w:rsidR="00DD3400" w:rsidRDefault="00DD3400" w:rsidP="00DD3400">
      <w:pPr>
        <w:pStyle w:val="CTXTXT"/>
      </w:pPr>
      <w:r>
        <w:t>In SDDS CORE code, the number of Logical channels, Inputs, Outputs, Data streams and Data flows are defined by means of literals declared by pre-compiler directives in the file CORE-COMMON/types/include/SDDSTypes.h. Since all references to the maximum number of such objects are made by using these literals, their update is the only modification needed to increase their number.</w:t>
      </w:r>
    </w:p>
    <w:p w14:paraId="10FB4F5E" w14:textId="77777777" w:rsidR="00DD3400" w:rsidRDefault="00DD3400" w:rsidP="00DD3400">
      <w:pPr>
        <w:pStyle w:val="CTXTXT"/>
      </w:pPr>
      <w:r>
        <w:t>Currently, the code that defines these literals is the following:</w:t>
      </w:r>
    </w:p>
    <w:p w14:paraId="1420901C" w14:textId="77777777" w:rsidR="00DD3400" w:rsidRPr="005D2C23" w:rsidRDefault="00DD3400" w:rsidP="00DD3400">
      <w:pPr>
        <w:pStyle w:val="CTXTXT"/>
        <w:spacing w:before="0" w:after="0"/>
        <w:ind w:left="720"/>
        <w:rPr>
          <w:rFonts w:ascii="Courier New" w:hAnsi="Courier New" w:cs="Courier New"/>
          <w:sz w:val="18"/>
          <w:szCs w:val="18"/>
        </w:rPr>
      </w:pPr>
      <w:r w:rsidRPr="005D2C23">
        <w:rPr>
          <w:rFonts w:ascii="Courier New" w:hAnsi="Courier New" w:cs="Courier New"/>
          <w:sz w:val="18"/>
          <w:szCs w:val="18"/>
        </w:rPr>
        <w:t>#define MAX_INPUT_NUMBER</w:t>
      </w:r>
      <w:r w:rsidRPr="005D2C23">
        <w:rPr>
          <w:rFonts w:ascii="Courier New" w:hAnsi="Courier New" w:cs="Courier New"/>
          <w:sz w:val="18"/>
          <w:szCs w:val="18"/>
        </w:rPr>
        <w:tab/>
      </w:r>
      <w:r w:rsidRPr="005D2C23">
        <w:rPr>
          <w:rFonts w:ascii="Courier New" w:hAnsi="Courier New" w:cs="Courier New"/>
          <w:sz w:val="18"/>
          <w:szCs w:val="18"/>
        </w:rPr>
        <w:tab/>
      </w:r>
      <w:r w:rsidRPr="005D2C23">
        <w:rPr>
          <w:rFonts w:ascii="Courier New" w:hAnsi="Courier New" w:cs="Courier New"/>
          <w:sz w:val="18"/>
          <w:szCs w:val="18"/>
        </w:rPr>
        <w:tab/>
        <w:t>400</w:t>
      </w:r>
    </w:p>
    <w:p w14:paraId="4045362C" w14:textId="77777777" w:rsidR="00DD3400" w:rsidRPr="005D2C23" w:rsidRDefault="00DD3400" w:rsidP="00DD3400">
      <w:pPr>
        <w:pStyle w:val="CTXTXT"/>
        <w:spacing w:before="0" w:after="0"/>
        <w:ind w:left="720"/>
        <w:rPr>
          <w:rFonts w:ascii="Courier New" w:hAnsi="Courier New" w:cs="Courier New"/>
          <w:sz w:val="18"/>
          <w:szCs w:val="18"/>
        </w:rPr>
      </w:pPr>
      <w:r w:rsidRPr="005D2C23">
        <w:rPr>
          <w:rFonts w:ascii="Courier New" w:hAnsi="Courier New" w:cs="Courier New"/>
          <w:sz w:val="18"/>
          <w:szCs w:val="18"/>
        </w:rPr>
        <w:t>#define MAX_OUTPUT_NUMBER</w:t>
      </w:r>
      <w:r w:rsidRPr="005D2C23">
        <w:rPr>
          <w:rFonts w:ascii="Courier New" w:hAnsi="Courier New" w:cs="Courier New"/>
          <w:sz w:val="18"/>
          <w:szCs w:val="18"/>
        </w:rPr>
        <w:tab/>
      </w:r>
      <w:r w:rsidRPr="005D2C23">
        <w:rPr>
          <w:rFonts w:ascii="Courier New" w:hAnsi="Courier New" w:cs="Courier New"/>
          <w:sz w:val="18"/>
          <w:szCs w:val="18"/>
        </w:rPr>
        <w:tab/>
      </w:r>
      <w:r w:rsidRPr="005D2C23">
        <w:rPr>
          <w:rFonts w:ascii="Courier New" w:hAnsi="Courier New" w:cs="Courier New"/>
          <w:sz w:val="18"/>
          <w:szCs w:val="18"/>
        </w:rPr>
        <w:tab/>
        <w:t>400</w:t>
      </w:r>
    </w:p>
    <w:p w14:paraId="3A3C1212" w14:textId="77777777" w:rsidR="00DD3400" w:rsidRPr="005D2C23" w:rsidRDefault="00DD3400" w:rsidP="00DD3400">
      <w:pPr>
        <w:pStyle w:val="CTXTXT"/>
        <w:spacing w:before="0" w:after="0"/>
        <w:ind w:left="720"/>
        <w:rPr>
          <w:rFonts w:ascii="Courier New" w:hAnsi="Courier New" w:cs="Courier New"/>
          <w:sz w:val="18"/>
          <w:szCs w:val="18"/>
        </w:rPr>
      </w:pPr>
      <w:r w:rsidRPr="005D2C23">
        <w:rPr>
          <w:rFonts w:ascii="Courier New" w:hAnsi="Courier New" w:cs="Courier New"/>
          <w:sz w:val="18"/>
          <w:szCs w:val="18"/>
        </w:rPr>
        <w:t>#define MAX_DATASTREAM_NUMBER</w:t>
      </w:r>
      <w:r w:rsidRPr="005D2C23">
        <w:rPr>
          <w:rFonts w:ascii="Courier New" w:hAnsi="Courier New" w:cs="Courier New"/>
          <w:sz w:val="18"/>
          <w:szCs w:val="18"/>
        </w:rPr>
        <w:tab/>
      </w:r>
      <w:r w:rsidRPr="005D2C23">
        <w:rPr>
          <w:rFonts w:ascii="Courier New" w:hAnsi="Courier New" w:cs="Courier New"/>
          <w:sz w:val="18"/>
          <w:szCs w:val="18"/>
        </w:rPr>
        <w:tab/>
        <w:t>400</w:t>
      </w:r>
    </w:p>
    <w:p w14:paraId="2D8E1F72" w14:textId="77777777" w:rsidR="00DD3400" w:rsidRPr="005D2C23" w:rsidRDefault="00DD3400" w:rsidP="00DD3400">
      <w:pPr>
        <w:pStyle w:val="CTXTXT"/>
        <w:spacing w:before="0" w:after="0"/>
        <w:ind w:left="720"/>
        <w:rPr>
          <w:rFonts w:ascii="Courier New" w:hAnsi="Courier New" w:cs="Courier New"/>
          <w:sz w:val="18"/>
          <w:szCs w:val="18"/>
        </w:rPr>
      </w:pPr>
      <w:r w:rsidRPr="005D2C23">
        <w:rPr>
          <w:rFonts w:ascii="Courier New" w:hAnsi="Courier New" w:cs="Courier New"/>
          <w:sz w:val="18"/>
          <w:szCs w:val="18"/>
        </w:rPr>
        <w:t>#define MAX_LOGICALCHANNEL_NUMBER</w:t>
      </w:r>
      <w:r w:rsidRPr="005D2C23">
        <w:rPr>
          <w:rFonts w:ascii="Courier New" w:hAnsi="Courier New" w:cs="Courier New"/>
          <w:sz w:val="18"/>
          <w:szCs w:val="18"/>
        </w:rPr>
        <w:tab/>
      </w:r>
      <w:r>
        <w:rPr>
          <w:rFonts w:ascii="Courier New" w:hAnsi="Courier New" w:cs="Courier New"/>
          <w:sz w:val="18"/>
          <w:szCs w:val="18"/>
        </w:rPr>
        <w:tab/>
      </w:r>
      <w:r w:rsidRPr="005D2C23">
        <w:rPr>
          <w:rFonts w:ascii="Courier New" w:hAnsi="Courier New" w:cs="Courier New"/>
          <w:sz w:val="18"/>
          <w:szCs w:val="18"/>
        </w:rPr>
        <w:t>400</w:t>
      </w:r>
    </w:p>
    <w:p w14:paraId="40592943" w14:textId="77777777" w:rsidR="00DD3400" w:rsidRPr="005D2C23" w:rsidRDefault="00DD3400" w:rsidP="00DD3400">
      <w:pPr>
        <w:pStyle w:val="CTXTXT"/>
        <w:spacing w:before="0" w:after="0"/>
        <w:ind w:left="720"/>
        <w:rPr>
          <w:rFonts w:ascii="Courier New" w:hAnsi="Courier New" w:cs="Courier New"/>
          <w:sz w:val="18"/>
          <w:szCs w:val="18"/>
        </w:rPr>
      </w:pPr>
      <w:r w:rsidRPr="005D2C23">
        <w:rPr>
          <w:rFonts w:ascii="Courier New" w:hAnsi="Courier New" w:cs="Courier New"/>
          <w:sz w:val="18"/>
          <w:szCs w:val="18"/>
        </w:rPr>
        <w:t>#define MAX_DATAFLOW_NUMBER</w:t>
      </w:r>
      <w:r w:rsidRPr="005D2C23">
        <w:rPr>
          <w:rFonts w:ascii="Courier New" w:hAnsi="Courier New" w:cs="Courier New"/>
          <w:sz w:val="18"/>
          <w:szCs w:val="18"/>
        </w:rPr>
        <w:tab/>
      </w:r>
      <w:r w:rsidRPr="005D2C23">
        <w:rPr>
          <w:rFonts w:ascii="Courier New" w:hAnsi="Courier New" w:cs="Courier New"/>
          <w:sz w:val="18"/>
          <w:szCs w:val="18"/>
        </w:rPr>
        <w:tab/>
        <w:t>200</w:t>
      </w:r>
    </w:p>
    <w:p w14:paraId="3790C8CE" w14:textId="77777777" w:rsidR="00DD3400" w:rsidRPr="005D2C23" w:rsidRDefault="00DD3400" w:rsidP="00DD3400">
      <w:pPr>
        <w:pStyle w:val="CTXTXT"/>
        <w:spacing w:before="0" w:after="0"/>
        <w:ind w:left="720"/>
        <w:rPr>
          <w:rFonts w:ascii="Courier New" w:hAnsi="Courier New" w:cs="Courier New"/>
          <w:sz w:val="18"/>
          <w:szCs w:val="18"/>
        </w:rPr>
      </w:pPr>
      <w:r w:rsidRPr="005D2C23">
        <w:rPr>
          <w:rFonts w:ascii="Courier New" w:hAnsi="Courier New" w:cs="Courier New"/>
          <w:sz w:val="18"/>
          <w:szCs w:val="18"/>
        </w:rPr>
        <w:lastRenderedPageBreak/>
        <w:t>#define MAX_STATICFILTER_NUMBER</w:t>
      </w:r>
      <w:r w:rsidRPr="005D2C23">
        <w:rPr>
          <w:rFonts w:ascii="Courier New" w:hAnsi="Courier New" w:cs="Courier New"/>
          <w:sz w:val="18"/>
          <w:szCs w:val="18"/>
        </w:rPr>
        <w:tab/>
      </w:r>
      <w:r w:rsidRPr="005D2C23">
        <w:rPr>
          <w:rFonts w:ascii="Courier New" w:hAnsi="Courier New" w:cs="Courier New"/>
          <w:sz w:val="18"/>
          <w:szCs w:val="18"/>
        </w:rPr>
        <w:tab/>
        <w:t>200</w:t>
      </w:r>
    </w:p>
    <w:p w14:paraId="48745C07" w14:textId="77777777" w:rsidR="00DD3400" w:rsidRPr="005D2C23" w:rsidRDefault="00DD3400" w:rsidP="00DD3400">
      <w:pPr>
        <w:pStyle w:val="CTXTXT"/>
        <w:spacing w:before="0" w:after="0"/>
        <w:ind w:left="720"/>
        <w:rPr>
          <w:rFonts w:ascii="Courier New" w:hAnsi="Courier New" w:cs="Courier New"/>
          <w:sz w:val="18"/>
          <w:szCs w:val="18"/>
        </w:rPr>
      </w:pPr>
      <w:r w:rsidRPr="005D2C23">
        <w:rPr>
          <w:rFonts w:ascii="Courier New" w:hAnsi="Courier New" w:cs="Courier New"/>
          <w:sz w:val="18"/>
          <w:szCs w:val="18"/>
        </w:rPr>
        <w:t>#define MAX_DYNAMICFILTER_NUMBER</w:t>
      </w:r>
      <w:r w:rsidRPr="005D2C23">
        <w:rPr>
          <w:rFonts w:ascii="Courier New" w:hAnsi="Courier New" w:cs="Courier New"/>
          <w:sz w:val="18"/>
          <w:szCs w:val="18"/>
        </w:rPr>
        <w:tab/>
      </w:r>
      <w:r w:rsidRPr="005D2C23">
        <w:rPr>
          <w:rFonts w:ascii="Courier New" w:hAnsi="Courier New" w:cs="Courier New"/>
          <w:sz w:val="18"/>
          <w:szCs w:val="18"/>
        </w:rPr>
        <w:tab/>
        <w:t>200</w:t>
      </w:r>
    </w:p>
    <w:p w14:paraId="32FB668A" w14:textId="77777777" w:rsidR="00DD3400" w:rsidRDefault="00DD3400" w:rsidP="00DD3400">
      <w:pPr>
        <w:pStyle w:val="CTXTXT"/>
      </w:pPr>
    </w:p>
    <w:p w14:paraId="7199887B" w14:textId="77777777" w:rsidR="00DD3400" w:rsidRDefault="00DD3400" w:rsidP="00DD3400">
      <w:pPr>
        <w:pStyle w:val="CTXTXT"/>
      </w:pPr>
      <w:r>
        <w:t>As shown, each constant is defined separately, even if they are connected to the number of logical channels. To improve the code readability and maintenance, we propose to modify the section in the following way:</w:t>
      </w:r>
    </w:p>
    <w:p w14:paraId="2A15DA69" w14:textId="77777777" w:rsidR="00DD3400" w:rsidRPr="005D2C23" w:rsidRDefault="00DD3400" w:rsidP="00DD3400">
      <w:pPr>
        <w:pStyle w:val="CTXTXT"/>
        <w:spacing w:before="0" w:after="0"/>
        <w:ind w:left="720"/>
        <w:rPr>
          <w:rFonts w:ascii="Courier New" w:hAnsi="Courier New" w:cs="Courier New"/>
          <w:sz w:val="18"/>
          <w:szCs w:val="20"/>
        </w:rPr>
      </w:pPr>
      <w:r w:rsidRPr="005D2C23">
        <w:rPr>
          <w:rFonts w:ascii="Courier New" w:hAnsi="Courier New" w:cs="Courier New"/>
          <w:sz w:val="18"/>
          <w:szCs w:val="20"/>
        </w:rPr>
        <w:t>#define MAX_LOGICALCHANNEL_NUMBER</w:t>
      </w:r>
      <w:r w:rsidRPr="005D2C23">
        <w:rPr>
          <w:rFonts w:ascii="Courier New" w:hAnsi="Courier New" w:cs="Courier New"/>
          <w:sz w:val="18"/>
          <w:szCs w:val="20"/>
        </w:rPr>
        <w:tab/>
        <w:t>800</w:t>
      </w:r>
    </w:p>
    <w:p w14:paraId="2368AE36" w14:textId="77777777" w:rsidR="00DD3400" w:rsidRPr="005D2C23" w:rsidRDefault="00DD3400" w:rsidP="00DD3400">
      <w:pPr>
        <w:pStyle w:val="CTXTXT"/>
        <w:spacing w:before="0" w:after="0"/>
        <w:ind w:left="720"/>
        <w:rPr>
          <w:rFonts w:ascii="Courier New" w:hAnsi="Courier New" w:cs="Courier New"/>
          <w:sz w:val="18"/>
          <w:szCs w:val="20"/>
        </w:rPr>
      </w:pPr>
      <w:r w:rsidRPr="005D2C23">
        <w:rPr>
          <w:rFonts w:ascii="Courier New" w:hAnsi="Courier New" w:cs="Courier New"/>
          <w:sz w:val="18"/>
          <w:szCs w:val="20"/>
        </w:rPr>
        <w:t>#define MAX_INPUT_NUMBER</w:t>
      </w:r>
      <w:r w:rsidRPr="005D2C23">
        <w:rPr>
          <w:rFonts w:ascii="Courier New" w:hAnsi="Courier New" w:cs="Courier New"/>
          <w:sz w:val="18"/>
          <w:szCs w:val="20"/>
        </w:rPr>
        <w:tab/>
      </w:r>
      <w:r w:rsidRPr="005D2C23">
        <w:rPr>
          <w:rFonts w:ascii="Courier New" w:hAnsi="Courier New" w:cs="Courier New"/>
          <w:sz w:val="18"/>
          <w:szCs w:val="20"/>
        </w:rPr>
        <w:tab/>
        <w:t xml:space="preserve">MAX_LOGICALCHANNEL_NUMBER </w:t>
      </w:r>
    </w:p>
    <w:p w14:paraId="01F00CB6" w14:textId="77777777" w:rsidR="00DD3400" w:rsidRPr="005D2C23" w:rsidRDefault="00DD3400" w:rsidP="00DD3400">
      <w:pPr>
        <w:pStyle w:val="CTXTXT"/>
        <w:spacing w:before="0" w:after="0"/>
        <w:ind w:left="720"/>
        <w:rPr>
          <w:rFonts w:ascii="Courier New" w:hAnsi="Courier New" w:cs="Courier New"/>
          <w:sz w:val="18"/>
          <w:szCs w:val="20"/>
        </w:rPr>
      </w:pPr>
      <w:r w:rsidRPr="005D2C23">
        <w:rPr>
          <w:rFonts w:ascii="Courier New" w:hAnsi="Courier New" w:cs="Courier New"/>
          <w:sz w:val="18"/>
          <w:szCs w:val="20"/>
        </w:rPr>
        <w:t>#define MAX_OUTPUT_NUMBER</w:t>
      </w:r>
      <w:r w:rsidRPr="005D2C23">
        <w:rPr>
          <w:rFonts w:ascii="Courier New" w:hAnsi="Courier New" w:cs="Courier New"/>
          <w:sz w:val="18"/>
          <w:szCs w:val="20"/>
        </w:rPr>
        <w:tab/>
      </w:r>
      <w:r w:rsidRPr="005D2C23">
        <w:rPr>
          <w:rFonts w:ascii="Courier New" w:hAnsi="Courier New" w:cs="Courier New"/>
          <w:sz w:val="18"/>
          <w:szCs w:val="20"/>
        </w:rPr>
        <w:tab/>
        <w:t xml:space="preserve">MAX_LOGICALCHANNEL_NUMBER </w:t>
      </w:r>
    </w:p>
    <w:p w14:paraId="71245358" w14:textId="77777777" w:rsidR="00DD3400" w:rsidRPr="005D2C23" w:rsidRDefault="00DD3400" w:rsidP="00DD3400">
      <w:pPr>
        <w:pStyle w:val="CTXTXT"/>
        <w:spacing w:before="0" w:after="0"/>
        <w:ind w:left="720"/>
        <w:rPr>
          <w:rFonts w:ascii="Courier New" w:hAnsi="Courier New" w:cs="Courier New"/>
          <w:sz w:val="18"/>
          <w:szCs w:val="20"/>
        </w:rPr>
      </w:pPr>
      <w:r w:rsidRPr="005D2C23">
        <w:rPr>
          <w:rFonts w:ascii="Courier New" w:hAnsi="Courier New" w:cs="Courier New"/>
          <w:sz w:val="18"/>
          <w:szCs w:val="20"/>
        </w:rPr>
        <w:t>#define MAX_DATASTREAM_NUMBER</w:t>
      </w:r>
      <w:r w:rsidRPr="005D2C23">
        <w:rPr>
          <w:rFonts w:ascii="Courier New" w:hAnsi="Courier New" w:cs="Courier New"/>
          <w:sz w:val="18"/>
          <w:szCs w:val="20"/>
        </w:rPr>
        <w:tab/>
        <w:t xml:space="preserve">MAX_LOGICALCHANNEL_NUMBER </w:t>
      </w:r>
    </w:p>
    <w:p w14:paraId="199E3DC6" w14:textId="77777777" w:rsidR="00DD3400" w:rsidRPr="005D2C23" w:rsidRDefault="00DD3400" w:rsidP="00DD3400">
      <w:pPr>
        <w:pStyle w:val="CTXTXT"/>
        <w:spacing w:before="0" w:after="0"/>
        <w:ind w:left="720"/>
        <w:rPr>
          <w:rFonts w:ascii="Courier New" w:hAnsi="Courier New" w:cs="Courier New"/>
          <w:sz w:val="18"/>
          <w:szCs w:val="20"/>
        </w:rPr>
      </w:pPr>
      <w:r w:rsidRPr="005D2C23">
        <w:rPr>
          <w:rFonts w:ascii="Courier New" w:hAnsi="Courier New" w:cs="Courier New"/>
          <w:sz w:val="18"/>
          <w:szCs w:val="20"/>
        </w:rPr>
        <w:t>#define MAX_DATAFLOW_NUMBER</w:t>
      </w:r>
      <w:r w:rsidRPr="005D2C23">
        <w:rPr>
          <w:rFonts w:ascii="Courier New" w:hAnsi="Courier New" w:cs="Courier New"/>
          <w:sz w:val="18"/>
          <w:szCs w:val="20"/>
        </w:rPr>
        <w:tab/>
        <w:t>MAX_LOGICALCHANNEL_NUMBER/2</w:t>
      </w:r>
    </w:p>
    <w:p w14:paraId="66B4A793" w14:textId="77777777" w:rsidR="00DD3400" w:rsidRPr="005D2C23" w:rsidRDefault="00DD3400" w:rsidP="00DD3400">
      <w:pPr>
        <w:pStyle w:val="CTXTXT"/>
        <w:spacing w:before="0" w:after="0"/>
        <w:ind w:left="720"/>
        <w:rPr>
          <w:rFonts w:ascii="Courier New" w:hAnsi="Courier New" w:cs="Courier New"/>
          <w:sz w:val="18"/>
          <w:szCs w:val="20"/>
        </w:rPr>
      </w:pPr>
      <w:r w:rsidRPr="005D2C23">
        <w:rPr>
          <w:rFonts w:ascii="Courier New" w:hAnsi="Courier New" w:cs="Courier New"/>
          <w:sz w:val="18"/>
          <w:szCs w:val="20"/>
        </w:rPr>
        <w:t>#define MAX_STATICFILTER_NUMBER</w:t>
      </w:r>
      <w:r w:rsidRPr="005D2C23">
        <w:rPr>
          <w:rFonts w:ascii="Courier New" w:hAnsi="Courier New" w:cs="Courier New"/>
          <w:sz w:val="18"/>
          <w:szCs w:val="20"/>
        </w:rPr>
        <w:tab/>
        <w:t>MAX_LOGICALCHANNEL_NUMBER/2</w:t>
      </w:r>
    </w:p>
    <w:p w14:paraId="3B8D99A7" w14:textId="77777777" w:rsidR="00DD3400" w:rsidRPr="005D2C23" w:rsidRDefault="00DD3400" w:rsidP="00DD3400">
      <w:pPr>
        <w:pStyle w:val="CTXTXT"/>
        <w:spacing w:before="0" w:after="0"/>
        <w:ind w:left="720"/>
        <w:rPr>
          <w:rFonts w:ascii="Courier New" w:hAnsi="Courier New" w:cs="Courier New"/>
          <w:sz w:val="18"/>
          <w:szCs w:val="20"/>
        </w:rPr>
      </w:pPr>
      <w:r w:rsidRPr="005D2C23">
        <w:rPr>
          <w:rFonts w:ascii="Courier New" w:hAnsi="Courier New" w:cs="Courier New"/>
          <w:sz w:val="18"/>
          <w:szCs w:val="20"/>
        </w:rPr>
        <w:t>#define MAX_DYNAMICFILTER_NUMBER</w:t>
      </w:r>
      <w:r w:rsidRPr="005D2C23">
        <w:rPr>
          <w:rFonts w:ascii="Courier New" w:hAnsi="Courier New" w:cs="Courier New"/>
          <w:sz w:val="18"/>
          <w:szCs w:val="20"/>
        </w:rPr>
        <w:tab/>
        <w:t>MAX_LOGICALCHANNEL_NUMBER/2</w:t>
      </w:r>
    </w:p>
    <w:p w14:paraId="424C810C" w14:textId="77777777" w:rsidR="00DD3400" w:rsidRDefault="00DD3400" w:rsidP="00DD3400">
      <w:pPr>
        <w:pStyle w:val="CTXTXT"/>
      </w:pPr>
      <w:r>
        <w:t>This version shows the relationships between these numbers and makes further modifications faster and safer.</w:t>
      </w:r>
    </w:p>
    <w:p w14:paraId="0BFF79FC" w14:textId="77777777" w:rsidR="00DD3400" w:rsidRDefault="00DD3400" w:rsidP="00DD3400">
      <w:pPr>
        <w:pStyle w:val="CTXTXT"/>
      </w:pPr>
      <w:r>
        <w:t>The only other literal that must be taken into account is the number of Processing Threads that is defined in the file CORE-DIST/basedist/include/ConnectionSet.h.</w:t>
      </w:r>
    </w:p>
    <w:p w14:paraId="62F77D1B" w14:textId="77777777" w:rsidR="00DD3400" w:rsidRDefault="00DD3400" w:rsidP="00DD3400">
      <w:pPr>
        <w:pStyle w:val="CTXTXT"/>
      </w:pPr>
      <w:r>
        <w:t>Processing Threads are the threads that get the incoming buffers from a queue, filled by the Input Threads, and invoke the Data Stream object configured for the Logical channel from which the buffer has been received.</w:t>
      </w:r>
    </w:p>
    <w:p w14:paraId="4B87565D" w14:textId="6CD75B02" w:rsidR="00DD3400" w:rsidRDefault="00DD3400" w:rsidP="00DD3400">
      <w:pPr>
        <w:pStyle w:val="CTXTXT"/>
      </w:pPr>
      <w:r>
        <w:t>In the current implementation the number of these threads is 200 (equal to the half of the maximum number of Logical channels). This value was chosen by the developers as a trade-off between a suitable level of paralleli</w:t>
      </w:r>
      <w:r w:rsidR="00292EAB">
        <w:t>s</w:t>
      </w:r>
      <w:r>
        <w:t xml:space="preserve">ation and an acceptable overhead in thread management by the C++ runtime support. </w:t>
      </w:r>
      <w:r w:rsidR="00F776C4" w:rsidRPr="002366E3">
        <w:t xml:space="preserve">Currently the threads are stored and referred via a C-style array. We </w:t>
      </w:r>
      <w:r w:rsidR="00F776C4">
        <w:t xml:space="preserve">propose to </w:t>
      </w:r>
      <w:r w:rsidR="00F776C4" w:rsidRPr="002366E3">
        <w:t>modify this structure using a list and allocate the processing thread</w:t>
      </w:r>
      <w:r w:rsidR="00F776C4">
        <w:t>s</w:t>
      </w:r>
      <w:r w:rsidR="00F776C4" w:rsidRPr="002366E3">
        <w:t xml:space="preserve"> at start-up before starting them</w:t>
      </w:r>
      <w:r w:rsidR="00F776C4">
        <w:t xml:space="preserve">. In this way it will be possible to define this value at start time, </w:t>
      </w:r>
      <w:r w:rsidR="00F776C4">
        <w:rPr>
          <w:rFonts w:cs="Arial"/>
          <w:color w:val="202124"/>
          <w:sz w:val="21"/>
          <w:szCs w:val="21"/>
          <w:shd w:val="clear" w:color="auto" w:fill="FFFFFF"/>
        </w:rPr>
        <w:t xml:space="preserve">although run-time modifications of this value will be not allowed. We also propose </w:t>
      </w:r>
      <w:r w:rsidR="00F776C4" w:rsidRPr="002366E3">
        <w:rPr>
          <w:rFonts w:cs="Arial"/>
          <w:color w:val="202124"/>
          <w:sz w:val="21"/>
          <w:szCs w:val="21"/>
          <w:shd w:val="clear" w:color="auto" w:fill="FFFFFF"/>
        </w:rPr>
        <w:t xml:space="preserve">to check </w:t>
      </w:r>
      <w:r w:rsidR="00F776C4">
        <w:rPr>
          <w:rFonts w:cs="Arial"/>
          <w:color w:val="202124"/>
          <w:sz w:val="21"/>
          <w:szCs w:val="21"/>
          <w:shd w:val="clear" w:color="auto" w:fill="FFFFFF"/>
        </w:rPr>
        <w:t xml:space="preserve">this configuration value </w:t>
      </w:r>
      <w:r w:rsidR="00F776C4" w:rsidRPr="002366E3">
        <w:rPr>
          <w:rFonts w:cs="Arial"/>
          <w:color w:val="202124"/>
          <w:sz w:val="21"/>
          <w:szCs w:val="21"/>
          <w:shd w:val="clear" w:color="auto" w:fill="FFFFFF"/>
        </w:rPr>
        <w:t xml:space="preserve">against a range of allowed values to avoid </w:t>
      </w:r>
      <w:r w:rsidR="00F776C4">
        <w:rPr>
          <w:rFonts w:cs="Arial"/>
          <w:color w:val="202124"/>
          <w:sz w:val="21"/>
          <w:szCs w:val="21"/>
          <w:shd w:val="clear" w:color="auto" w:fill="FFFFFF"/>
        </w:rPr>
        <w:t xml:space="preserve">definition of </w:t>
      </w:r>
      <w:r w:rsidR="00F776C4" w:rsidRPr="002366E3">
        <w:rPr>
          <w:rFonts w:cs="Arial"/>
          <w:color w:val="202124"/>
          <w:sz w:val="21"/>
          <w:szCs w:val="21"/>
          <w:shd w:val="clear" w:color="auto" w:fill="FFFFFF"/>
        </w:rPr>
        <w:t>to</w:t>
      </w:r>
      <w:r w:rsidR="00F776C4">
        <w:rPr>
          <w:rFonts w:cs="Arial"/>
          <w:color w:val="202124"/>
          <w:sz w:val="21"/>
          <w:szCs w:val="21"/>
          <w:shd w:val="clear" w:color="auto" w:fill="FFFFFF"/>
        </w:rPr>
        <w:t>o</w:t>
      </w:r>
      <w:r w:rsidR="00F776C4" w:rsidRPr="002366E3">
        <w:rPr>
          <w:rFonts w:cs="Arial"/>
          <w:color w:val="202124"/>
          <w:sz w:val="21"/>
          <w:szCs w:val="21"/>
          <w:shd w:val="clear" w:color="auto" w:fill="FFFFFF"/>
        </w:rPr>
        <w:t xml:space="preserve"> little or to</w:t>
      </w:r>
      <w:r w:rsidR="00F776C4">
        <w:rPr>
          <w:rFonts w:cs="Arial"/>
          <w:color w:val="202124"/>
          <w:sz w:val="21"/>
          <w:szCs w:val="21"/>
          <w:shd w:val="clear" w:color="auto" w:fill="FFFFFF"/>
        </w:rPr>
        <w:t>o</w:t>
      </w:r>
      <w:r w:rsidR="00F776C4" w:rsidRPr="002366E3">
        <w:rPr>
          <w:rFonts w:cs="Arial"/>
          <w:color w:val="202124"/>
          <w:sz w:val="21"/>
          <w:szCs w:val="21"/>
          <w:shd w:val="clear" w:color="auto" w:fill="FFFFFF"/>
        </w:rPr>
        <w:t xml:space="preserve"> big values.</w:t>
      </w:r>
      <w:r w:rsidR="00F776C4">
        <w:rPr>
          <w:rFonts w:cs="Arial"/>
          <w:color w:val="202124"/>
          <w:sz w:val="21"/>
          <w:szCs w:val="21"/>
          <w:shd w:val="clear" w:color="auto" w:fill="FFFFFF"/>
        </w:rPr>
        <w:t xml:space="preserve"> W</w:t>
      </w:r>
      <w:r w:rsidR="00F776C4" w:rsidRPr="002366E3">
        <w:rPr>
          <w:rFonts w:cs="Arial"/>
          <w:color w:val="202124"/>
          <w:sz w:val="21"/>
          <w:szCs w:val="21"/>
          <w:shd w:val="clear" w:color="auto" w:fill="FFFFFF"/>
        </w:rPr>
        <w:t xml:space="preserve">e </w:t>
      </w:r>
      <w:r w:rsidR="00F776C4">
        <w:rPr>
          <w:rFonts w:cs="Arial"/>
          <w:color w:val="202124"/>
          <w:sz w:val="21"/>
          <w:szCs w:val="21"/>
          <w:shd w:val="clear" w:color="auto" w:fill="FFFFFF"/>
        </w:rPr>
        <w:t xml:space="preserve">propose to </w:t>
      </w:r>
      <w:r w:rsidR="00F776C4" w:rsidRPr="002366E3">
        <w:rPr>
          <w:rFonts w:cs="Arial"/>
          <w:color w:val="202124"/>
          <w:sz w:val="21"/>
          <w:szCs w:val="21"/>
          <w:shd w:val="clear" w:color="auto" w:fill="FFFFFF"/>
        </w:rPr>
        <w:t>establish a lower limit of MAX_INPUT_</w:t>
      </w:r>
      <w:r w:rsidR="007F1F6A">
        <w:rPr>
          <w:rFonts w:cs="Arial"/>
          <w:color w:val="202124"/>
          <w:sz w:val="21"/>
          <w:szCs w:val="21"/>
          <w:shd w:val="clear" w:color="auto" w:fill="FFFFFF"/>
        </w:rPr>
        <w:t>NUMBER</w:t>
      </w:r>
      <w:r w:rsidR="00F776C4" w:rsidRPr="002366E3">
        <w:rPr>
          <w:rFonts w:cs="Arial"/>
          <w:color w:val="202124"/>
          <w:sz w:val="21"/>
          <w:szCs w:val="21"/>
          <w:shd w:val="clear" w:color="auto" w:fill="FFFFFF"/>
        </w:rPr>
        <w:t>/4 threads and an upper limit of MAX_INPUT_</w:t>
      </w:r>
      <w:r w:rsidR="007F1F6A">
        <w:rPr>
          <w:rFonts w:cs="Arial"/>
          <w:color w:val="202124"/>
          <w:sz w:val="21"/>
          <w:szCs w:val="21"/>
          <w:shd w:val="clear" w:color="auto" w:fill="FFFFFF"/>
        </w:rPr>
        <w:t>NUMBER</w:t>
      </w:r>
      <w:r w:rsidR="00F776C4" w:rsidRPr="002366E3">
        <w:rPr>
          <w:rFonts w:cs="Arial"/>
          <w:color w:val="202124"/>
          <w:sz w:val="21"/>
          <w:szCs w:val="21"/>
          <w:shd w:val="clear" w:color="auto" w:fill="FFFFFF"/>
        </w:rPr>
        <w:t xml:space="preserve"> threads, forcing the number of allocated processing thread to remain in this interval</w:t>
      </w:r>
      <w:r w:rsidR="00F776C4">
        <w:rPr>
          <w:rFonts w:cs="Arial"/>
          <w:color w:val="202124"/>
          <w:sz w:val="21"/>
          <w:szCs w:val="21"/>
          <w:shd w:val="clear" w:color="auto" w:fill="FFFFFF"/>
        </w:rPr>
        <w:t>.</w:t>
      </w:r>
    </w:p>
    <w:p w14:paraId="525075F3" w14:textId="77777777" w:rsidR="00DD3400" w:rsidRDefault="00DD3400" w:rsidP="00DD3400">
      <w:pPr>
        <w:pStyle w:val="Titolo3"/>
      </w:pPr>
      <w:r>
        <w:t>Network access to the system</w:t>
      </w:r>
    </w:p>
    <w:p w14:paraId="73C9B9B9" w14:textId="1CCB5137" w:rsidR="00DD3400" w:rsidRDefault="00DD3400" w:rsidP="00DD3400">
      <w:pPr>
        <w:pStyle w:val="CTXTXT"/>
      </w:pPr>
      <w:r w:rsidRPr="005435F3">
        <w:t xml:space="preserve">Remote ssh root access to SDDS </w:t>
      </w:r>
      <w:r w:rsidR="0003176F">
        <w:t>Guest</w:t>
      </w:r>
      <w:r>
        <w:t xml:space="preserve">s </w:t>
      </w:r>
      <w:r w:rsidRPr="005435F3">
        <w:t xml:space="preserve">and KVM </w:t>
      </w:r>
      <w:r>
        <w:t xml:space="preserve">Hosts </w:t>
      </w:r>
      <w:r w:rsidRPr="005435F3">
        <w:t xml:space="preserve">will be denied adding the following property </w:t>
      </w:r>
      <w:r>
        <w:t>‘</w:t>
      </w:r>
      <w:r w:rsidRPr="005435F3">
        <w:t xml:space="preserve">PermitRootLogin no' </w:t>
      </w:r>
      <w:r>
        <w:t xml:space="preserve">to the file </w:t>
      </w:r>
      <w:r w:rsidRPr="005435F3">
        <w:t>/etc/ssh/sshd_config</w:t>
      </w:r>
      <w:r>
        <w:t xml:space="preserve"> during both </w:t>
      </w:r>
      <w:r>
        <w:lastRenderedPageBreak/>
        <w:t xml:space="preserve">KVM Host and </w:t>
      </w:r>
      <w:r w:rsidRPr="00B10D5F">
        <w:t>SDDS OS installation.</w:t>
      </w:r>
      <w:r>
        <w:t xml:space="preserve"> </w:t>
      </w:r>
    </w:p>
    <w:p w14:paraId="258DA61C" w14:textId="3EF77DA0" w:rsidR="00DD3400" w:rsidRPr="005B0E32" w:rsidRDefault="00DD3400" w:rsidP="00DD3400">
      <w:pPr>
        <w:pStyle w:val="Titolo3"/>
      </w:pPr>
      <w:bookmarkStart w:id="113" w:name="_Ref144275940"/>
      <w:r>
        <w:t xml:space="preserve">Host </w:t>
      </w:r>
      <w:r w:rsidRPr="005B0E32">
        <w:t>OS</w:t>
      </w:r>
      <w:bookmarkEnd w:id="113"/>
    </w:p>
    <w:p w14:paraId="462A41E2" w14:textId="1F3B91EE" w:rsidR="00DD3400" w:rsidRDefault="00DD3400" w:rsidP="00DD3400">
      <w:pPr>
        <w:pStyle w:val="CTXTXT"/>
      </w:pPr>
      <w:r>
        <w:t xml:space="preserve">Based on the ECP 730, it will be provided an usbstick image in order to create a bootable USB media to install the </w:t>
      </w:r>
      <w:r w:rsidR="00477D72">
        <w:t xml:space="preserve">Host </w:t>
      </w:r>
      <w:r>
        <w:t>OS. The usbstick contains the following folders:</w:t>
      </w:r>
    </w:p>
    <w:p w14:paraId="5E2E6067" w14:textId="77777777" w:rsidR="00DD3400" w:rsidRDefault="00DD3400" w:rsidP="00DD3400">
      <w:pPr>
        <w:pStyle w:val="CTXTXT"/>
        <w:jc w:val="center"/>
      </w:pPr>
      <w:r>
        <w:rPr>
          <w:noProof/>
          <w:lang w:val="it-IT" w:eastAsia="it-IT"/>
        </w:rPr>
        <w:drawing>
          <wp:inline distT="0" distB="0" distL="0" distR="0" wp14:anchorId="6263E4C3" wp14:editId="2D4BE6C1">
            <wp:extent cx="1837775" cy="1613164"/>
            <wp:effectExtent l="0" t="0" r="0" b="6350"/>
            <wp:docPr id="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hermata, Carattere, numero&#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43986" cy="1618616"/>
                    </a:xfrm>
                    <a:prstGeom prst="rect">
                      <a:avLst/>
                    </a:prstGeom>
                    <a:noFill/>
                    <a:ln>
                      <a:noFill/>
                    </a:ln>
                  </pic:spPr>
                </pic:pic>
              </a:graphicData>
            </a:graphic>
          </wp:inline>
        </w:drawing>
      </w:r>
    </w:p>
    <w:p w14:paraId="34353F70" w14:textId="5E8A6B6D" w:rsidR="00DD3400" w:rsidRDefault="00DD3400" w:rsidP="00BF1800">
      <w:pPr>
        <w:pStyle w:val="FigureCaption"/>
      </w:pPr>
      <w:bookmarkStart w:id="114" w:name="_Ref143842868"/>
      <w:r>
        <w:t xml:space="preserve">Figure </w:t>
      </w:r>
      <w:fldSimple w:instr=" SEQ Figure \* ARABIC ">
        <w:r w:rsidR="00772E29">
          <w:rPr>
            <w:noProof/>
          </w:rPr>
          <w:t>32</w:t>
        </w:r>
      </w:fldSimple>
      <w:bookmarkEnd w:id="114"/>
      <w:r>
        <w:t xml:space="preserve"> – usbstick partition containing SDDS kickstart</w:t>
      </w:r>
    </w:p>
    <w:p w14:paraId="79CF745D" w14:textId="4B5A0804" w:rsidR="00DD3400" w:rsidRDefault="00DD3400" w:rsidP="00DD3400">
      <w:pPr>
        <w:pStyle w:val="CTXTXT"/>
      </w:pPr>
      <w:r>
        <w:t xml:space="preserve">The folder kickstart_SDDS contains the scripts to configure the KVM Host OS. </w:t>
      </w:r>
    </w:p>
    <w:p w14:paraId="26B01B55" w14:textId="57F24FE7" w:rsidR="00DD3400" w:rsidRDefault="00DD3400" w:rsidP="00DD3400">
      <w:pPr>
        <w:pStyle w:val="CTXTXT"/>
      </w:pPr>
      <w:r>
        <w:t>The OS version used for the Host will be Oracle Linux 8.6. The OS also contains the packages for the virtuali</w:t>
      </w:r>
      <w:r w:rsidR="00292EAB">
        <w:t>s</w:t>
      </w:r>
      <w:r>
        <w:t>ation software.</w:t>
      </w:r>
    </w:p>
    <w:p w14:paraId="4D1555FC" w14:textId="05F03194" w:rsidR="00DD3400" w:rsidRDefault="00DD3400" w:rsidP="00DD3400">
      <w:pPr>
        <w:pStyle w:val="CTXTXT"/>
      </w:pPr>
      <w:r>
        <w:t xml:space="preserve">Inserting the usbstick in an USB port of the server and booting from the usbstick, the Host OS installation starts and displays the following menu, where it is possible to select the SDDS KVM or the ARTAS </w:t>
      </w:r>
      <w:commentRangeStart w:id="115"/>
      <w:r>
        <w:t>installation</w:t>
      </w:r>
      <w:commentRangeEnd w:id="115"/>
      <w:r w:rsidR="00F464E2">
        <w:rPr>
          <w:rStyle w:val="Rimandocommento"/>
          <w:rFonts w:ascii="Times New Roman" w:hAnsi="Times New Roman"/>
        </w:rPr>
        <w:commentReference w:id="115"/>
      </w:r>
    </w:p>
    <w:p w14:paraId="469070AD" w14:textId="77777777" w:rsidR="00DD3400" w:rsidRDefault="00DD3400" w:rsidP="00DD3400">
      <w:pPr>
        <w:pStyle w:val="CTXTXT"/>
        <w:jc w:val="center"/>
      </w:pPr>
      <w:r>
        <w:rPr>
          <w:noProof/>
          <w:lang w:val="it-IT" w:eastAsia="it-IT"/>
        </w:rPr>
        <w:drawing>
          <wp:inline distT="0" distB="0" distL="0" distR="0" wp14:anchorId="53E052C1" wp14:editId="5FD38B61">
            <wp:extent cx="5398770" cy="4015105"/>
            <wp:effectExtent l="0" t="0" r="0" b="4445"/>
            <wp:docPr id="7" name="Immagine 7" descr="Immagine che contiene testo, aeromobile, Viaggio in aereo, pialla/aer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aeromobile, Viaggio in aereo, pialla/aereo&#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4015105"/>
                    </a:xfrm>
                    <a:prstGeom prst="rect">
                      <a:avLst/>
                    </a:prstGeom>
                    <a:noFill/>
                    <a:ln>
                      <a:noFill/>
                    </a:ln>
                  </pic:spPr>
                </pic:pic>
              </a:graphicData>
            </a:graphic>
          </wp:inline>
        </w:drawing>
      </w:r>
    </w:p>
    <w:p w14:paraId="2E3F654E" w14:textId="6918D544" w:rsidR="00DD3400" w:rsidRDefault="00DD3400" w:rsidP="00BF1800">
      <w:pPr>
        <w:pStyle w:val="FigureCaption"/>
      </w:pPr>
      <w:r>
        <w:lastRenderedPageBreak/>
        <w:t xml:space="preserve">Figure </w:t>
      </w:r>
      <w:fldSimple w:instr=" SEQ Figure \* ARABIC ">
        <w:r w:rsidR="00772E29">
          <w:rPr>
            <w:noProof/>
          </w:rPr>
          <w:t>33</w:t>
        </w:r>
      </w:fldSimple>
      <w:r>
        <w:t xml:space="preserve"> – Boot menu</w:t>
      </w:r>
    </w:p>
    <w:p w14:paraId="511E2D9D" w14:textId="6AAABA61" w:rsidR="00DD3400" w:rsidRDefault="00DD3400" w:rsidP="00DD3400">
      <w:pPr>
        <w:pStyle w:val="CTXTXT"/>
      </w:pPr>
      <w:r>
        <w:t>Selecting the SDDS KVM item, an additional menu is displayed where it is possible to select the installation of KVM</w:t>
      </w:r>
      <w:r w:rsidR="00AC75D9">
        <w:t xml:space="preserve"> Host </w:t>
      </w:r>
      <w:r>
        <w:t>1 or KVM</w:t>
      </w:r>
      <w:r w:rsidR="00AC75D9">
        <w:t xml:space="preserve"> Host </w:t>
      </w:r>
      <w:r>
        <w:t>2. Selecting KVM</w:t>
      </w:r>
      <w:r w:rsidR="00AC75D9">
        <w:t xml:space="preserve"> </w:t>
      </w:r>
      <w:r>
        <w:t>1 or KVM</w:t>
      </w:r>
      <w:r w:rsidR="00AC75D9">
        <w:t xml:space="preserve"> </w:t>
      </w:r>
      <w:r>
        <w:t>2 the OS installation starts.</w:t>
      </w:r>
    </w:p>
    <w:p w14:paraId="0DC8B66E" w14:textId="77777777" w:rsidR="00DD3400" w:rsidRDefault="00DD3400" w:rsidP="00DD3400">
      <w:pPr>
        <w:pStyle w:val="CTXTXT"/>
        <w:jc w:val="center"/>
      </w:pPr>
      <w:r>
        <w:rPr>
          <w:noProof/>
          <w:lang w:val="it-IT" w:eastAsia="it-IT"/>
        </w:rPr>
        <w:drawing>
          <wp:inline distT="0" distB="0" distL="0" distR="0" wp14:anchorId="5196FD33" wp14:editId="768EFD4D">
            <wp:extent cx="4746583" cy="3372307"/>
            <wp:effectExtent l="0" t="0" r="0" b="0"/>
            <wp:docPr id="2"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schermata, software, Pagina Web&#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5333" cy="3406943"/>
                    </a:xfrm>
                    <a:prstGeom prst="rect">
                      <a:avLst/>
                    </a:prstGeom>
                    <a:noFill/>
                    <a:ln>
                      <a:noFill/>
                    </a:ln>
                  </pic:spPr>
                </pic:pic>
              </a:graphicData>
            </a:graphic>
          </wp:inline>
        </w:drawing>
      </w:r>
    </w:p>
    <w:p w14:paraId="680B5DFE" w14:textId="46635F42" w:rsidR="00DD3400" w:rsidRDefault="00DD3400" w:rsidP="00BF1800">
      <w:pPr>
        <w:pStyle w:val="FigureCaption"/>
      </w:pPr>
      <w:bookmarkStart w:id="116" w:name="_Ref143845191"/>
      <w:r>
        <w:t xml:space="preserve">Figure </w:t>
      </w:r>
      <w:fldSimple w:instr=" SEQ Figure \* ARABIC ">
        <w:r w:rsidR="00772E29">
          <w:rPr>
            <w:noProof/>
          </w:rPr>
          <w:t>34</w:t>
        </w:r>
      </w:fldSimple>
      <w:bookmarkEnd w:id="116"/>
      <w:r>
        <w:t xml:space="preserve"> – Installation summary</w:t>
      </w:r>
    </w:p>
    <w:p w14:paraId="1721D6C8" w14:textId="4A4FCB18" w:rsidR="00DD3400" w:rsidRPr="00E955E8" w:rsidRDefault="00DD3400" w:rsidP="00DD3400">
      <w:pPr>
        <w:pStyle w:val="CTXTXT"/>
      </w:pPr>
      <w:r w:rsidRPr="00E955E8">
        <w:t xml:space="preserve">About ‘Users settings’ in </w:t>
      </w:r>
      <w:r w:rsidRPr="00E955E8">
        <w:fldChar w:fldCharType="begin"/>
      </w:r>
      <w:r w:rsidRPr="00E955E8">
        <w:instrText xml:space="preserve"> REF _Ref143845191 \h </w:instrText>
      </w:r>
      <w:r w:rsidR="002D6324" w:rsidRPr="00E955E8">
        <w:instrText xml:space="preserve"> \* MERGEFORMAT </w:instrText>
      </w:r>
      <w:r w:rsidRPr="00E955E8">
        <w:fldChar w:fldCharType="separate"/>
      </w:r>
      <w:r w:rsidR="00772E29">
        <w:t xml:space="preserve">Figure </w:t>
      </w:r>
      <w:r w:rsidR="00772E29">
        <w:rPr>
          <w:noProof/>
        </w:rPr>
        <w:t>34</w:t>
      </w:r>
      <w:r w:rsidRPr="00E955E8">
        <w:fldChar w:fldCharType="end"/>
      </w:r>
      <w:r w:rsidRPr="00E955E8">
        <w:t xml:space="preserve">, the </w:t>
      </w:r>
      <w:commentRangeStart w:id="117"/>
      <w:commentRangeStart w:id="118"/>
      <w:r w:rsidRPr="00E955E8">
        <w:t xml:space="preserve">OS User </w:t>
      </w:r>
      <w:commentRangeEnd w:id="117"/>
      <w:r w:rsidR="00697028">
        <w:rPr>
          <w:rStyle w:val="Rimandocommento"/>
          <w:rFonts w:ascii="Times New Roman" w:hAnsi="Times New Roman"/>
        </w:rPr>
        <w:commentReference w:id="117"/>
      </w:r>
      <w:commentRangeEnd w:id="118"/>
      <w:r w:rsidR="00AC75D9">
        <w:rPr>
          <w:rStyle w:val="Rimandocommento"/>
          <w:rFonts w:ascii="Times New Roman" w:hAnsi="Times New Roman"/>
        </w:rPr>
        <w:commentReference w:id="118"/>
      </w:r>
      <w:r w:rsidRPr="00E955E8">
        <w:t>will be sddskvm and it will be used to manage the virtual machines (</w:t>
      </w:r>
      <w:r w:rsidR="0003176F">
        <w:t>Guest</w:t>
      </w:r>
      <w:r w:rsidRPr="00E955E8">
        <w:t>s) CORE and MNG</w:t>
      </w:r>
      <w:r w:rsidR="00AC75D9">
        <w:t xml:space="preserve"> by the Virtual Manager graphical tool</w:t>
      </w:r>
      <w:r w:rsidRPr="00E955E8">
        <w:t xml:space="preserve">. </w:t>
      </w:r>
      <w:r w:rsidR="00CC3BEF">
        <w:t>Root user will be available</w:t>
      </w:r>
      <w:r w:rsidR="00477D72">
        <w:t>,</w:t>
      </w:r>
      <w:r w:rsidR="00CC3BEF">
        <w:t xml:space="preserve"> </w:t>
      </w:r>
      <w:r w:rsidR="00AF1F7E" w:rsidRPr="00510864">
        <w:t xml:space="preserve">but </w:t>
      </w:r>
      <w:r w:rsidR="00477D72" w:rsidRPr="00510864">
        <w:t xml:space="preserve">the management of the Guest VMs </w:t>
      </w:r>
      <w:r w:rsidR="008E4F73" w:rsidRPr="00510864">
        <w:t xml:space="preserve">will be performed by the non-privileged user </w:t>
      </w:r>
      <w:r w:rsidR="00CC3BEF" w:rsidRPr="00510864">
        <w:t>sddskvm only</w:t>
      </w:r>
      <w:r w:rsidR="008E4F73" w:rsidRPr="00510864">
        <w:t xml:space="preserve"> (Linux KVM doesn’t require root privilege to manage VMs)</w:t>
      </w:r>
      <w:r w:rsidR="00CC3BEF" w:rsidRPr="00510864">
        <w:t xml:space="preserve">. </w:t>
      </w:r>
      <w:r w:rsidR="00AF1F7E" w:rsidRPr="00510864">
        <w:t>About some configuration scripts</w:t>
      </w:r>
      <w:r w:rsidR="00510864" w:rsidRPr="003343FC">
        <w:t xml:space="preserve"> (OS configuration, not KVM resources)</w:t>
      </w:r>
      <w:r w:rsidR="00AF1F7E" w:rsidRPr="00510864">
        <w:t>, that must be executed as root, described in the next pages, it has been used the same solution described in the ECP 736 also for the Host (scripts executed using sudo command)</w:t>
      </w:r>
    </w:p>
    <w:p w14:paraId="083973A7" w14:textId="77777777" w:rsidR="00DD3400" w:rsidRPr="00E955E8" w:rsidRDefault="00DD3400" w:rsidP="00DD3400">
      <w:pPr>
        <w:pStyle w:val="CTXTXT"/>
      </w:pPr>
      <w:r w:rsidRPr="00E955E8">
        <w:t>During the OS installation, it is automatically applied a default configuration of the server and then created:</w:t>
      </w:r>
    </w:p>
    <w:p w14:paraId="1F167B9A" w14:textId="702BA698" w:rsidR="00DD3400" w:rsidRPr="00E955E8" w:rsidRDefault="00DD3400" w:rsidP="00DD3400">
      <w:pPr>
        <w:pStyle w:val="CTXBULLET1"/>
      </w:pPr>
      <w:r w:rsidRPr="00E955E8">
        <w:t xml:space="preserve">two ILAN bridges (based on the network configuration defined in </w:t>
      </w:r>
      <w:r w:rsidRPr="00E955E8">
        <w:fldChar w:fldCharType="begin"/>
      </w:r>
      <w:r w:rsidRPr="00E955E8">
        <w:instrText xml:space="preserve"> REF _Ref143845320 \h  \* MERGEFORMAT </w:instrText>
      </w:r>
      <w:r w:rsidRPr="00E955E8">
        <w:fldChar w:fldCharType="separate"/>
      </w:r>
      <w:r w:rsidR="00F95E42">
        <w:t xml:space="preserve">Figure </w:t>
      </w:r>
      <w:r w:rsidR="00F95E42">
        <w:rPr>
          <w:noProof/>
        </w:rPr>
        <w:t>4</w:t>
      </w:r>
      <w:r w:rsidRPr="00E955E8">
        <w:fldChar w:fldCharType="end"/>
      </w:r>
      <w:r w:rsidRPr="00E955E8">
        <w:t xml:space="preserve">) with the related mapping to the physical interfaces shown in </w:t>
      </w:r>
      <w:r w:rsidRPr="00E955E8">
        <w:fldChar w:fldCharType="begin"/>
      </w:r>
      <w:r w:rsidRPr="00E955E8">
        <w:instrText xml:space="preserve"> REF _Ref144185550 \h  \* MERGEFORMAT </w:instrText>
      </w:r>
      <w:r w:rsidRPr="00E955E8">
        <w:fldChar w:fldCharType="separate"/>
      </w:r>
      <w:r w:rsidR="00772E29">
        <w:t xml:space="preserve">Figure </w:t>
      </w:r>
      <w:r w:rsidR="00772E29">
        <w:rPr>
          <w:noProof/>
        </w:rPr>
        <w:t>36</w:t>
      </w:r>
      <w:r w:rsidRPr="00E955E8">
        <w:fldChar w:fldCharType="end"/>
      </w:r>
      <w:r w:rsidRPr="00E955E8">
        <w:t xml:space="preserve"> and </w:t>
      </w:r>
      <w:r w:rsidRPr="00E955E8">
        <w:fldChar w:fldCharType="begin"/>
      </w:r>
      <w:r w:rsidRPr="00E955E8">
        <w:instrText xml:space="preserve"> REF _Ref144185552 \h  \* MERGEFORMAT </w:instrText>
      </w:r>
      <w:r w:rsidRPr="00E955E8">
        <w:fldChar w:fldCharType="separate"/>
      </w:r>
      <w:r w:rsidR="00772E29">
        <w:t xml:space="preserve">Figure </w:t>
      </w:r>
      <w:r w:rsidR="00772E29">
        <w:rPr>
          <w:noProof/>
        </w:rPr>
        <w:t>37</w:t>
      </w:r>
      <w:r w:rsidRPr="00E955E8">
        <w:fldChar w:fldCharType="end"/>
      </w:r>
      <w:r w:rsidRPr="00E955E8">
        <w:t>,</w:t>
      </w:r>
    </w:p>
    <w:p w14:paraId="3C9083AF" w14:textId="065AA35E" w:rsidR="00DD3400" w:rsidRPr="00E955E8" w:rsidRDefault="00DD3400" w:rsidP="00DD3400">
      <w:pPr>
        <w:pStyle w:val="CTXBULLET1"/>
      </w:pPr>
      <w:r w:rsidRPr="00E955E8">
        <w:t xml:space="preserve">two IWAN bridges (based on the network configuration defined in </w:t>
      </w:r>
      <w:r w:rsidRPr="00E955E8">
        <w:fldChar w:fldCharType="begin"/>
      </w:r>
      <w:r w:rsidRPr="00E955E8">
        <w:instrText xml:space="preserve"> REF _Ref143845320 \h  \* MERGEFORMAT </w:instrText>
      </w:r>
      <w:r w:rsidRPr="00E955E8">
        <w:fldChar w:fldCharType="separate"/>
      </w:r>
      <w:r w:rsidR="006043BE" w:rsidRPr="00E955E8">
        <w:t xml:space="preserve">Figure </w:t>
      </w:r>
      <w:r w:rsidR="006043BE" w:rsidRPr="00E955E8">
        <w:rPr>
          <w:noProof/>
        </w:rPr>
        <w:t>4</w:t>
      </w:r>
      <w:r w:rsidRPr="00E955E8">
        <w:fldChar w:fldCharType="end"/>
      </w:r>
      <w:r w:rsidRPr="00E955E8">
        <w:t xml:space="preserve">) with the related mapping to the physical interfaces shown in </w:t>
      </w:r>
      <w:r w:rsidRPr="00E955E8">
        <w:fldChar w:fldCharType="begin"/>
      </w:r>
      <w:r w:rsidRPr="00E955E8">
        <w:instrText xml:space="preserve"> REF _Ref144185550 \h  \* MERGEFORMAT </w:instrText>
      </w:r>
      <w:r w:rsidRPr="00E955E8">
        <w:fldChar w:fldCharType="separate"/>
      </w:r>
      <w:r w:rsidR="00772E29">
        <w:t xml:space="preserve">Figure </w:t>
      </w:r>
      <w:r w:rsidR="00772E29">
        <w:rPr>
          <w:noProof/>
        </w:rPr>
        <w:t>36</w:t>
      </w:r>
      <w:r w:rsidRPr="00E955E8">
        <w:fldChar w:fldCharType="end"/>
      </w:r>
      <w:r w:rsidRPr="00E955E8">
        <w:t xml:space="preserve"> and </w:t>
      </w:r>
      <w:r w:rsidRPr="00E955E8">
        <w:fldChar w:fldCharType="begin"/>
      </w:r>
      <w:r w:rsidRPr="00E955E8">
        <w:instrText xml:space="preserve"> REF _Ref144185552 \h  \* MERGEFORMAT </w:instrText>
      </w:r>
      <w:r w:rsidRPr="00E955E8">
        <w:fldChar w:fldCharType="separate"/>
      </w:r>
      <w:r w:rsidR="00772E29">
        <w:t xml:space="preserve">Figure </w:t>
      </w:r>
      <w:r w:rsidR="00772E29">
        <w:rPr>
          <w:noProof/>
        </w:rPr>
        <w:t>37</w:t>
      </w:r>
      <w:r w:rsidRPr="00E955E8">
        <w:fldChar w:fldCharType="end"/>
      </w:r>
      <w:r w:rsidRPr="00E955E8">
        <w:t xml:space="preserve">, </w:t>
      </w:r>
    </w:p>
    <w:p w14:paraId="0F18A805" w14:textId="65691561" w:rsidR="00DD3400" w:rsidRPr="00E955E8" w:rsidRDefault="00DD3400" w:rsidP="00DD3400">
      <w:pPr>
        <w:pStyle w:val="CTXBULLET1"/>
      </w:pPr>
      <w:r w:rsidRPr="00E955E8">
        <w:t xml:space="preserve">two ELAN bridges (based on the network configuration defined in </w:t>
      </w:r>
      <w:r w:rsidRPr="00E955E8">
        <w:fldChar w:fldCharType="begin"/>
      </w:r>
      <w:r w:rsidRPr="00E955E8">
        <w:instrText xml:space="preserve"> REF _Ref143845320 \h  \* MERGEFORMAT </w:instrText>
      </w:r>
      <w:r w:rsidRPr="00E955E8">
        <w:fldChar w:fldCharType="separate"/>
      </w:r>
      <w:r w:rsidR="00772E29">
        <w:t xml:space="preserve">Figure </w:t>
      </w:r>
      <w:r w:rsidR="00772E29">
        <w:rPr>
          <w:noProof/>
        </w:rPr>
        <w:t>4</w:t>
      </w:r>
      <w:r w:rsidRPr="00E955E8">
        <w:fldChar w:fldCharType="end"/>
      </w:r>
      <w:r w:rsidRPr="00E955E8">
        <w:t xml:space="preserve">) with </w:t>
      </w:r>
      <w:r w:rsidRPr="00E955E8">
        <w:lastRenderedPageBreak/>
        <w:t xml:space="preserve">the related mapping to the physical interfaces shown in </w:t>
      </w:r>
      <w:r w:rsidRPr="00E955E8">
        <w:fldChar w:fldCharType="begin"/>
      </w:r>
      <w:r w:rsidRPr="00E955E8">
        <w:instrText xml:space="preserve"> REF _Ref144185550 \h  \* MERGEFORMAT </w:instrText>
      </w:r>
      <w:r w:rsidRPr="00E955E8">
        <w:fldChar w:fldCharType="separate"/>
      </w:r>
      <w:r w:rsidR="00772E29">
        <w:t xml:space="preserve">Figure </w:t>
      </w:r>
      <w:r w:rsidR="00772E29">
        <w:rPr>
          <w:noProof/>
        </w:rPr>
        <w:t>36</w:t>
      </w:r>
      <w:r w:rsidRPr="00E955E8">
        <w:fldChar w:fldCharType="end"/>
      </w:r>
      <w:r w:rsidRPr="00E955E8">
        <w:t xml:space="preserve"> and </w:t>
      </w:r>
      <w:r w:rsidRPr="00E955E8">
        <w:fldChar w:fldCharType="begin"/>
      </w:r>
      <w:r w:rsidRPr="00E955E8">
        <w:instrText xml:space="preserve"> REF _Ref144185552 \h  \* MERGEFORMAT </w:instrText>
      </w:r>
      <w:r w:rsidRPr="00E955E8">
        <w:fldChar w:fldCharType="separate"/>
      </w:r>
      <w:r w:rsidR="00772E29">
        <w:t xml:space="preserve">Figure </w:t>
      </w:r>
      <w:r w:rsidR="00772E29">
        <w:rPr>
          <w:noProof/>
        </w:rPr>
        <w:t>37</w:t>
      </w:r>
      <w:r w:rsidRPr="00E955E8">
        <w:fldChar w:fldCharType="end"/>
      </w:r>
      <w:r w:rsidRPr="00E955E8">
        <w:t>,</w:t>
      </w:r>
    </w:p>
    <w:p w14:paraId="3FF27A52" w14:textId="722F233E" w:rsidR="00DD3400" w:rsidRPr="00510864" w:rsidRDefault="00DD3400" w:rsidP="00DD3400">
      <w:pPr>
        <w:pStyle w:val="CTXBULLET1"/>
      </w:pPr>
      <w:r w:rsidRPr="00510864">
        <w:t xml:space="preserve">management network used to remotely connect (ssh, </w:t>
      </w:r>
      <w:r w:rsidR="008E4F73" w:rsidRPr="00510864">
        <w:t>VNC</w:t>
      </w:r>
      <w:r w:rsidRPr="00510864">
        <w:t xml:space="preserve">) to the KVM Hosts. </w:t>
      </w:r>
    </w:p>
    <w:p w14:paraId="544B5F99" w14:textId="77777777" w:rsidR="00DD3400" w:rsidRDefault="00DD3400" w:rsidP="00D73EEF">
      <w:pPr>
        <w:pStyle w:val="CTXTXT"/>
        <w:jc w:val="center"/>
      </w:pPr>
      <w:r>
        <w:rPr>
          <w:noProof/>
          <w:lang w:val="it-IT" w:eastAsia="it-IT"/>
        </w:rPr>
        <w:drawing>
          <wp:inline distT="0" distB="0" distL="0" distR="0" wp14:anchorId="4AB28EFF" wp14:editId="3F24AF65">
            <wp:extent cx="5397500" cy="573405"/>
            <wp:effectExtent l="0" t="0" r="0" b="0"/>
            <wp:docPr id="4" name="Immagine 4" descr="Immagine che contiene schermat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schermata, testo, Carattere, linea&#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7500" cy="573405"/>
                    </a:xfrm>
                    <a:prstGeom prst="rect">
                      <a:avLst/>
                    </a:prstGeom>
                    <a:noFill/>
                    <a:ln>
                      <a:noFill/>
                    </a:ln>
                  </pic:spPr>
                </pic:pic>
              </a:graphicData>
            </a:graphic>
          </wp:inline>
        </w:drawing>
      </w:r>
    </w:p>
    <w:p w14:paraId="6A9F592E" w14:textId="4AFDFF67" w:rsidR="00DD3400" w:rsidRDefault="00DD3400" w:rsidP="00BF1800">
      <w:pPr>
        <w:pStyle w:val="FigureCaption"/>
      </w:pPr>
      <w:r>
        <w:t xml:space="preserve">Figure </w:t>
      </w:r>
      <w:fldSimple w:instr=" SEQ Figure \* ARABIC ">
        <w:r w:rsidR="00772E29">
          <w:rPr>
            <w:noProof/>
          </w:rPr>
          <w:t>35</w:t>
        </w:r>
      </w:fldSimple>
      <w:r>
        <w:t xml:space="preserve"> – Network bridges and management interface</w:t>
      </w:r>
    </w:p>
    <w:p w14:paraId="7E2D296D" w14:textId="77777777" w:rsidR="00DD3400" w:rsidRDefault="00DD3400" w:rsidP="00DD3400">
      <w:pPr>
        <w:pStyle w:val="CTXBULLET1"/>
      </w:pPr>
      <w:r>
        <w:t>NTP configuration (KVM1 and KVM2 NTP peers like the SDDS MNG)</w:t>
      </w:r>
    </w:p>
    <w:p w14:paraId="259B3422" w14:textId="77777777" w:rsidR="00DD3400" w:rsidRPr="003F66EF" w:rsidRDefault="00DD3400" w:rsidP="00DD3400">
      <w:pPr>
        <w:pStyle w:val="CTXBULLET1"/>
      </w:pPr>
      <w:r>
        <w:t>password for root and sddskvm user, enable VNC remote connection</w:t>
      </w:r>
    </w:p>
    <w:p w14:paraId="4E2BC7CE" w14:textId="551E70D9" w:rsidR="00DD3400" w:rsidRDefault="00DD3400" w:rsidP="00DD3400">
      <w:pPr>
        <w:pStyle w:val="CTXTXT"/>
      </w:pPr>
      <w:r>
        <w:t xml:space="preserve">The default mapping between the bridges and the physical network interfaces of the KVM Hosts </w:t>
      </w:r>
      <w:r w:rsidR="00C558C1">
        <w:t>is</w:t>
      </w:r>
      <w:r>
        <w:t xml:space="preserve"> displayed in the following figures, distinguished for supported hardware.</w:t>
      </w:r>
    </w:p>
    <w:p w14:paraId="009D004F" w14:textId="77777777" w:rsidR="00DD3400" w:rsidRDefault="00DD3400" w:rsidP="00DD3400">
      <w:pPr>
        <w:pStyle w:val="CTXTXT"/>
        <w:jc w:val="center"/>
      </w:pPr>
      <w:r>
        <w:rPr>
          <w:noProof/>
          <w:lang w:val="it-IT" w:eastAsia="it-IT"/>
        </w:rPr>
        <w:drawing>
          <wp:inline distT="0" distB="0" distL="0" distR="0" wp14:anchorId="7D697899" wp14:editId="52448DA7">
            <wp:extent cx="5397500" cy="1003300"/>
            <wp:effectExtent l="0" t="0" r="0" b="6350"/>
            <wp:docPr id="6" name="Immagine 6"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software, schermata&#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7500" cy="1003300"/>
                    </a:xfrm>
                    <a:prstGeom prst="rect">
                      <a:avLst/>
                    </a:prstGeom>
                    <a:noFill/>
                    <a:ln>
                      <a:noFill/>
                    </a:ln>
                  </pic:spPr>
                </pic:pic>
              </a:graphicData>
            </a:graphic>
          </wp:inline>
        </w:drawing>
      </w:r>
    </w:p>
    <w:p w14:paraId="22217B57" w14:textId="27C7D28E" w:rsidR="00DD3400" w:rsidRDefault="00DD3400" w:rsidP="00BF1800">
      <w:pPr>
        <w:pStyle w:val="FigureCaption"/>
      </w:pPr>
      <w:bookmarkStart w:id="119" w:name="_Ref144185550"/>
      <w:r>
        <w:t xml:space="preserve">Figure </w:t>
      </w:r>
      <w:fldSimple w:instr=" SEQ Figure \* ARABIC ">
        <w:r w:rsidR="00772E29">
          <w:rPr>
            <w:noProof/>
          </w:rPr>
          <w:t>36</w:t>
        </w:r>
      </w:fldSimple>
      <w:bookmarkEnd w:id="119"/>
      <w:r>
        <w:t xml:space="preserve"> – HP DL 360 Gen10: Bridges-interfaces network mapping and management interface</w:t>
      </w:r>
    </w:p>
    <w:p w14:paraId="79858BA0" w14:textId="59114634" w:rsidR="00DD3400" w:rsidRPr="004B44CC" w:rsidRDefault="00DD3400" w:rsidP="00DD3400">
      <w:pPr>
        <w:pStyle w:val="CTXTXT"/>
      </w:pPr>
      <w:r>
        <w:t>For HP DL 360 Gen10 mapping between bridges and physical interfaces</w:t>
      </w:r>
      <w:r w:rsidRPr="00E955E8">
        <w:t xml:space="preserve">, it has been chosen the same default </w:t>
      </w:r>
      <w:r w:rsidR="00E955E8" w:rsidRPr="00E955E8">
        <w:t>LANs configuration</w:t>
      </w:r>
      <w:r w:rsidRPr="00E955E8">
        <w:t xml:space="preserve"> used when CORE and MNG were installed on physical servers.</w:t>
      </w:r>
    </w:p>
    <w:p w14:paraId="134A685C" w14:textId="77777777" w:rsidR="00DD3400" w:rsidRPr="004E66EC" w:rsidRDefault="00DD3400" w:rsidP="00DD3400">
      <w:pPr>
        <w:pStyle w:val="CTXTXT"/>
        <w:jc w:val="center"/>
      </w:pPr>
      <w:r>
        <w:rPr>
          <w:noProof/>
          <w:lang w:val="it-IT" w:eastAsia="it-IT"/>
        </w:rPr>
        <w:drawing>
          <wp:inline distT="0" distB="0" distL="0" distR="0" wp14:anchorId="2AFB141D" wp14:editId="7D3F6B35">
            <wp:extent cx="5391150" cy="975995"/>
            <wp:effectExtent l="0" t="0" r="0" b="0"/>
            <wp:docPr id="8" name="Immagine 8"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oftware, schermata&#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975995"/>
                    </a:xfrm>
                    <a:prstGeom prst="rect">
                      <a:avLst/>
                    </a:prstGeom>
                    <a:noFill/>
                    <a:ln>
                      <a:noFill/>
                    </a:ln>
                  </pic:spPr>
                </pic:pic>
              </a:graphicData>
            </a:graphic>
          </wp:inline>
        </w:drawing>
      </w:r>
    </w:p>
    <w:p w14:paraId="28924A98" w14:textId="472E9E24" w:rsidR="00DD3400" w:rsidRPr="00967B7E" w:rsidRDefault="00DD3400" w:rsidP="00BF1800">
      <w:pPr>
        <w:pStyle w:val="FigureCaption"/>
      </w:pPr>
      <w:bookmarkStart w:id="120" w:name="_Ref144185552"/>
      <w:r>
        <w:t xml:space="preserve">Figure </w:t>
      </w:r>
      <w:fldSimple w:instr=" SEQ Figure \* ARABIC ">
        <w:r w:rsidR="00772E29">
          <w:rPr>
            <w:noProof/>
          </w:rPr>
          <w:t>37</w:t>
        </w:r>
      </w:fldSimple>
      <w:bookmarkEnd w:id="120"/>
      <w:r>
        <w:t xml:space="preserve"> – HP DL 365 Gen11: Bridges-interfaces network mapping and management interface</w:t>
      </w:r>
    </w:p>
    <w:p w14:paraId="0F447367" w14:textId="7D0F5543" w:rsidR="00DD3400" w:rsidRDefault="00DD3400" w:rsidP="00DD3400">
      <w:pPr>
        <w:pStyle w:val="CTXTXT"/>
      </w:pPr>
      <w:r>
        <w:t>During the OS installation, it will be also created a tools folder containing useful tools</w:t>
      </w:r>
      <w:r w:rsidR="002D6324">
        <w:t xml:space="preserve">, as </w:t>
      </w:r>
      <w:r>
        <w:t>described in the following figure:</w:t>
      </w:r>
    </w:p>
    <w:p w14:paraId="500BE326" w14:textId="77777777" w:rsidR="00DD3400" w:rsidRDefault="00DD3400" w:rsidP="00DD3400">
      <w:pPr>
        <w:pStyle w:val="CTXTXT"/>
        <w:jc w:val="center"/>
      </w:pPr>
      <w:r>
        <w:rPr>
          <w:noProof/>
          <w:lang w:val="it-IT" w:eastAsia="it-IT"/>
        </w:rPr>
        <w:drawing>
          <wp:inline distT="0" distB="0" distL="0" distR="0" wp14:anchorId="0500C5D2" wp14:editId="09B1BC9E">
            <wp:extent cx="1667443" cy="1514901"/>
            <wp:effectExtent l="0" t="0" r="9525" b="0"/>
            <wp:docPr id="5"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hermata, Carattere, numero&#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3532" cy="1520433"/>
                    </a:xfrm>
                    <a:prstGeom prst="rect">
                      <a:avLst/>
                    </a:prstGeom>
                    <a:noFill/>
                    <a:ln>
                      <a:noFill/>
                    </a:ln>
                  </pic:spPr>
                </pic:pic>
              </a:graphicData>
            </a:graphic>
          </wp:inline>
        </w:drawing>
      </w:r>
    </w:p>
    <w:p w14:paraId="73161380" w14:textId="480EBF18" w:rsidR="00DD3400" w:rsidRDefault="00DD3400" w:rsidP="00BF1800">
      <w:pPr>
        <w:pStyle w:val="FigureCaption"/>
      </w:pPr>
      <w:r>
        <w:t xml:space="preserve">Figure </w:t>
      </w:r>
      <w:fldSimple w:instr=" SEQ Figure \* ARABIC ">
        <w:r w:rsidR="00772E29">
          <w:rPr>
            <w:noProof/>
          </w:rPr>
          <w:t>38</w:t>
        </w:r>
      </w:fldSimple>
      <w:r>
        <w:t xml:space="preserve"> – tools</w:t>
      </w:r>
    </w:p>
    <w:p w14:paraId="30F70884" w14:textId="77777777" w:rsidR="00DD3400" w:rsidRDefault="00DD3400" w:rsidP="00DD3400">
      <w:pPr>
        <w:pStyle w:val="CTXBULLET1"/>
      </w:pPr>
      <w:r>
        <w:lastRenderedPageBreak/>
        <w:t>collect-kvm-log</w:t>
      </w:r>
    </w:p>
    <w:p w14:paraId="100E82E7" w14:textId="77777777" w:rsidR="00DD3400" w:rsidRDefault="00DD3400" w:rsidP="00DD3400">
      <w:pPr>
        <w:pStyle w:val="CTXTXT"/>
        <w:ind w:left="720"/>
      </w:pPr>
      <w:r>
        <w:t>The folder contains a script to collect the System logs</w:t>
      </w:r>
    </w:p>
    <w:p w14:paraId="17C08E52" w14:textId="77777777" w:rsidR="00DD3400" w:rsidRDefault="00DD3400" w:rsidP="00DD3400">
      <w:pPr>
        <w:pStyle w:val="CTXBULLET1"/>
      </w:pPr>
      <w:r>
        <w:t>customize-kvm</w:t>
      </w:r>
    </w:p>
    <w:p w14:paraId="51208E52" w14:textId="10DE56D4" w:rsidR="00DD3400" w:rsidRDefault="00DD3400" w:rsidP="00DD3400">
      <w:pPr>
        <w:pStyle w:val="CTXTXT"/>
        <w:ind w:left="720"/>
      </w:pPr>
      <w:r>
        <w:t xml:space="preserve">The folder contains a script to update the network settings about the bridges, the mapping between bridge and physical network interface, the management </w:t>
      </w:r>
      <w:r w:rsidR="002D6324">
        <w:t>network,</w:t>
      </w:r>
      <w:r>
        <w:t xml:space="preserve"> and the creation of the XLAN bridge.</w:t>
      </w:r>
      <w:r w:rsidR="00CC3BEF">
        <w:t xml:space="preserve"> The script can be executed by sddskvm user using sudo.</w:t>
      </w:r>
    </w:p>
    <w:p w14:paraId="6900B1E9" w14:textId="77777777" w:rsidR="00DD3400" w:rsidRDefault="00DD3400" w:rsidP="00DD3400">
      <w:pPr>
        <w:pStyle w:val="CTXBULLET1"/>
      </w:pPr>
      <w:r>
        <w:t>espace</w:t>
      </w:r>
    </w:p>
    <w:p w14:paraId="5AB6147B" w14:textId="15680553" w:rsidR="00DD3400" w:rsidRDefault="00DD3400" w:rsidP="00DD3400">
      <w:pPr>
        <w:pStyle w:val="CTXTXT"/>
        <w:ind w:left="720"/>
      </w:pPr>
      <w:r w:rsidRPr="002705DE">
        <w:t>The folder contains the ESPACE tool.</w:t>
      </w:r>
      <w:r w:rsidR="00510864">
        <w:t xml:space="preserve"> This </w:t>
      </w:r>
      <w:r w:rsidR="002705DE">
        <w:t xml:space="preserve">folder </w:t>
      </w:r>
      <w:r w:rsidR="00510864">
        <w:t xml:space="preserve">has been added for convenience, so that it’s possible to run Espace directly on the Host after Host OS installation, to prepare the iso to install the SDDS Guest. </w:t>
      </w:r>
      <w:r w:rsidR="002705DE">
        <w:t>Running Espace in this way is NOT mandatory but can be useful. The use of Espace as before, not using this folder, is always possible and the choice is up to the user.</w:t>
      </w:r>
    </w:p>
    <w:p w14:paraId="163C8E8C" w14:textId="77777777" w:rsidR="00DD3400" w:rsidRDefault="00DD3400" w:rsidP="00DD3400">
      <w:pPr>
        <w:pStyle w:val="CTXBULLET1"/>
      </w:pPr>
      <w:r>
        <w:t>update-sdds-iso</w:t>
      </w:r>
    </w:p>
    <w:p w14:paraId="2C355EDC" w14:textId="52A1081C" w:rsidR="00DD3400" w:rsidRDefault="00DD3400" w:rsidP="00DD3400">
      <w:pPr>
        <w:pStyle w:val="CTXTXT"/>
        <w:ind w:left="720"/>
      </w:pPr>
      <w:r>
        <w:t xml:space="preserve">The folder contains the script used to update the default SDDS ISO file with the ESPACE tar. The result of the script will be a customised SDDS ISO file containing the ESPACE tar file to directly configure the CORE and MNG </w:t>
      </w:r>
      <w:r w:rsidR="0003176F">
        <w:t>Guest</w:t>
      </w:r>
      <w:r>
        <w:t xml:space="preserve"> OS.</w:t>
      </w:r>
    </w:p>
    <w:p w14:paraId="1684FB23" w14:textId="77777777" w:rsidR="00DD3400" w:rsidRDefault="00DD3400" w:rsidP="00DD3400">
      <w:pPr>
        <w:pStyle w:val="CTXBULLET1"/>
      </w:pPr>
      <w:r>
        <w:t>userlan-bridge</w:t>
      </w:r>
    </w:p>
    <w:p w14:paraId="06A31FB2" w14:textId="5D7801E8" w:rsidR="00DD3400" w:rsidRDefault="00DD3400" w:rsidP="00DD3400">
      <w:pPr>
        <w:pStyle w:val="CTXTXT"/>
        <w:ind w:left="720"/>
      </w:pPr>
      <w:r>
        <w:t>The folder contains the script to manage User Bridges.</w:t>
      </w:r>
      <w:r w:rsidR="00CC3BEF">
        <w:t xml:space="preserve"> The script can be executed by sddskvm user using sudo.</w:t>
      </w:r>
    </w:p>
    <w:p w14:paraId="3B03A90F" w14:textId="337207DC" w:rsidR="00DD3400" w:rsidRPr="002705DE" w:rsidRDefault="002705DE" w:rsidP="00DD3400">
      <w:pPr>
        <w:pStyle w:val="CTXBULLET1"/>
      </w:pPr>
      <w:r w:rsidRPr="002705DE">
        <w:t>vm</w:t>
      </w:r>
      <w:r w:rsidRPr="003343FC">
        <w:t>s</w:t>
      </w:r>
      <w:r w:rsidRPr="002705DE">
        <w:t>monitoring</w:t>
      </w:r>
    </w:p>
    <w:p w14:paraId="16798389" w14:textId="38A43F77" w:rsidR="00DD3400" w:rsidRDefault="00DD3400" w:rsidP="00DD3400">
      <w:pPr>
        <w:pStyle w:val="CTXTXT"/>
        <w:ind w:left="720"/>
      </w:pPr>
      <w:r w:rsidRPr="002705DE">
        <w:t>The folder contains a properties file where it is possible to add the virtual machines to monitor. A script will be launched as service (</w:t>
      </w:r>
      <w:r w:rsidR="00F95E42" w:rsidRPr="002705DE">
        <w:t>interfacesmonitoring</w:t>
      </w:r>
      <w:r w:rsidRPr="002705DE">
        <w:t>.service) on KVM Host boot</w:t>
      </w:r>
      <w:r w:rsidR="002D6324" w:rsidRPr="002705DE">
        <w:t>,</w:t>
      </w:r>
      <w:r w:rsidRPr="002705DE">
        <w:t xml:space="preserve"> to monitor the physical network interfaces status and propagate their status to the virtual bridges, and then to the virtual network interfaces of the virtual machines mapped on them (</w:t>
      </w:r>
      <w:r w:rsidRPr="002705DE">
        <w:fldChar w:fldCharType="begin"/>
      </w:r>
      <w:r w:rsidRPr="002705DE">
        <w:instrText xml:space="preserve"> REF _Ref144307793 \r \h </w:instrText>
      </w:r>
      <w:r w:rsidR="008E4F73" w:rsidRPr="003343FC">
        <w:instrText xml:space="preserve"> \* MERGEFORMAT </w:instrText>
      </w:r>
      <w:r w:rsidRPr="002705DE">
        <w:fldChar w:fldCharType="separate"/>
      </w:r>
      <w:r w:rsidR="006043BE" w:rsidRPr="002705DE">
        <w:t>2.2.2</w:t>
      </w:r>
      <w:r w:rsidRPr="002705DE">
        <w:fldChar w:fldCharType="end"/>
      </w:r>
      <w:r w:rsidRPr="002705DE">
        <w:t>).</w:t>
      </w:r>
      <w:r>
        <w:t xml:space="preserve"> </w:t>
      </w:r>
    </w:p>
    <w:p w14:paraId="4EB7E580" w14:textId="10238915" w:rsidR="00DD3400" w:rsidRDefault="00DD3400" w:rsidP="00DD3400">
      <w:pPr>
        <w:pStyle w:val="CTXTXT"/>
        <w:ind w:left="720"/>
      </w:pPr>
    </w:p>
    <w:p w14:paraId="65EE9F02" w14:textId="4E59E2B1" w:rsidR="00F95E42" w:rsidRDefault="00F95E42" w:rsidP="00DD3400">
      <w:pPr>
        <w:pStyle w:val="CTXTXT"/>
        <w:ind w:left="720"/>
      </w:pPr>
      <w:r>
        <w:rPr>
          <w:noProof/>
          <w:lang w:val="it-IT" w:eastAsia="it-IT"/>
        </w:rPr>
        <w:lastRenderedPageBreak/>
        <w:drawing>
          <wp:inline distT="0" distB="0" distL="0" distR="0" wp14:anchorId="25274E1F" wp14:editId="1CE312ED">
            <wp:extent cx="5398770" cy="1594485"/>
            <wp:effectExtent l="0" t="0" r="0" b="571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1594485"/>
                    </a:xfrm>
                    <a:prstGeom prst="rect">
                      <a:avLst/>
                    </a:prstGeom>
                    <a:noFill/>
                    <a:ln>
                      <a:noFill/>
                    </a:ln>
                  </pic:spPr>
                </pic:pic>
              </a:graphicData>
            </a:graphic>
          </wp:inline>
        </w:drawing>
      </w:r>
    </w:p>
    <w:p w14:paraId="7FEC4B51" w14:textId="04C14039" w:rsidR="00DD3400" w:rsidRDefault="00DD3400" w:rsidP="00BF1800">
      <w:pPr>
        <w:pStyle w:val="FigureCaption"/>
      </w:pPr>
      <w:r>
        <w:t xml:space="preserve">Figure </w:t>
      </w:r>
      <w:fldSimple w:instr=" SEQ Figure \* ARABIC ">
        <w:r w:rsidR="00772E29">
          <w:rPr>
            <w:noProof/>
          </w:rPr>
          <w:t>39</w:t>
        </w:r>
      </w:fldSimple>
      <w:r>
        <w:t xml:space="preserve"> – Service to monitori physical network interfaces status and propagate it to the network interfaces of the virtual machines defined on the KVM </w:t>
      </w:r>
      <w:r w:rsidR="008E4F73">
        <w:t xml:space="preserve">Host </w:t>
      </w:r>
      <w:r>
        <w:t>and configured to be monitored.</w:t>
      </w:r>
    </w:p>
    <w:p w14:paraId="2712713E" w14:textId="77777777" w:rsidR="00DD3400" w:rsidRPr="004F625C" w:rsidRDefault="00DD3400" w:rsidP="00DD3400">
      <w:pPr>
        <w:pStyle w:val="CTXTXT"/>
        <w:ind w:left="720"/>
      </w:pPr>
      <w:r w:rsidRPr="004F625C">
        <w:t xml:space="preserve"> </w:t>
      </w:r>
    </w:p>
    <w:p w14:paraId="098F1318" w14:textId="77777777" w:rsidR="00DD3400" w:rsidRPr="004F625C" w:rsidRDefault="00DD3400" w:rsidP="00DD3400">
      <w:pPr>
        <w:pStyle w:val="CTXTXT"/>
        <w:ind w:left="720"/>
      </w:pPr>
    </w:p>
    <w:p w14:paraId="50DC42B4" w14:textId="77777777" w:rsidR="00DD3400" w:rsidRDefault="00DD3400" w:rsidP="00DD3400">
      <w:pPr>
        <w:pStyle w:val="CTXTXT"/>
        <w:jc w:val="center"/>
      </w:pPr>
      <w:r>
        <w:rPr>
          <w:noProof/>
          <w:lang w:val="it-IT" w:eastAsia="it-IT"/>
        </w:rPr>
        <w:drawing>
          <wp:inline distT="0" distB="0" distL="0" distR="0" wp14:anchorId="21126B07" wp14:editId="5AA0AF0D">
            <wp:extent cx="5015362" cy="3582739"/>
            <wp:effectExtent l="0" t="0" r="0" b="0"/>
            <wp:docPr id="3" name="Immagine 3"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hermata, software, design&#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3441" cy="3588510"/>
                    </a:xfrm>
                    <a:prstGeom prst="rect">
                      <a:avLst/>
                    </a:prstGeom>
                    <a:noFill/>
                    <a:ln>
                      <a:noFill/>
                    </a:ln>
                  </pic:spPr>
                </pic:pic>
              </a:graphicData>
            </a:graphic>
          </wp:inline>
        </w:drawing>
      </w:r>
    </w:p>
    <w:p w14:paraId="2CF7DC11" w14:textId="1560D2FB" w:rsidR="00DD3400" w:rsidRDefault="00DD3400" w:rsidP="00BF1800">
      <w:pPr>
        <w:pStyle w:val="FigureCaption"/>
      </w:pPr>
      <w:bookmarkStart w:id="121" w:name="_Ref143844936"/>
      <w:r>
        <w:t xml:space="preserve">Figure </w:t>
      </w:r>
      <w:fldSimple w:instr=" SEQ Figure \* ARABIC ">
        <w:r w:rsidR="00772E29">
          <w:rPr>
            <w:noProof/>
          </w:rPr>
          <w:t>40</w:t>
        </w:r>
      </w:fldSimple>
      <w:bookmarkEnd w:id="121"/>
      <w:r>
        <w:t xml:space="preserve"> – OS Installation terminated.</w:t>
      </w:r>
    </w:p>
    <w:p w14:paraId="3BC24880" w14:textId="434DA7FA" w:rsidR="00DD3400" w:rsidRDefault="00DD3400" w:rsidP="00DD3400">
      <w:pPr>
        <w:pStyle w:val="CTXTXT"/>
      </w:pPr>
      <w:r>
        <w:t xml:space="preserve">A customised configuration of the Host OS will be possible using the post-installation procedure or by ESPACE tool that has been extended in order to allow the OS customisation about SDDS Servers (MNG and CORE OS) and KVM Hosts. </w:t>
      </w:r>
    </w:p>
    <w:p w14:paraId="2764258D" w14:textId="3141D1EF" w:rsidR="00DD3400" w:rsidRDefault="00DD3400" w:rsidP="00DD3400">
      <w:pPr>
        <w:pStyle w:val="CTXTXT"/>
      </w:pPr>
      <w:r>
        <w:t xml:space="preserve">The update of the tool is described in </w:t>
      </w:r>
      <w:r>
        <w:fldChar w:fldCharType="begin"/>
      </w:r>
      <w:r>
        <w:instrText xml:space="preserve"> REF _Ref143842366 \r \h </w:instrText>
      </w:r>
      <w:r>
        <w:fldChar w:fldCharType="separate"/>
      </w:r>
      <w:r w:rsidR="006043BE">
        <w:t>2.2.3</w:t>
      </w:r>
      <w:r>
        <w:fldChar w:fldCharType="end"/>
      </w:r>
      <w:r>
        <w:t xml:space="preserve">. </w:t>
      </w:r>
    </w:p>
    <w:p w14:paraId="48015DE6" w14:textId="77777777" w:rsidR="00DD3400" w:rsidRDefault="00DD3400" w:rsidP="00DD3400">
      <w:pPr>
        <w:pStyle w:val="CTXTXT"/>
      </w:pPr>
    </w:p>
    <w:p w14:paraId="777C2BED" w14:textId="1531F225" w:rsidR="00DD3400" w:rsidRPr="00595E8D" w:rsidRDefault="00DD3400" w:rsidP="00DD3400">
      <w:pPr>
        <w:pStyle w:val="Titolo5"/>
      </w:pPr>
      <w:bookmarkStart w:id="122" w:name="_Ref144134310"/>
      <w:r>
        <w:t>Host OS customisation by Post-installation</w:t>
      </w:r>
      <w:bookmarkEnd w:id="122"/>
    </w:p>
    <w:p w14:paraId="71AE0819" w14:textId="0542A711" w:rsidR="00DD3400" w:rsidRDefault="00DD3400" w:rsidP="00DD3400">
      <w:pPr>
        <w:pStyle w:val="CTXTXT"/>
      </w:pPr>
      <w:r>
        <w:t>After the first KVM Host reboots (</w:t>
      </w:r>
      <w:r>
        <w:fldChar w:fldCharType="begin"/>
      </w:r>
      <w:r>
        <w:instrText xml:space="preserve"> REF _Ref143844936 \h </w:instrText>
      </w:r>
      <w:r>
        <w:fldChar w:fldCharType="separate"/>
      </w:r>
      <w:r w:rsidR="003912F2">
        <w:t xml:space="preserve">Figure </w:t>
      </w:r>
      <w:r w:rsidR="003912F2">
        <w:rPr>
          <w:noProof/>
        </w:rPr>
        <w:t>39</w:t>
      </w:r>
      <w:r>
        <w:fldChar w:fldCharType="end"/>
      </w:r>
      <w:r>
        <w:t xml:space="preserve">), if an ESPACE tar has not been provided in the folder /kickstart_SDDS/ansp-extra/configuration of the usbstick, at the first root </w:t>
      </w:r>
      <w:r>
        <w:lastRenderedPageBreak/>
        <w:t>login a post-installation will start in order to customise the KVM Host settings.</w:t>
      </w:r>
    </w:p>
    <w:p w14:paraId="3C79A197" w14:textId="77777777" w:rsidR="00DD3400" w:rsidRDefault="00DD3400" w:rsidP="00DD3400">
      <w:pPr>
        <w:pStyle w:val="CTXTXT"/>
      </w:pPr>
      <w:r>
        <w:t xml:space="preserve">The post-installation can be used to change or confirm the default settings. All the steps are described in the following. </w:t>
      </w:r>
    </w:p>
    <w:p w14:paraId="2138F719" w14:textId="35AFAF23" w:rsidR="00DD3400" w:rsidRDefault="00DD3400" w:rsidP="00DD3400">
      <w:pPr>
        <w:pStyle w:val="CTXTXT"/>
        <w:jc w:val="center"/>
      </w:pPr>
    </w:p>
    <w:p w14:paraId="6ACAC19D" w14:textId="1343CED7" w:rsidR="00A76865" w:rsidRDefault="00A76865" w:rsidP="00DD3400">
      <w:pPr>
        <w:pStyle w:val="CTXTXT"/>
        <w:jc w:val="center"/>
      </w:pPr>
      <w:r>
        <w:rPr>
          <w:noProof/>
          <w:lang w:val="it-IT" w:eastAsia="it-IT"/>
        </w:rPr>
        <w:drawing>
          <wp:inline distT="0" distB="0" distL="0" distR="0" wp14:anchorId="5A4A8E93" wp14:editId="0474E362">
            <wp:extent cx="5400675" cy="3095625"/>
            <wp:effectExtent l="0" t="0" r="9525"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216C3A5F" w14:textId="3714E7CB" w:rsidR="00DD3400" w:rsidRDefault="00DD3400" w:rsidP="00BF1800">
      <w:pPr>
        <w:pStyle w:val="FigureCaption"/>
      </w:pPr>
      <w:r>
        <w:t xml:space="preserve"> </w:t>
      </w:r>
      <w:bookmarkStart w:id="123" w:name="_Ref144307955"/>
      <w:r>
        <w:t xml:space="preserve">Figure </w:t>
      </w:r>
      <w:fldSimple w:instr=" SEQ Figure \* ARABIC ">
        <w:r w:rsidR="00772E29">
          <w:rPr>
            <w:noProof/>
          </w:rPr>
          <w:t>41</w:t>
        </w:r>
      </w:fldSimple>
      <w:bookmarkEnd w:id="123"/>
      <w:r>
        <w:t xml:space="preserve"> – SDDS KVM </w:t>
      </w:r>
      <w:r w:rsidR="008E4F73" w:rsidRPr="002705DE">
        <w:t>Host</w:t>
      </w:r>
      <w:r w:rsidR="008E4F73">
        <w:t xml:space="preserve"> </w:t>
      </w:r>
      <w:r>
        <w:t>Post-installation shell displayed on root’s login</w:t>
      </w:r>
    </w:p>
    <w:p w14:paraId="50082281" w14:textId="11FDDCAD" w:rsidR="00DD3400" w:rsidRDefault="00DD3400" w:rsidP="00DD3400">
      <w:pPr>
        <w:pStyle w:val="CTXTXT"/>
      </w:pPr>
      <w:r>
        <w:t xml:space="preserve">In </w:t>
      </w:r>
      <w:r>
        <w:fldChar w:fldCharType="begin"/>
      </w:r>
      <w:r>
        <w:instrText xml:space="preserve"> REF _Ref144101433 \h </w:instrText>
      </w:r>
      <w:r>
        <w:fldChar w:fldCharType="separate"/>
      </w:r>
      <w:r w:rsidR="00772E29">
        <w:t xml:space="preserve">Figure </w:t>
      </w:r>
      <w:r w:rsidR="00772E29">
        <w:rPr>
          <w:noProof/>
        </w:rPr>
        <w:t>42</w:t>
      </w:r>
      <w:r>
        <w:fldChar w:fldCharType="end"/>
      </w:r>
      <w:r>
        <w:t>, it is displayed the default configuration about the bridges. The bridges are like a virtual switch where a network interface of one or more virtual machines can be connected. A bridge is created providing a KVM Host physical network interface.</w:t>
      </w:r>
    </w:p>
    <w:p w14:paraId="6320A074" w14:textId="77777777" w:rsidR="00DD3400" w:rsidRDefault="00DD3400" w:rsidP="00DD3400">
      <w:pPr>
        <w:pStyle w:val="CTXTXT"/>
        <w:jc w:val="center"/>
      </w:pPr>
      <w:r>
        <w:rPr>
          <w:noProof/>
          <w:lang w:val="it-IT" w:eastAsia="it-IT"/>
        </w:rPr>
        <w:lastRenderedPageBreak/>
        <w:drawing>
          <wp:inline distT="0" distB="0" distL="0" distR="0" wp14:anchorId="26764A17" wp14:editId="23052DE6">
            <wp:extent cx="5391150" cy="3589655"/>
            <wp:effectExtent l="0" t="0" r="0" b="0"/>
            <wp:docPr id="10" name="Immagine 10"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 elettronica, schermata, software&#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75B86A10" w14:textId="6F884459" w:rsidR="00DD3400" w:rsidRDefault="00DD3400" w:rsidP="00BF1800">
      <w:pPr>
        <w:pStyle w:val="FigureCaption"/>
      </w:pPr>
      <w:bookmarkStart w:id="124" w:name="_Ref144101433"/>
      <w:r>
        <w:t xml:space="preserve">Figure </w:t>
      </w:r>
      <w:fldSimple w:instr=" SEQ Figure \* ARABIC ">
        <w:r w:rsidR="00772E29">
          <w:rPr>
            <w:noProof/>
          </w:rPr>
          <w:t>42</w:t>
        </w:r>
      </w:fldSimple>
      <w:bookmarkEnd w:id="124"/>
      <w:r>
        <w:t xml:space="preserve"> – Step 1: Bridges and XLAN configuration menu</w:t>
      </w:r>
    </w:p>
    <w:p w14:paraId="3EC9E58B" w14:textId="1B51F8F1" w:rsidR="00DD3400" w:rsidRDefault="00DD3400" w:rsidP="00DD3400">
      <w:pPr>
        <w:pStyle w:val="CTXTXT"/>
      </w:pPr>
      <w:r>
        <w:t xml:space="preserve">By the menu, selecting the option “yes” it is possible to customise the bridges for the System LANs (XLAN too). As default, during the OS installation, </w:t>
      </w:r>
      <w:r w:rsidR="002D6324">
        <w:t xml:space="preserve">the following network bridges </w:t>
      </w:r>
      <w:r>
        <w:t>will be created</w:t>
      </w:r>
      <w:r w:rsidR="002D6324">
        <w:t>:</w:t>
      </w:r>
      <w:r>
        <w:t xml:space="preserve"> two </w:t>
      </w:r>
      <w:r w:rsidR="002D6324">
        <w:t>f</w:t>
      </w:r>
      <w:r>
        <w:t xml:space="preserve">or the ILAN, two for the IWAN and the two for the ELAN. </w:t>
      </w:r>
    </w:p>
    <w:p w14:paraId="6277D78A" w14:textId="32C7E3DC" w:rsidR="00DD3400" w:rsidRDefault="00DD3400" w:rsidP="00DD3400">
      <w:pPr>
        <w:pStyle w:val="CTXTXT"/>
      </w:pPr>
      <w:r>
        <w:t>The XLAN bridge is not created by default</w:t>
      </w:r>
      <w:r w:rsidR="002D6324">
        <w:t>,</w:t>
      </w:r>
      <w:r>
        <w:t xml:space="preserve"> but in this step (step 1) it can be added if needed.</w:t>
      </w:r>
    </w:p>
    <w:p w14:paraId="2A94C55E" w14:textId="395843B8" w:rsidR="00DD3400" w:rsidRDefault="00DD3400" w:rsidP="00DD3400">
      <w:pPr>
        <w:pStyle w:val="CTXTXT"/>
      </w:pPr>
      <w:r>
        <w:t>The User can customise the bridges</w:t>
      </w:r>
      <w:r w:rsidR="002D6324">
        <w:t>,</w:t>
      </w:r>
      <w:r>
        <w:t xml:space="preserve"> removing for example the iwanbridge2 and the elanbridge2 in case the CORE (and the MNG) does not use the bonding for the IWAN and the ELAN. Moreover, in case the XLAN is needed for the exchanging of Alive messages between the COREs, it is possible to create the XLAN bridge as displayed in </w:t>
      </w:r>
      <w:r>
        <w:fldChar w:fldCharType="begin"/>
      </w:r>
      <w:r>
        <w:instrText xml:space="preserve"> REF _Ref144367539 \h </w:instrText>
      </w:r>
      <w:r>
        <w:fldChar w:fldCharType="separate"/>
      </w:r>
      <w:r w:rsidR="00772E29">
        <w:t xml:space="preserve">Figure </w:t>
      </w:r>
      <w:r w:rsidR="00772E29">
        <w:rPr>
          <w:noProof/>
        </w:rPr>
        <w:t>43</w:t>
      </w:r>
      <w:r>
        <w:fldChar w:fldCharType="end"/>
      </w:r>
    </w:p>
    <w:p w14:paraId="286460C5" w14:textId="77777777" w:rsidR="00DD3400" w:rsidRDefault="00DD3400" w:rsidP="00DD3400">
      <w:pPr>
        <w:pStyle w:val="CTXTXT"/>
        <w:jc w:val="center"/>
      </w:pPr>
      <w:r>
        <w:rPr>
          <w:noProof/>
          <w:lang w:val="it-IT" w:eastAsia="it-IT"/>
        </w:rPr>
        <w:lastRenderedPageBreak/>
        <w:drawing>
          <wp:inline distT="0" distB="0" distL="0" distR="0" wp14:anchorId="18BE865B" wp14:editId="60351491">
            <wp:extent cx="5289388" cy="3350361"/>
            <wp:effectExtent l="0" t="0" r="6985" b="2540"/>
            <wp:docPr id="27" name="Immagine 27"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elettronica, schermata, software&#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0630" cy="3382818"/>
                    </a:xfrm>
                    <a:prstGeom prst="rect">
                      <a:avLst/>
                    </a:prstGeom>
                    <a:noFill/>
                    <a:ln>
                      <a:noFill/>
                    </a:ln>
                  </pic:spPr>
                </pic:pic>
              </a:graphicData>
            </a:graphic>
          </wp:inline>
        </w:drawing>
      </w:r>
    </w:p>
    <w:p w14:paraId="2DE13332" w14:textId="392B327F" w:rsidR="00DD3400" w:rsidRDefault="00DD3400" w:rsidP="00BF1800">
      <w:pPr>
        <w:pStyle w:val="FigureCaption"/>
      </w:pPr>
      <w:bookmarkStart w:id="125" w:name="_Ref144367539"/>
      <w:r>
        <w:t xml:space="preserve">Figure </w:t>
      </w:r>
      <w:fldSimple w:instr=" SEQ Figure \* ARABIC ">
        <w:r w:rsidR="00772E29">
          <w:rPr>
            <w:noProof/>
          </w:rPr>
          <w:t>43</w:t>
        </w:r>
      </w:fldSimple>
      <w:bookmarkEnd w:id="125"/>
      <w:r>
        <w:t xml:space="preserve"> – Step 1a: Required customisation example. (Remove bridges related to the ELAN and IWAN, creation of the xlanbridge)</w:t>
      </w:r>
    </w:p>
    <w:p w14:paraId="3375BF89" w14:textId="7E829AD0" w:rsidR="00DD3400" w:rsidRDefault="00DD3400" w:rsidP="00DD3400">
      <w:pPr>
        <w:pStyle w:val="CTXTXT"/>
      </w:pPr>
      <w:r>
        <w:t xml:space="preserve">In </w:t>
      </w:r>
      <w:r>
        <w:fldChar w:fldCharType="begin"/>
      </w:r>
      <w:r>
        <w:instrText xml:space="preserve"> REF _Ref144101575 \h </w:instrText>
      </w:r>
      <w:r>
        <w:fldChar w:fldCharType="separate"/>
      </w:r>
      <w:r w:rsidR="00772E29">
        <w:t xml:space="preserve">Figure </w:t>
      </w:r>
      <w:r w:rsidR="00772E29">
        <w:rPr>
          <w:noProof/>
        </w:rPr>
        <w:t>44</w:t>
      </w:r>
      <w:r>
        <w:fldChar w:fldCharType="end"/>
      </w:r>
      <w:r>
        <w:t xml:space="preserve"> it is displayed the default mapping between the bridges and the KVM Host physical interfaces</w:t>
      </w:r>
      <w:r w:rsidR="00CC3BEF">
        <w:t xml:space="preserve"> (</w:t>
      </w:r>
      <w:r w:rsidR="00900B86">
        <w:t xml:space="preserve">example of </w:t>
      </w:r>
      <w:r w:rsidR="00CC3BEF">
        <w:t>Gen11 in the figure)</w:t>
      </w:r>
      <w:r>
        <w:t>.</w:t>
      </w:r>
    </w:p>
    <w:p w14:paraId="4741B15A" w14:textId="77777777" w:rsidR="00DD3400" w:rsidRDefault="00DD3400" w:rsidP="00DD3400">
      <w:pPr>
        <w:pStyle w:val="CTXTXT"/>
        <w:jc w:val="center"/>
      </w:pPr>
      <w:r>
        <w:rPr>
          <w:noProof/>
          <w:lang w:val="it-IT" w:eastAsia="it-IT"/>
        </w:rPr>
        <w:drawing>
          <wp:inline distT="0" distB="0" distL="0" distR="0" wp14:anchorId="6F62F1C3" wp14:editId="39E17177">
            <wp:extent cx="5292725" cy="2509374"/>
            <wp:effectExtent l="0" t="0" r="3175" b="5715"/>
            <wp:docPr id="16" name="Immagine 1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hermata, software, Software multimediale&#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953" cy="2510904"/>
                    </a:xfrm>
                    <a:prstGeom prst="rect">
                      <a:avLst/>
                    </a:prstGeom>
                    <a:noFill/>
                    <a:ln>
                      <a:noFill/>
                    </a:ln>
                  </pic:spPr>
                </pic:pic>
              </a:graphicData>
            </a:graphic>
          </wp:inline>
        </w:drawing>
      </w:r>
    </w:p>
    <w:p w14:paraId="3E3DA795" w14:textId="47D679A0" w:rsidR="00DD3400" w:rsidRDefault="00DD3400" w:rsidP="00BF1800">
      <w:pPr>
        <w:pStyle w:val="FigureCaption"/>
      </w:pPr>
      <w:bookmarkStart w:id="126" w:name="_Ref144101575"/>
      <w:r>
        <w:t xml:space="preserve">Figure </w:t>
      </w:r>
      <w:fldSimple w:instr=" SEQ Figure \* ARABIC ">
        <w:r w:rsidR="00772E29">
          <w:rPr>
            <w:noProof/>
          </w:rPr>
          <w:t>44</w:t>
        </w:r>
      </w:fldSimple>
      <w:bookmarkEnd w:id="126"/>
      <w:r>
        <w:t xml:space="preserve"> – Step 2: Bridges-physical interfaces mapping</w:t>
      </w:r>
    </w:p>
    <w:p w14:paraId="5E52C975" w14:textId="77777777" w:rsidR="00DD3400" w:rsidRDefault="00DD3400" w:rsidP="00DD3400">
      <w:pPr>
        <w:pStyle w:val="CTXTXT"/>
      </w:pPr>
      <w:r>
        <w:t>In the step 2 it is possible to change the physical network interfaces assigned to the bridges. If in the previous step it has been defined the XLAN bridge, then by this menu item it is possible to define the physical network interface to use for the XLAN bridge.</w:t>
      </w:r>
    </w:p>
    <w:p w14:paraId="29076E8A" w14:textId="27603283" w:rsidR="00DD3400" w:rsidRDefault="00DD3400" w:rsidP="00DD3400">
      <w:pPr>
        <w:pStyle w:val="CTXTXT"/>
      </w:pPr>
      <w:r>
        <w:t xml:space="preserve">In </w:t>
      </w:r>
      <w:r>
        <w:fldChar w:fldCharType="begin"/>
      </w:r>
      <w:r>
        <w:instrText xml:space="preserve"> REF _Ref144101676 \h </w:instrText>
      </w:r>
      <w:r>
        <w:fldChar w:fldCharType="separate"/>
      </w:r>
      <w:r w:rsidR="00772E29">
        <w:t xml:space="preserve">Figure </w:t>
      </w:r>
      <w:r w:rsidR="00772E29">
        <w:rPr>
          <w:noProof/>
        </w:rPr>
        <w:t>45</w:t>
      </w:r>
      <w:r>
        <w:fldChar w:fldCharType="end"/>
      </w:r>
      <w:r>
        <w:t xml:space="preserve"> it is displayed the default </w:t>
      </w:r>
      <w:r w:rsidRPr="00E955E8">
        <w:t>setting</w:t>
      </w:r>
      <w:r>
        <w:t xml:space="preserve"> about the Management network.</w:t>
      </w:r>
    </w:p>
    <w:p w14:paraId="1D28603A" w14:textId="77777777" w:rsidR="00DD3400" w:rsidRDefault="00DD3400" w:rsidP="00DD3400">
      <w:pPr>
        <w:pStyle w:val="CTXTXT"/>
        <w:jc w:val="center"/>
      </w:pPr>
      <w:r>
        <w:rPr>
          <w:noProof/>
          <w:lang w:val="it-IT" w:eastAsia="it-IT"/>
        </w:rPr>
        <w:lastRenderedPageBreak/>
        <w:drawing>
          <wp:inline distT="0" distB="0" distL="0" distR="0" wp14:anchorId="0D7765BF" wp14:editId="38870A62">
            <wp:extent cx="5397500" cy="2176780"/>
            <wp:effectExtent l="0" t="0" r="0" b="0"/>
            <wp:docPr id="15" name="Immagine 1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chermata, software, Software multimediale&#10;&#10;Descrizione generat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7500" cy="2176780"/>
                    </a:xfrm>
                    <a:prstGeom prst="rect">
                      <a:avLst/>
                    </a:prstGeom>
                    <a:noFill/>
                    <a:ln>
                      <a:noFill/>
                    </a:ln>
                  </pic:spPr>
                </pic:pic>
              </a:graphicData>
            </a:graphic>
          </wp:inline>
        </w:drawing>
      </w:r>
    </w:p>
    <w:p w14:paraId="31005E79" w14:textId="6F61D45B" w:rsidR="00DD3400" w:rsidRDefault="00DD3400" w:rsidP="00BF1800">
      <w:pPr>
        <w:pStyle w:val="FigureCaption"/>
      </w:pPr>
      <w:bookmarkStart w:id="127" w:name="_Ref144101676"/>
      <w:r>
        <w:t xml:space="preserve">Figure </w:t>
      </w:r>
      <w:fldSimple w:instr=" SEQ Figure \* ARABIC ">
        <w:r w:rsidR="00772E29">
          <w:rPr>
            <w:noProof/>
          </w:rPr>
          <w:t>45</w:t>
        </w:r>
      </w:fldSimple>
      <w:bookmarkEnd w:id="127"/>
      <w:r>
        <w:t xml:space="preserve"> – Step 3: Management network configuration</w:t>
      </w:r>
    </w:p>
    <w:p w14:paraId="763513C8" w14:textId="65631091" w:rsidR="00DD3400" w:rsidRDefault="00DD3400" w:rsidP="00DD3400">
      <w:pPr>
        <w:pStyle w:val="CTXTXT"/>
      </w:pPr>
      <w:r>
        <w:t>By default, the KVM Host OS installation also defines a Management network in order to connect remotely to the Host and also, for example, to synchronise the server with an NTP server. In the step 3 it is possible to change the default network settings for the management network and it is also possible to remove it (management network is optional).</w:t>
      </w:r>
    </w:p>
    <w:p w14:paraId="6D44D8F6" w14:textId="0CA49F2C" w:rsidR="00DD3400" w:rsidRPr="00F34260" w:rsidRDefault="00DD3400" w:rsidP="00DD3400">
      <w:pPr>
        <w:pStyle w:val="CTXTXT"/>
      </w:pPr>
      <w:r>
        <w:t xml:space="preserve">In </w:t>
      </w:r>
      <w:r>
        <w:fldChar w:fldCharType="begin"/>
      </w:r>
      <w:r>
        <w:instrText xml:space="preserve"> REF _Ref144101758 \h </w:instrText>
      </w:r>
      <w:r>
        <w:fldChar w:fldCharType="separate"/>
      </w:r>
      <w:r w:rsidR="00772E29">
        <w:t xml:space="preserve">Figure </w:t>
      </w:r>
      <w:r w:rsidR="00772E29">
        <w:rPr>
          <w:noProof/>
        </w:rPr>
        <w:t>46</w:t>
      </w:r>
      <w:r>
        <w:fldChar w:fldCharType="end"/>
      </w:r>
      <w:r>
        <w:t xml:space="preserve"> it is displayed the default </w:t>
      </w:r>
      <w:r w:rsidR="005A09F0">
        <w:t>configuration</w:t>
      </w:r>
      <w:r>
        <w:t xml:space="preserve"> of the hosts file.</w:t>
      </w:r>
    </w:p>
    <w:p w14:paraId="05445892" w14:textId="247F7ED1" w:rsidR="00DD3400" w:rsidRDefault="00DD3400" w:rsidP="00DD3400">
      <w:pPr>
        <w:pStyle w:val="CTXTXT"/>
        <w:jc w:val="center"/>
      </w:pPr>
    </w:p>
    <w:p w14:paraId="7E7C3A73" w14:textId="131C3E93" w:rsidR="00944B76" w:rsidRDefault="00944B76" w:rsidP="00DD3400">
      <w:pPr>
        <w:pStyle w:val="CTXTXT"/>
        <w:jc w:val="center"/>
      </w:pPr>
      <w:r>
        <w:rPr>
          <w:noProof/>
          <w:lang w:val="it-IT" w:eastAsia="it-IT"/>
        </w:rPr>
        <w:drawing>
          <wp:inline distT="0" distB="0" distL="0" distR="0" wp14:anchorId="5A1B453D" wp14:editId="7CC0FFA4">
            <wp:extent cx="5391150" cy="2066925"/>
            <wp:effectExtent l="0" t="0" r="0" b="952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066925"/>
                    </a:xfrm>
                    <a:prstGeom prst="rect">
                      <a:avLst/>
                    </a:prstGeom>
                    <a:noFill/>
                    <a:ln>
                      <a:noFill/>
                    </a:ln>
                  </pic:spPr>
                </pic:pic>
              </a:graphicData>
            </a:graphic>
          </wp:inline>
        </w:drawing>
      </w:r>
    </w:p>
    <w:p w14:paraId="2A068E9D" w14:textId="1CCA9079" w:rsidR="00DD3400" w:rsidRDefault="00DD3400" w:rsidP="00BF1800">
      <w:pPr>
        <w:pStyle w:val="FigureCaption"/>
      </w:pPr>
      <w:bookmarkStart w:id="128" w:name="_Ref144101758"/>
      <w:r>
        <w:t xml:space="preserve">Figure </w:t>
      </w:r>
      <w:fldSimple w:instr=" SEQ Figure \* ARABIC ">
        <w:r w:rsidR="00772E29">
          <w:rPr>
            <w:noProof/>
          </w:rPr>
          <w:t>46</w:t>
        </w:r>
      </w:fldSimple>
      <w:bookmarkEnd w:id="128"/>
      <w:r>
        <w:t xml:space="preserve"> </w:t>
      </w:r>
      <w:r w:rsidRPr="00944B76">
        <w:t>– Step 4: hosts file configuration</w:t>
      </w:r>
    </w:p>
    <w:p w14:paraId="5899F201" w14:textId="11B79160" w:rsidR="00DD3400" w:rsidRPr="00487C11" w:rsidRDefault="00DD3400" w:rsidP="00DD3400">
      <w:pPr>
        <w:pStyle w:val="CTXTXT"/>
      </w:pPr>
      <w:r>
        <w:t>By the step 4 it is possible to update the hosts file by changing the default IP addresses assigned to the KVM</w:t>
      </w:r>
      <w:r w:rsidR="00764357">
        <w:t xml:space="preserve"> Host </w:t>
      </w:r>
      <w:r>
        <w:t>1 and KVM</w:t>
      </w:r>
      <w:r w:rsidR="00764357">
        <w:t xml:space="preserve"> </w:t>
      </w:r>
      <w:r w:rsidR="008E4F73">
        <w:t>H</w:t>
      </w:r>
      <w:r w:rsidR="00764357">
        <w:t xml:space="preserve">ost </w:t>
      </w:r>
      <w:r>
        <w:t>2 during the OS installation. The IP addresses are the ones of the Management network.</w:t>
      </w:r>
    </w:p>
    <w:p w14:paraId="24E5E974" w14:textId="77777777" w:rsidR="00DD3400" w:rsidRDefault="00DD3400" w:rsidP="00DD3400">
      <w:pPr>
        <w:pStyle w:val="CTXTXT"/>
        <w:jc w:val="center"/>
      </w:pPr>
      <w:r>
        <w:rPr>
          <w:noProof/>
          <w:lang w:val="it-IT" w:eastAsia="it-IT"/>
        </w:rPr>
        <w:lastRenderedPageBreak/>
        <w:drawing>
          <wp:inline distT="0" distB="0" distL="0" distR="0" wp14:anchorId="15EB388F" wp14:editId="7BE59239">
            <wp:extent cx="5391150" cy="1760855"/>
            <wp:effectExtent l="0" t="0" r="0" b="0"/>
            <wp:docPr id="21" name="Immagine 21"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 software, Software multimediale, Icona del computer&#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760855"/>
                    </a:xfrm>
                    <a:prstGeom prst="rect">
                      <a:avLst/>
                    </a:prstGeom>
                    <a:noFill/>
                    <a:ln>
                      <a:noFill/>
                    </a:ln>
                  </pic:spPr>
                </pic:pic>
              </a:graphicData>
            </a:graphic>
          </wp:inline>
        </w:drawing>
      </w:r>
    </w:p>
    <w:p w14:paraId="2339DFDC" w14:textId="3531980F" w:rsidR="00DD3400" w:rsidRDefault="00DD3400" w:rsidP="00BF1800">
      <w:pPr>
        <w:pStyle w:val="FigureCaption"/>
      </w:pPr>
      <w:bookmarkStart w:id="129" w:name="_Ref144304108"/>
      <w:r>
        <w:t xml:space="preserve">Figure </w:t>
      </w:r>
      <w:fldSimple w:instr=" SEQ Figure \* ARABIC ">
        <w:r w:rsidR="00772E29">
          <w:rPr>
            <w:noProof/>
          </w:rPr>
          <w:t>47</w:t>
        </w:r>
      </w:fldSimple>
      <w:bookmarkEnd w:id="129"/>
      <w:r>
        <w:t xml:space="preserve"> – Main menu to review/change configuration.</w:t>
      </w:r>
    </w:p>
    <w:p w14:paraId="7E4DB0CB" w14:textId="5CC861F9" w:rsidR="00DD3400" w:rsidRPr="00F45609" w:rsidRDefault="00DD3400" w:rsidP="00DD3400">
      <w:pPr>
        <w:pStyle w:val="CTXTXT"/>
      </w:pPr>
      <w:r>
        <w:t>In case it’s necessary, at a later time, to modify the bridges, the bridges-physical network interfaces mapping, the hosts file and the Management network, this can be performed using the script customizeKvm.sh, available in the folder /home/sddskvm/tools/customize-km. The script follows the same steps described in the previous figures.</w:t>
      </w:r>
    </w:p>
    <w:p w14:paraId="05844C98" w14:textId="531DC725" w:rsidR="00DD3400" w:rsidRPr="00487C11" w:rsidRDefault="00DD3400" w:rsidP="00DD3400">
      <w:pPr>
        <w:pStyle w:val="CTXTXT"/>
      </w:pPr>
      <w:r>
        <w:t xml:space="preserve">At the end of the networks configuration, the post installation creates </w:t>
      </w:r>
      <w:r w:rsidR="00B91C85">
        <w:t>whatever is</w:t>
      </w:r>
      <w:r>
        <w:t xml:space="preserve"> needed for the virtual machine environment</w:t>
      </w:r>
      <w:r w:rsidR="00B91C85">
        <w:t>,</w:t>
      </w:r>
      <w:r>
        <w:t xml:space="preserve"> as displayed in </w:t>
      </w:r>
      <w:r>
        <w:fldChar w:fldCharType="begin"/>
      </w:r>
      <w:r>
        <w:instrText xml:space="preserve"> REF _Ref144123165 \h </w:instrText>
      </w:r>
      <w:r>
        <w:fldChar w:fldCharType="separate"/>
      </w:r>
      <w:r w:rsidR="00772E29">
        <w:t xml:space="preserve">Figure </w:t>
      </w:r>
      <w:r w:rsidR="00772E29">
        <w:rPr>
          <w:noProof/>
        </w:rPr>
        <w:t>48</w:t>
      </w:r>
      <w:r>
        <w:fldChar w:fldCharType="end"/>
      </w:r>
      <w:r>
        <w:t>.</w:t>
      </w:r>
    </w:p>
    <w:p w14:paraId="06BE4300" w14:textId="4A50D196" w:rsidR="001F6342" w:rsidRDefault="00304D76" w:rsidP="00DD3400">
      <w:pPr>
        <w:pStyle w:val="CTXTXT"/>
        <w:jc w:val="center"/>
      </w:pPr>
      <w:commentRangeStart w:id="130"/>
      <w:r>
        <w:rPr>
          <w:rStyle w:val="Rimandocommento"/>
          <w:rFonts w:ascii="Times New Roman" w:hAnsi="Times New Roman"/>
        </w:rPr>
        <w:commentReference w:id="131"/>
      </w:r>
      <w:commentRangeEnd w:id="130"/>
    </w:p>
    <w:p w14:paraId="3F7B059C" w14:textId="54F54516" w:rsidR="00DD3400" w:rsidRDefault="002755DD" w:rsidP="00DD3400">
      <w:pPr>
        <w:pStyle w:val="CTXTXT"/>
        <w:jc w:val="center"/>
      </w:pPr>
      <w:r>
        <w:rPr>
          <w:rStyle w:val="Rimandocommento"/>
          <w:rFonts w:ascii="Times New Roman" w:hAnsi="Times New Roman"/>
        </w:rPr>
        <w:lastRenderedPageBreak/>
        <w:commentReference w:id="130"/>
      </w:r>
      <w:r w:rsidR="007D3340">
        <w:rPr>
          <w:noProof/>
          <w:lang w:val="it-IT" w:eastAsia="it-IT"/>
        </w:rPr>
        <w:drawing>
          <wp:inline distT="0" distB="0" distL="0" distR="0" wp14:anchorId="16901153" wp14:editId="5AD56C3E">
            <wp:extent cx="5734050" cy="5723937"/>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4497" cy="5734365"/>
                    </a:xfrm>
                    <a:prstGeom prst="rect">
                      <a:avLst/>
                    </a:prstGeom>
                    <a:noFill/>
                    <a:ln>
                      <a:noFill/>
                    </a:ln>
                  </pic:spPr>
                </pic:pic>
              </a:graphicData>
            </a:graphic>
          </wp:inline>
        </w:drawing>
      </w:r>
    </w:p>
    <w:p w14:paraId="6D9319D2" w14:textId="5215EE55" w:rsidR="00DD3400" w:rsidRDefault="00DD3400" w:rsidP="00BF1800">
      <w:pPr>
        <w:pStyle w:val="FigureCaption"/>
      </w:pPr>
      <w:bookmarkStart w:id="132" w:name="_Ref144123165"/>
      <w:r w:rsidRPr="0006164C">
        <w:t xml:space="preserve">Figure </w:t>
      </w:r>
      <w:r w:rsidR="0085636B" w:rsidRPr="00904CD3">
        <w:fldChar w:fldCharType="begin"/>
      </w:r>
      <w:r w:rsidR="0085636B" w:rsidRPr="0006164C">
        <w:instrText xml:space="preserve"> SEQ Figure \* ARABIC </w:instrText>
      </w:r>
      <w:r w:rsidR="0085636B" w:rsidRPr="003343FC">
        <w:fldChar w:fldCharType="separate"/>
      </w:r>
      <w:r w:rsidR="00772E29" w:rsidRPr="0006164C">
        <w:rPr>
          <w:noProof/>
        </w:rPr>
        <w:t>48</w:t>
      </w:r>
      <w:r w:rsidR="0085636B" w:rsidRPr="00904CD3">
        <w:rPr>
          <w:noProof/>
        </w:rPr>
        <w:fldChar w:fldCharType="end"/>
      </w:r>
      <w:bookmarkEnd w:id="132"/>
      <w:r w:rsidRPr="0006164C">
        <w:t xml:space="preserve"> – </w:t>
      </w:r>
      <w:r w:rsidRPr="00F435EB">
        <w:t>Step 5: creation of the storage and virtual machines</w:t>
      </w:r>
      <w:r>
        <w:t xml:space="preserve"> </w:t>
      </w:r>
    </w:p>
    <w:p w14:paraId="6C008DCA" w14:textId="64C89A38" w:rsidR="001F6342" w:rsidRDefault="00DD3400">
      <w:pPr>
        <w:pStyle w:val="CTXTXT"/>
      </w:pPr>
      <w:r>
        <w:t xml:space="preserve">In the step 5 it will be automatically created the storage pool, the disk files, the virtual networks and the CORE and MNG </w:t>
      </w:r>
      <w:r w:rsidR="001F6342">
        <w:t xml:space="preserve">Guest </w:t>
      </w:r>
      <w:r>
        <w:t>virtual machines that must run on the KVM Host server.</w:t>
      </w:r>
      <w:r w:rsidR="001F6342">
        <w:t xml:space="preserve"> The User can confirm the default settings about the </w:t>
      </w:r>
      <w:r w:rsidR="0079616A">
        <w:t xml:space="preserve">Guest name, the title, the description, the </w:t>
      </w:r>
      <w:r w:rsidR="001F6342">
        <w:t xml:space="preserve">number of the CPUs, the memory and the disk size or he can customise them </w:t>
      </w:r>
    </w:p>
    <w:p w14:paraId="68151CFA" w14:textId="77777777" w:rsidR="001F6342" w:rsidRDefault="001F6342" w:rsidP="00DD3400">
      <w:pPr>
        <w:pStyle w:val="CTXTXT"/>
      </w:pPr>
    </w:p>
    <w:p w14:paraId="5A0E4EEB" w14:textId="4C76F7B7" w:rsidR="00DD3400" w:rsidRDefault="00DD3400" w:rsidP="00DD3400">
      <w:pPr>
        <w:pStyle w:val="CTXTXT"/>
      </w:pPr>
    </w:p>
    <w:p w14:paraId="29274A09" w14:textId="2B9C5FC3" w:rsidR="00F435EB" w:rsidRDefault="00F435EB" w:rsidP="00DD3400">
      <w:pPr>
        <w:pStyle w:val="CTXTXT"/>
      </w:pPr>
      <w:r>
        <w:rPr>
          <w:noProof/>
          <w:lang w:val="it-IT" w:eastAsia="it-IT"/>
        </w:rPr>
        <w:lastRenderedPageBreak/>
        <w:drawing>
          <wp:inline distT="0" distB="0" distL="0" distR="0" wp14:anchorId="2BF4EA99" wp14:editId="292A15A6">
            <wp:extent cx="5400675" cy="5353050"/>
            <wp:effectExtent l="0" t="0" r="952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5353050"/>
                    </a:xfrm>
                    <a:prstGeom prst="rect">
                      <a:avLst/>
                    </a:prstGeom>
                    <a:noFill/>
                    <a:ln>
                      <a:noFill/>
                    </a:ln>
                  </pic:spPr>
                </pic:pic>
              </a:graphicData>
            </a:graphic>
          </wp:inline>
        </w:drawing>
      </w:r>
    </w:p>
    <w:p w14:paraId="71F683C1" w14:textId="37803C53" w:rsidR="00DD3400" w:rsidRDefault="00DD3400" w:rsidP="00BF1800">
      <w:pPr>
        <w:pStyle w:val="FigureCaption"/>
      </w:pPr>
      <w:r>
        <w:t xml:space="preserve">Figure </w:t>
      </w:r>
      <w:fldSimple w:instr=" SEQ Figure \* ARABIC ">
        <w:r w:rsidR="00772E29">
          <w:rPr>
            <w:noProof/>
          </w:rPr>
          <w:t>49</w:t>
        </w:r>
      </w:fldSimple>
      <w:r>
        <w:t xml:space="preserve"> </w:t>
      </w:r>
      <w:r w:rsidRPr="00F435EB">
        <w:t>– Final step: root and sddskvm passwords customisation and VNC settings</w:t>
      </w:r>
      <w:r>
        <w:t xml:space="preserve"> </w:t>
      </w:r>
      <w:r w:rsidR="00597BE1">
        <w:t>(</w:t>
      </w:r>
      <w:r w:rsidR="00900B86">
        <w:t xml:space="preserve">vnc </w:t>
      </w:r>
      <w:r w:rsidR="00597BE1">
        <w:t>password and interface to use)</w:t>
      </w:r>
    </w:p>
    <w:p w14:paraId="19298305" w14:textId="78BAEF17" w:rsidR="00DD3400" w:rsidRDefault="00DD3400" w:rsidP="00DD3400">
      <w:pPr>
        <w:pStyle w:val="CTXTXT"/>
      </w:pPr>
      <w:r>
        <w:t>In the last step it will be configured the root and sddskvm user passwords and enabled VNC if needed (VNC for sddskvm user only).</w:t>
      </w:r>
      <w:r w:rsidR="00597BE1">
        <w:t xml:space="preserve"> It will be also possible to select a network interface/L</w:t>
      </w:r>
      <w:r w:rsidR="008E4F73">
        <w:t>AN</w:t>
      </w:r>
      <w:r w:rsidR="00597BE1">
        <w:t xml:space="preserve"> where the VNC is listening.</w:t>
      </w:r>
    </w:p>
    <w:p w14:paraId="68940CB0" w14:textId="77777777" w:rsidR="00DD3400" w:rsidRDefault="00DD3400" w:rsidP="00DD3400">
      <w:pPr>
        <w:pStyle w:val="CTXTXT"/>
      </w:pPr>
      <w:r>
        <w:t xml:space="preserve">At the end of the post-installation a reboot is required. </w:t>
      </w:r>
    </w:p>
    <w:p w14:paraId="12B7ACC8" w14:textId="77777777" w:rsidR="00DD3400" w:rsidRDefault="00DD3400" w:rsidP="00DD3400">
      <w:pPr>
        <w:pStyle w:val="CTXTXT"/>
      </w:pPr>
      <w:r>
        <w:t xml:space="preserve">After the reboot and the login as sddskvm user, it is possible to run the ‘Virtual Machine Manager’ HMI and check the default settings of the two “empty” virtual machines created. </w:t>
      </w:r>
    </w:p>
    <w:p w14:paraId="2B6C3D43" w14:textId="36733320" w:rsidR="00DD3400" w:rsidRDefault="00DD3400" w:rsidP="00DD3400"/>
    <w:p w14:paraId="0D01F16B" w14:textId="51E5B55F" w:rsidR="00D62917" w:rsidRDefault="00D62917" w:rsidP="00DD3400">
      <w:r>
        <w:rPr>
          <w:noProof/>
          <w:lang w:val="it-IT" w:eastAsia="it-IT"/>
        </w:rPr>
        <w:lastRenderedPageBreak/>
        <w:drawing>
          <wp:inline distT="0" distB="0" distL="0" distR="0" wp14:anchorId="72EB6EF3" wp14:editId="74468EEB">
            <wp:extent cx="5391150" cy="186690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1866900"/>
                    </a:xfrm>
                    <a:prstGeom prst="rect">
                      <a:avLst/>
                    </a:prstGeom>
                    <a:noFill/>
                    <a:ln>
                      <a:noFill/>
                    </a:ln>
                  </pic:spPr>
                </pic:pic>
              </a:graphicData>
            </a:graphic>
          </wp:inline>
        </w:drawing>
      </w:r>
    </w:p>
    <w:p w14:paraId="72770D8D" w14:textId="273A9BC0" w:rsidR="00DD3400" w:rsidRDefault="00DD3400" w:rsidP="00BF1800">
      <w:pPr>
        <w:pStyle w:val="FigureCaption"/>
      </w:pPr>
      <w:bookmarkStart w:id="133" w:name="_Ref144368089"/>
      <w:r>
        <w:t xml:space="preserve">Figure </w:t>
      </w:r>
      <w:fldSimple w:instr=" SEQ Figure \* ARABIC ">
        <w:r w:rsidR="00772E29">
          <w:rPr>
            <w:noProof/>
          </w:rPr>
          <w:t>50</w:t>
        </w:r>
      </w:fldSimple>
      <w:bookmarkEnd w:id="133"/>
      <w:r>
        <w:t xml:space="preserve"> –Virtual Machine Manager application with the two VMs automatically create</w:t>
      </w:r>
      <w:r w:rsidR="008E4F73">
        <w:t>d</w:t>
      </w:r>
      <w:r>
        <w:t xml:space="preserve"> during the post-installation (example for KVM1).</w:t>
      </w:r>
    </w:p>
    <w:p w14:paraId="5C4FCEBC" w14:textId="254AFC07" w:rsidR="00DD3400" w:rsidRDefault="00DD3400" w:rsidP="00DD3400">
      <w:pPr>
        <w:pStyle w:val="CTXTXT"/>
        <w:jc w:val="center"/>
      </w:pPr>
    </w:p>
    <w:p w14:paraId="104CC9FF" w14:textId="02A36FA5" w:rsidR="00D62917" w:rsidRDefault="00D62917" w:rsidP="00DD3400">
      <w:pPr>
        <w:pStyle w:val="CTXTXT"/>
        <w:jc w:val="center"/>
      </w:pPr>
      <w:r>
        <w:rPr>
          <w:noProof/>
          <w:lang w:val="it-IT" w:eastAsia="it-IT"/>
        </w:rPr>
        <w:drawing>
          <wp:inline distT="0" distB="0" distL="0" distR="0" wp14:anchorId="1B15B3F6" wp14:editId="12849060">
            <wp:extent cx="5391150" cy="2028825"/>
            <wp:effectExtent l="0" t="0" r="0" b="952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150" cy="2028825"/>
                    </a:xfrm>
                    <a:prstGeom prst="rect">
                      <a:avLst/>
                    </a:prstGeom>
                    <a:noFill/>
                    <a:ln>
                      <a:noFill/>
                    </a:ln>
                  </pic:spPr>
                </pic:pic>
              </a:graphicData>
            </a:graphic>
          </wp:inline>
        </w:drawing>
      </w:r>
    </w:p>
    <w:p w14:paraId="7CBAED84" w14:textId="48CF2E52" w:rsidR="00DD3400" w:rsidRDefault="00DD3400" w:rsidP="00BF1800">
      <w:pPr>
        <w:pStyle w:val="FigureCaption"/>
      </w:pPr>
      <w:bookmarkStart w:id="134" w:name="_Ref144134257"/>
      <w:r>
        <w:t xml:space="preserve">Figure </w:t>
      </w:r>
      <w:fldSimple w:instr=" SEQ Figure \* ARABIC ">
        <w:r w:rsidR="00772E29">
          <w:rPr>
            <w:noProof/>
          </w:rPr>
          <w:t>51</w:t>
        </w:r>
      </w:fldSimple>
      <w:bookmarkEnd w:id="134"/>
      <w:r>
        <w:t xml:space="preserve"> – Virtual networks and storage created during the post-installation.</w:t>
      </w:r>
    </w:p>
    <w:p w14:paraId="2A36DE62" w14:textId="77777777" w:rsidR="00DD3400" w:rsidRPr="009346D1" w:rsidRDefault="00DD3400" w:rsidP="00DD3400">
      <w:pPr>
        <w:pStyle w:val="CTXTXT"/>
      </w:pPr>
    </w:p>
    <w:p w14:paraId="15FE3224" w14:textId="456C376E" w:rsidR="00DD3400" w:rsidRDefault="00F312DD" w:rsidP="00DD3400">
      <w:pPr>
        <w:pStyle w:val="CTXTXT"/>
        <w:jc w:val="center"/>
      </w:pPr>
      <w:r>
        <w:rPr>
          <w:noProof/>
          <w:lang w:val="it-IT" w:eastAsia="it-IT"/>
        </w:rPr>
        <w:drawing>
          <wp:inline distT="0" distB="0" distL="0" distR="0" wp14:anchorId="063F0A00" wp14:editId="67F537D8">
            <wp:extent cx="5400675" cy="2562225"/>
            <wp:effectExtent l="0" t="0" r="9525" b="952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14:paraId="53D64F11" w14:textId="79073325" w:rsidR="00DD3400" w:rsidRDefault="00DD3400" w:rsidP="00BF1800">
      <w:pPr>
        <w:pStyle w:val="FigureCaption"/>
      </w:pPr>
      <w:bookmarkStart w:id="135" w:name="_Ref144368073"/>
      <w:r>
        <w:t xml:space="preserve">Figure </w:t>
      </w:r>
      <w:fldSimple w:instr=" SEQ Figure \* ARABIC ">
        <w:r w:rsidR="00772E29">
          <w:rPr>
            <w:noProof/>
          </w:rPr>
          <w:t>52</w:t>
        </w:r>
      </w:fldSimple>
      <w:bookmarkEnd w:id="135"/>
      <w:r>
        <w:t xml:space="preserve"> – Virtual machines details.</w:t>
      </w:r>
    </w:p>
    <w:p w14:paraId="5FA41DA9" w14:textId="77777777" w:rsidR="00DD3400" w:rsidRDefault="00DD3400" w:rsidP="00DD3400">
      <w:pPr>
        <w:pStyle w:val="CTXTXT"/>
      </w:pPr>
    </w:p>
    <w:p w14:paraId="596674DF" w14:textId="7C52A237" w:rsidR="002755DD" w:rsidRDefault="00304D76" w:rsidP="00DD3400">
      <w:pPr>
        <w:pStyle w:val="CTXTXT"/>
        <w:jc w:val="center"/>
      </w:pPr>
      <w:commentRangeStart w:id="136"/>
      <w:r>
        <w:rPr>
          <w:rStyle w:val="Rimandocommento"/>
          <w:rFonts w:ascii="Times New Roman" w:hAnsi="Times New Roman"/>
        </w:rPr>
        <w:commentReference w:id="137"/>
      </w:r>
      <w:commentRangeEnd w:id="136"/>
    </w:p>
    <w:p w14:paraId="72E9EF46" w14:textId="44D03AE1" w:rsidR="005E063B" w:rsidRDefault="005E063B" w:rsidP="00DD3400">
      <w:pPr>
        <w:pStyle w:val="CTXTXT"/>
        <w:jc w:val="center"/>
      </w:pPr>
      <w:r>
        <w:rPr>
          <w:noProof/>
          <w:lang w:val="it-IT" w:eastAsia="it-IT"/>
        </w:rPr>
        <w:lastRenderedPageBreak/>
        <w:drawing>
          <wp:inline distT="0" distB="0" distL="0" distR="0" wp14:anchorId="4244B9CF" wp14:editId="1849084D">
            <wp:extent cx="5429250" cy="218122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9250" cy="2181225"/>
                    </a:xfrm>
                    <a:prstGeom prst="rect">
                      <a:avLst/>
                    </a:prstGeom>
                    <a:noFill/>
                    <a:ln>
                      <a:noFill/>
                    </a:ln>
                  </pic:spPr>
                </pic:pic>
              </a:graphicData>
            </a:graphic>
          </wp:inline>
        </w:drawing>
      </w:r>
    </w:p>
    <w:p w14:paraId="3612B81C" w14:textId="347C8A70" w:rsidR="00DD3400" w:rsidRDefault="002755DD" w:rsidP="00DD3400">
      <w:pPr>
        <w:pStyle w:val="CTXTXT"/>
        <w:jc w:val="center"/>
      </w:pPr>
      <w:r>
        <w:rPr>
          <w:rStyle w:val="Rimandocommento"/>
          <w:rFonts w:ascii="Times New Roman" w:hAnsi="Times New Roman"/>
        </w:rPr>
        <w:commentReference w:id="136"/>
      </w:r>
    </w:p>
    <w:p w14:paraId="072DCA3D" w14:textId="661A93CC" w:rsidR="00DD3400" w:rsidRDefault="00DD3400" w:rsidP="00BF1800">
      <w:pPr>
        <w:pStyle w:val="FigureCaption"/>
      </w:pPr>
      <w:bookmarkStart w:id="138" w:name="_Ref144454441"/>
      <w:r>
        <w:t xml:space="preserve">Figure </w:t>
      </w:r>
      <w:fldSimple w:instr=" SEQ Figure \* ARABIC ">
        <w:r w:rsidR="00772E29">
          <w:rPr>
            <w:noProof/>
          </w:rPr>
          <w:t>53</w:t>
        </w:r>
      </w:fldSimple>
      <w:bookmarkEnd w:id="138"/>
      <w:r>
        <w:t xml:space="preserve"> – Default network interfaces mapping (DL 365 HP Gen11) automatically applied during post-installation. </w:t>
      </w:r>
    </w:p>
    <w:p w14:paraId="02B44541" w14:textId="77777777" w:rsidR="00DD3400" w:rsidRPr="009346D1" w:rsidRDefault="00DD3400" w:rsidP="00DD3400">
      <w:pPr>
        <w:pStyle w:val="CTXTXT"/>
      </w:pPr>
    </w:p>
    <w:p w14:paraId="58D17FD7" w14:textId="77777777" w:rsidR="00DD3400" w:rsidRDefault="00DD3400" w:rsidP="00DD3400">
      <w:pPr>
        <w:pStyle w:val="CTXTXT"/>
        <w:jc w:val="center"/>
      </w:pPr>
      <w:r>
        <w:rPr>
          <w:noProof/>
          <w:lang w:val="it-IT" w:eastAsia="it-IT"/>
        </w:rPr>
        <w:drawing>
          <wp:inline distT="0" distB="0" distL="0" distR="0" wp14:anchorId="11129FBF" wp14:editId="12871664">
            <wp:extent cx="4085754" cy="1035262"/>
            <wp:effectExtent l="0" t="0" r="0" b="0"/>
            <wp:docPr id="13" name="Immagine 13" descr="Immagine che contiene testo, Carattere,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Carattere, schermata, software&#10;&#10;Descrizione generat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2549" cy="1057255"/>
                    </a:xfrm>
                    <a:prstGeom prst="rect">
                      <a:avLst/>
                    </a:prstGeom>
                    <a:noFill/>
                    <a:ln>
                      <a:noFill/>
                    </a:ln>
                  </pic:spPr>
                </pic:pic>
              </a:graphicData>
            </a:graphic>
          </wp:inline>
        </w:drawing>
      </w:r>
    </w:p>
    <w:p w14:paraId="782241E8" w14:textId="217830D3" w:rsidR="00DD3400" w:rsidRDefault="00DD3400" w:rsidP="00BF1800">
      <w:pPr>
        <w:pStyle w:val="FigureCaption"/>
      </w:pPr>
      <w:bookmarkStart w:id="139" w:name="_Ref144134260"/>
      <w:r>
        <w:t xml:space="preserve">Figure </w:t>
      </w:r>
      <w:fldSimple w:instr=" SEQ Figure \* ARABIC ">
        <w:r w:rsidR="00772E29">
          <w:rPr>
            <w:noProof/>
          </w:rPr>
          <w:t>54</w:t>
        </w:r>
      </w:fldSimple>
      <w:bookmarkEnd w:id="139"/>
      <w:r>
        <w:t xml:space="preserve"> – CORE and MNG VMs: CPU settings automatically applied during the post-installation.</w:t>
      </w:r>
    </w:p>
    <w:p w14:paraId="55475A37" w14:textId="77777777" w:rsidR="00DD3400" w:rsidRDefault="00DD3400" w:rsidP="00DD3400">
      <w:pPr>
        <w:pStyle w:val="CTXTXT"/>
      </w:pPr>
    </w:p>
    <w:p w14:paraId="2D5CD06A" w14:textId="77777777" w:rsidR="00DD3400" w:rsidRDefault="00DD3400" w:rsidP="00DD3400">
      <w:pPr>
        <w:jc w:val="center"/>
      </w:pPr>
      <w:r>
        <w:rPr>
          <w:noProof/>
          <w:lang w:val="it-IT" w:eastAsia="it-IT"/>
        </w:rPr>
        <w:drawing>
          <wp:inline distT="0" distB="0" distL="0" distR="0" wp14:anchorId="6372B00D" wp14:editId="41D8C5A1">
            <wp:extent cx="4066955" cy="1322598"/>
            <wp:effectExtent l="0" t="0" r="0" b="0"/>
            <wp:docPr id="14" name="Immagine 14"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Carattere, schermata&#10;&#10;Descrizione generat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46035" cy="1348315"/>
                    </a:xfrm>
                    <a:prstGeom prst="rect">
                      <a:avLst/>
                    </a:prstGeom>
                    <a:noFill/>
                    <a:ln>
                      <a:noFill/>
                    </a:ln>
                  </pic:spPr>
                </pic:pic>
              </a:graphicData>
            </a:graphic>
          </wp:inline>
        </w:drawing>
      </w:r>
    </w:p>
    <w:p w14:paraId="5CB44394" w14:textId="63EEAEA2" w:rsidR="00DD3400" w:rsidRDefault="00DD3400" w:rsidP="00BF1800">
      <w:pPr>
        <w:pStyle w:val="FigureCaption"/>
      </w:pPr>
      <w:bookmarkStart w:id="140" w:name="_Ref144134262"/>
      <w:r>
        <w:t xml:space="preserve">Figure </w:t>
      </w:r>
      <w:fldSimple w:instr=" SEQ Figure \* ARABIC ">
        <w:r w:rsidR="00772E29">
          <w:rPr>
            <w:noProof/>
          </w:rPr>
          <w:t>55</w:t>
        </w:r>
      </w:fldSimple>
      <w:bookmarkEnd w:id="140"/>
      <w:r>
        <w:t xml:space="preserve"> – CORE and MNG VMs: Memory settings automatically applied during the post-installation. </w:t>
      </w:r>
    </w:p>
    <w:p w14:paraId="0A917323" w14:textId="77777777" w:rsidR="00DD3400" w:rsidRPr="00BF2470" w:rsidRDefault="00DD3400" w:rsidP="00DD3400">
      <w:pPr>
        <w:pStyle w:val="CTXTXT"/>
      </w:pPr>
    </w:p>
    <w:p w14:paraId="08FACE8D" w14:textId="5F25357C" w:rsidR="00DD3400" w:rsidRDefault="00DD3400" w:rsidP="00DD3400">
      <w:pPr>
        <w:pStyle w:val="CTXTXT"/>
      </w:pPr>
      <w:r>
        <w:t>The next step that must be manually executed by the User is to install the SDDS OS on the CORE and MNG virtual machines (</w:t>
      </w:r>
      <w:r w:rsidR="0003176F">
        <w:t>Guest</w:t>
      </w:r>
      <w:r>
        <w:t>s). In this phase, the User can also use ESPACE tool (/home/sddskvm/tools/espace) in order to create a tar file containing the OS customisation for the CORE and MNG virtual machines. It can be used the script /home/sddskvm/toold/update-sdds-iso/</w:t>
      </w:r>
      <w:r w:rsidR="005F1C1A" w:rsidRPr="005F1C1A">
        <w:t>update_sdds_iso.sh</w:t>
      </w:r>
      <w:r w:rsidR="005F1C1A">
        <w:t xml:space="preserve"> </w:t>
      </w:r>
      <w:r>
        <w:t>to insert the ESPACE tar file in the SDDS OS default ISO file to create a customised ISO file already containing the ANSP settings for CORE and MNG virtual machines.</w:t>
      </w:r>
    </w:p>
    <w:p w14:paraId="18D2999E" w14:textId="77777777" w:rsidR="00DD3400" w:rsidRPr="00B50141" w:rsidRDefault="00DD3400" w:rsidP="00DD3400">
      <w:pPr>
        <w:pStyle w:val="CTXTXT"/>
      </w:pPr>
    </w:p>
    <w:p w14:paraId="625C042F" w14:textId="3181C3D1" w:rsidR="00DD3400" w:rsidRDefault="00B91C85" w:rsidP="00DD3400">
      <w:pPr>
        <w:pStyle w:val="Titolo5"/>
      </w:pPr>
      <w:r>
        <w:t xml:space="preserve">Host </w:t>
      </w:r>
      <w:r w:rsidR="00DD3400">
        <w:t>OS customisation by ESPACE tar file</w:t>
      </w:r>
    </w:p>
    <w:p w14:paraId="7F196B58" w14:textId="5A4206BC" w:rsidR="00DD3400" w:rsidRDefault="00DD3400" w:rsidP="00DD3400">
      <w:pPr>
        <w:pStyle w:val="CTXTXT"/>
      </w:pPr>
      <w:r>
        <w:t>When an ESPACE tar file is added to the usbstick folder /kickstart_SDDS/ansp-extra/configuration</w:t>
      </w:r>
      <w:r w:rsidR="00B91C85">
        <w:t>,</w:t>
      </w:r>
      <w:r>
        <w:t xml:space="preserve"> then all the settings about the Host OS configuration (network bridges, mapping between bridges and physical network interfaces, management network, hosts file, NTP, password and VNC) are automatically applied and there’s no need for additional steps to configure the KVM Host server. </w:t>
      </w:r>
    </w:p>
    <w:p w14:paraId="0D37FADE" w14:textId="32094406" w:rsidR="00DD3400" w:rsidRDefault="00DD3400" w:rsidP="00DD3400">
      <w:pPr>
        <w:pStyle w:val="CTXTXT"/>
      </w:pPr>
      <w:r w:rsidRPr="00FD0502">
        <w:t>Although using ESPACE</w:t>
      </w:r>
      <w:r>
        <w:t xml:space="preserve"> tar file, the step in </w:t>
      </w:r>
      <w:r>
        <w:fldChar w:fldCharType="begin"/>
      </w:r>
      <w:r>
        <w:instrText xml:space="preserve"> REF _Ref144123165 \h </w:instrText>
      </w:r>
      <w:r>
        <w:fldChar w:fldCharType="separate"/>
      </w:r>
      <w:r w:rsidR="0092492B">
        <w:t xml:space="preserve">Figure </w:t>
      </w:r>
      <w:r w:rsidR="0092492B">
        <w:rPr>
          <w:noProof/>
        </w:rPr>
        <w:t>48</w:t>
      </w:r>
      <w:r>
        <w:fldChar w:fldCharType="end"/>
      </w:r>
      <w:r>
        <w:t xml:space="preserve"> (Create virtual machines) must be executed at the first root login. This step is needed to create the virtual machines environment and then to create the storage, the virtual networks and the virtual machines that cannot be created during the Host OS installation. </w:t>
      </w:r>
    </w:p>
    <w:p w14:paraId="379FDFB4" w14:textId="59220345" w:rsidR="00DD3400" w:rsidRDefault="00DD3400" w:rsidP="00DD3400">
      <w:pPr>
        <w:pStyle w:val="CTXTXT"/>
      </w:pPr>
      <w:r>
        <w:t>The step to create virtual machines environment</w:t>
      </w:r>
      <w:r w:rsidR="005F1C1A">
        <w:t>, confirming the settings</w:t>
      </w:r>
      <w:r w:rsidR="007439A8">
        <w:t xml:space="preserve"> loaded using ESPACE configuration</w:t>
      </w:r>
      <w:r w:rsidR="005F1C1A">
        <w:t>,</w:t>
      </w:r>
      <w:r>
        <w:t xml:space="preserve"> is automatically executed pressing a key in the following shell opened at the first root login</w:t>
      </w:r>
      <w:r w:rsidR="005F1C1A">
        <w:t>.</w:t>
      </w:r>
    </w:p>
    <w:p w14:paraId="0B55DA0E" w14:textId="08E44E81" w:rsidR="00DD3400" w:rsidRDefault="00DD3400" w:rsidP="00DD3400">
      <w:pPr>
        <w:pStyle w:val="CTXTXT"/>
      </w:pPr>
    </w:p>
    <w:p w14:paraId="201CB3E9" w14:textId="0630A6FD" w:rsidR="006360F5" w:rsidRDefault="006360F5" w:rsidP="00DD3400">
      <w:pPr>
        <w:pStyle w:val="CTXTXT"/>
      </w:pPr>
    </w:p>
    <w:p w14:paraId="0D3FF302" w14:textId="5E061FE5" w:rsidR="007D3340" w:rsidRDefault="007D3340" w:rsidP="00DD3400">
      <w:pPr>
        <w:pStyle w:val="CTXTXT"/>
      </w:pPr>
    </w:p>
    <w:p w14:paraId="5DE28D25" w14:textId="64576A26" w:rsidR="007D3340" w:rsidRDefault="007D3340" w:rsidP="00DD3400">
      <w:pPr>
        <w:pStyle w:val="CTXTXT"/>
      </w:pPr>
      <w:r>
        <w:rPr>
          <w:noProof/>
          <w:lang w:val="it-IT" w:eastAsia="it-IT"/>
        </w:rPr>
        <w:lastRenderedPageBreak/>
        <w:drawing>
          <wp:inline distT="0" distB="0" distL="0" distR="0" wp14:anchorId="5DC3ECF2" wp14:editId="0618112C">
            <wp:extent cx="5391150" cy="55340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5534025"/>
                    </a:xfrm>
                    <a:prstGeom prst="rect">
                      <a:avLst/>
                    </a:prstGeom>
                    <a:noFill/>
                    <a:ln>
                      <a:noFill/>
                    </a:ln>
                  </pic:spPr>
                </pic:pic>
              </a:graphicData>
            </a:graphic>
          </wp:inline>
        </w:drawing>
      </w:r>
    </w:p>
    <w:p w14:paraId="779B0082" w14:textId="35EF7968" w:rsidR="00DD3400" w:rsidRDefault="00DD3400" w:rsidP="00BF1800">
      <w:pPr>
        <w:pStyle w:val="FigureCaption"/>
      </w:pPr>
      <w:r w:rsidRPr="00A04566">
        <w:t xml:space="preserve">Figure </w:t>
      </w:r>
      <w:r w:rsidR="0085636B" w:rsidRPr="00904CD3">
        <w:fldChar w:fldCharType="begin"/>
      </w:r>
      <w:r w:rsidR="0085636B" w:rsidRPr="00A04566">
        <w:instrText xml:space="preserve"> SEQ Figure \* ARABIC </w:instrText>
      </w:r>
      <w:r w:rsidR="0085636B" w:rsidRPr="003343FC">
        <w:fldChar w:fldCharType="separate"/>
      </w:r>
      <w:r w:rsidR="0092492B" w:rsidRPr="00A04566">
        <w:rPr>
          <w:noProof/>
        </w:rPr>
        <w:t>56</w:t>
      </w:r>
      <w:r w:rsidR="0085636B" w:rsidRPr="00904CD3">
        <w:rPr>
          <w:noProof/>
        </w:rPr>
        <w:fldChar w:fldCharType="end"/>
      </w:r>
      <w:r w:rsidRPr="00A04566">
        <w:t xml:space="preserve"> – Creation of Virtual machines environmen</w:t>
      </w:r>
      <w:r w:rsidRPr="002705DE">
        <w:t>t.</w:t>
      </w:r>
    </w:p>
    <w:p w14:paraId="75E8CF36" w14:textId="04E8012E" w:rsidR="005F1C1A" w:rsidRDefault="005F1C1A" w:rsidP="00DD3400">
      <w:pPr>
        <w:pStyle w:val="CTXTXT"/>
      </w:pPr>
      <w:r>
        <w:t xml:space="preserve">The User can also </w:t>
      </w:r>
      <w:r w:rsidR="00A04566">
        <w:t>change</w:t>
      </w:r>
      <w:r>
        <w:t xml:space="preserve"> the settings about </w:t>
      </w:r>
      <w:r w:rsidR="00A04566">
        <w:t xml:space="preserve">the Guest name, the title, the description, </w:t>
      </w:r>
      <w:r>
        <w:t>CPU, MEM and DISK size</w:t>
      </w:r>
      <w:r w:rsidR="00A04566">
        <w:t xml:space="preserve"> provided by ESPACE tar file</w:t>
      </w:r>
      <w:r>
        <w:t>.</w:t>
      </w:r>
    </w:p>
    <w:p w14:paraId="106F68A0" w14:textId="440E5BE9" w:rsidR="00DD3400" w:rsidRDefault="00DD3400" w:rsidP="00DD3400">
      <w:pPr>
        <w:pStyle w:val="CTXTXT"/>
      </w:pPr>
      <w:r>
        <w:t xml:space="preserve">At the end a reboot is required, and the procedure is terminated. </w:t>
      </w:r>
    </w:p>
    <w:p w14:paraId="1D0D7D19" w14:textId="7F79889E" w:rsidR="00DD3400" w:rsidRDefault="00DD3400" w:rsidP="00DD3400">
      <w:pPr>
        <w:pStyle w:val="CTXTXT"/>
      </w:pPr>
      <w:r>
        <w:t>After the reboot and</w:t>
      </w:r>
      <w:r w:rsidR="00B91C85">
        <w:t xml:space="preserve"> having</w:t>
      </w:r>
      <w:r>
        <w:t xml:space="preserve"> logged </w:t>
      </w:r>
      <w:r w:rsidR="00B91C85">
        <w:t xml:space="preserve">in </w:t>
      </w:r>
      <w:r>
        <w:t xml:space="preserve">as sddskvm user, it is possible, as the previous procedure in </w:t>
      </w:r>
      <w:r>
        <w:fldChar w:fldCharType="begin"/>
      </w:r>
      <w:r>
        <w:instrText xml:space="preserve"> REF _Ref144134310 \r \h </w:instrText>
      </w:r>
      <w:r>
        <w:fldChar w:fldCharType="separate"/>
      </w:r>
      <w:r w:rsidR="006043BE">
        <w:t>2.2.6.1.1</w:t>
      </w:r>
      <w:r>
        <w:fldChar w:fldCharType="end"/>
      </w:r>
      <w:r>
        <w:t>, to run ‘Virtual Machine Manager’ HMI and check the settings of the two “empty” virtual machines created (</w:t>
      </w:r>
      <w:r>
        <w:fldChar w:fldCharType="begin"/>
      </w:r>
      <w:r>
        <w:instrText xml:space="preserve"> REF _Ref144368089 \h </w:instrText>
      </w:r>
      <w:r>
        <w:fldChar w:fldCharType="separate"/>
      </w:r>
      <w:r w:rsidR="0092492B">
        <w:t xml:space="preserve">Figure </w:t>
      </w:r>
      <w:r w:rsidR="0092492B">
        <w:rPr>
          <w:noProof/>
        </w:rPr>
        <w:t>50</w:t>
      </w:r>
      <w:r>
        <w:fldChar w:fldCharType="end"/>
      </w:r>
      <w:r>
        <w:t xml:space="preserve">, </w:t>
      </w:r>
      <w:r>
        <w:fldChar w:fldCharType="begin"/>
      </w:r>
      <w:r>
        <w:instrText xml:space="preserve"> REF _Ref144134257 \h </w:instrText>
      </w:r>
      <w:r>
        <w:fldChar w:fldCharType="separate"/>
      </w:r>
      <w:r w:rsidR="0092492B">
        <w:t xml:space="preserve">Figure </w:t>
      </w:r>
      <w:r w:rsidR="0092492B">
        <w:rPr>
          <w:noProof/>
        </w:rPr>
        <w:t>51</w:t>
      </w:r>
      <w:r>
        <w:fldChar w:fldCharType="end"/>
      </w:r>
      <w:r>
        <w:t xml:space="preserve">, </w:t>
      </w:r>
      <w:r>
        <w:fldChar w:fldCharType="begin"/>
      </w:r>
      <w:r>
        <w:instrText xml:space="preserve"> REF _Ref144368073 \h </w:instrText>
      </w:r>
      <w:r>
        <w:fldChar w:fldCharType="separate"/>
      </w:r>
      <w:r w:rsidR="0092492B">
        <w:t xml:space="preserve">Figure </w:t>
      </w:r>
      <w:r w:rsidR="0092492B">
        <w:rPr>
          <w:noProof/>
        </w:rPr>
        <w:t>52</w:t>
      </w:r>
      <w:r>
        <w:fldChar w:fldCharType="end"/>
      </w:r>
      <w:r>
        <w:t xml:space="preserve">, </w:t>
      </w:r>
      <w:r>
        <w:fldChar w:fldCharType="begin"/>
      </w:r>
      <w:r>
        <w:instrText xml:space="preserve"> REF _Ref144454441 \h </w:instrText>
      </w:r>
      <w:r>
        <w:fldChar w:fldCharType="separate"/>
      </w:r>
      <w:r w:rsidR="0092492B">
        <w:t xml:space="preserve">Figure </w:t>
      </w:r>
      <w:r w:rsidR="0092492B">
        <w:rPr>
          <w:noProof/>
        </w:rPr>
        <w:t>53</w:t>
      </w:r>
      <w:r>
        <w:fldChar w:fldCharType="end"/>
      </w:r>
      <w:r>
        <w:t xml:space="preserve">, </w:t>
      </w:r>
      <w:r>
        <w:fldChar w:fldCharType="begin"/>
      </w:r>
      <w:r>
        <w:instrText xml:space="preserve"> REF _Ref144134260 \h </w:instrText>
      </w:r>
      <w:r>
        <w:fldChar w:fldCharType="separate"/>
      </w:r>
      <w:r w:rsidR="0092492B">
        <w:t xml:space="preserve">Figure </w:t>
      </w:r>
      <w:r w:rsidR="0092492B">
        <w:rPr>
          <w:noProof/>
        </w:rPr>
        <w:t>54</w:t>
      </w:r>
      <w:r>
        <w:fldChar w:fldCharType="end"/>
      </w:r>
      <w:r w:rsidR="008B3CC0">
        <w:t xml:space="preserve"> and</w:t>
      </w:r>
      <w:r>
        <w:t xml:space="preserve"> </w:t>
      </w:r>
      <w:r>
        <w:fldChar w:fldCharType="begin"/>
      </w:r>
      <w:r>
        <w:instrText xml:space="preserve"> REF _Ref144134262 \h </w:instrText>
      </w:r>
      <w:r>
        <w:fldChar w:fldCharType="separate"/>
      </w:r>
      <w:r w:rsidR="0092492B">
        <w:t xml:space="preserve">Figure </w:t>
      </w:r>
      <w:r w:rsidR="0092492B">
        <w:rPr>
          <w:noProof/>
        </w:rPr>
        <w:t>55</w:t>
      </w:r>
      <w:r>
        <w:fldChar w:fldCharType="end"/>
      </w:r>
      <w:r>
        <w:t xml:space="preserve">). </w:t>
      </w:r>
    </w:p>
    <w:p w14:paraId="5F66DF8A" w14:textId="73F176A8" w:rsidR="00A026C1" w:rsidRDefault="00DD3400" w:rsidP="008B3CC0">
      <w:pPr>
        <w:pStyle w:val="CTXTXT"/>
      </w:pPr>
      <w:r>
        <w:t xml:space="preserve">The next step that must be manually executed by the User is to install the SDDS OS on the CORE and MNG virtual machines as described also to the end of </w:t>
      </w:r>
      <w:r>
        <w:fldChar w:fldCharType="begin"/>
      </w:r>
      <w:r>
        <w:instrText xml:space="preserve"> REF _Ref144134310 \r \h </w:instrText>
      </w:r>
      <w:r>
        <w:fldChar w:fldCharType="separate"/>
      </w:r>
      <w:r w:rsidR="006043BE">
        <w:t>2.2.6.1.1</w:t>
      </w:r>
      <w:r>
        <w:fldChar w:fldCharType="end"/>
      </w:r>
      <w:r>
        <w:t>.</w:t>
      </w:r>
      <w:bookmarkStart w:id="141" w:name="_Ref474239195"/>
    </w:p>
    <w:p w14:paraId="5ECF36FE" w14:textId="02ED21CD" w:rsidR="00604B53" w:rsidRDefault="00604B53" w:rsidP="003164FF">
      <w:pPr>
        <w:pStyle w:val="Titolo3"/>
      </w:pPr>
      <w:r>
        <w:t>General aspects of the OS installation</w:t>
      </w:r>
    </w:p>
    <w:p w14:paraId="4B385E2B" w14:textId="722DCCFA" w:rsidR="00974A04" w:rsidRDefault="00974A04" w:rsidP="003343FC">
      <w:pPr>
        <w:pStyle w:val="CTXTXT"/>
      </w:pPr>
      <w:r>
        <w:t xml:space="preserve">The OS installation related to the Hosts and the Guests can be performed using a </w:t>
      </w:r>
      <w:r>
        <w:lastRenderedPageBreak/>
        <w:t>customised version of Oracle Linux 8.6. The Hosts OS (KVM Host OS) is available by an img.gz file that must be used to create a bootable USB stick. The Guests OS (SDDS Servers OS) is available as ISO file</w:t>
      </w:r>
      <w:r w:rsidRPr="00FF7D1F">
        <w:t xml:space="preserve">. When the OS is installed it will be performed a default configuration that can be customised during the post-installation phase (started at the first root login) or providing an ESPACE tar file. </w:t>
      </w:r>
      <w:r w:rsidR="002860C9" w:rsidRPr="00FF7D1F">
        <w:t xml:space="preserve">The Operating Systems </w:t>
      </w:r>
      <w:r w:rsidR="00BF0DF5" w:rsidRPr="003343FC">
        <w:t xml:space="preserve">of Host and Guest can be customised using ESPACE or the post-installation, independently. It means that it’s not required to use the same method for the customisation of the Host and the Guest (for example: use ESPACE to </w:t>
      </w:r>
      <w:r w:rsidR="00FF7D1F" w:rsidRPr="003343FC">
        <w:t>customise</w:t>
      </w:r>
      <w:r w:rsidR="00BF0DF5" w:rsidRPr="003343FC">
        <w:t xml:space="preserve"> the Host and the post-installation to customise the Guest)</w:t>
      </w:r>
      <w:r w:rsidR="002860C9" w:rsidRPr="00FF7D1F">
        <w:t>.</w:t>
      </w:r>
      <w:r>
        <w:t xml:space="preserve">  </w:t>
      </w:r>
    </w:p>
    <w:p w14:paraId="5E366281" w14:textId="50772CA6" w:rsidR="00974A04" w:rsidRPr="0025259C" w:rsidRDefault="00974A04" w:rsidP="003343FC">
      <w:pPr>
        <w:pStyle w:val="CTXTXT"/>
      </w:pPr>
    </w:p>
    <w:p w14:paraId="3B2BD455" w14:textId="17898D9E" w:rsidR="00974A04" w:rsidRPr="0025259C" w:rsidRDefault="00974A04" w:rsidP="003343FC">
      <w:pPr>
        <w:pStyle w:val="Titolo4"/>
      </w:pPr>
      <w:r>
        <w:t>OS Installation using ESPACE</w:t>
      </w:r>
    </w:p>
    <w:p w14:paraId="4EDDA0B5" w14:textId="5B53D0AD" w:rsidR="006B523A" w:rsidRDefault="006B523A" w:rsidP="003343FC">
      <w:pPr>
        <w:pStyle w:val="Titolo5"/>
      </w:pPr>
      <w:bookmarkStart w:id="142" w:name="_Ref150864315"/>
      <w:r>
        <w:t>Hosts</w:t>
      </w:r>
      <w:bookmarkEnd w:id="142"/>
    </w:p>
    <w:p w14:paraId="43772D0D" w14:textId="687E4302" w:rsidR="003555B8" w:rsidRDefault="003555B8" w:rsidP="003555B8">
      <w:pPr>
        <w:pStyle w:val="CTXTXT"/>
      </w:pPr>
      <w:r>
        <w:t>A standard installation procedure will be the following:</w:t>
      </w:r>
    </w:p>
    <w:p w14:paraId="4E081D3E" w14:textId="30DE0C12" w:rsidR="003555B8" w:rsidRDefault="003555B8" w:rsidP="003343FC">
      <w:pPr>
        <w:pStyle w:val="CTXTXT"/>
        <w:numPr>
          <w:ilvl w:val="0"/>
          <w:numId w:val="49"/>
        </w:numPr>
      </w:pPr>
      <w:r>
        <w:t xml:space="preserve">Use </w:t>
      </w:r>
      <w:r w:rsidR="00DE28DD">
        <w:t xml:space="preserve">ESPACE </w:t>
      </w:r>
      <w:r>
        <w:t xml:space="preserve">to create a tar with the configuration of the </w:t>
      </w:r>
      <w:r w:rsidR="006B523A">
        <w:t>Hosts. The tar must be</w:t>
      </w:r>
      <w:r>
        <w:t xml:space="preserve"> copied in the USB stick</w:t>
      </w:r>
      <w:r w:rsidR="006B523A">
        <w:t xml:space="preserve"> (/</w:t>
      </w:r>
      <w:r w:rsidR="006B523A" w:rsidRPr="006B523A">
        <w:t>kickstart_SDDS</w:t>
      </w:r>
      <w:r w:rsidR="006B523A">
        <w:t>/</w:t>
      </w:r>
      <w:r w:rsidR="006B523A" w:rsidRPr="006B523A">
        <w:t>ansp-extra</w:t>
      </w:r>
      <w:r w:rsidR="006B523A">
        <w:t>/</w:t>
      </w:r>
      <w:r w:rsidR="006B523A" w:rsidRPr="006B523A">
        <w:t>configuration</w:t>
      </w:r>
      <w:r w:rsidR="006B523A">
        <w:t>)</w:t>
      </w:r>
      <w:r>
        <w:t>.</w:t>
      </w:r>
    </w:p>
    <w:p w14:paraId="77035735" w14:textId="5181E2D5" w:rsidR="0024418D" w:rsidRDefault="0024418D" w:rsidP="003343FC">
      <w:pPr>
        <w:pStyle w:val="CTXTXT"/>
        <w:numPr>
          <w:ilvl w:val="0"/>
          <w:numId w:val="49"/>
        </w:numPr>
      </w:pPr>
      <w:r>
        <w:t xml:space="preserve">Insert in the USB stick, in the path </w:t>
      </w:r>
      <w:r w:rsidR="00EA1BBD">
        <w:t>/</w:t>
      </w:r>
      <w:r w:rsidR="00EA1BBD" w:rsidRPr="00EA1BBD">
        <w:t>kickstart_SDDS</w:t>
      </w:r>
      <w:r w:rsidR="00EA1BBD">
        <w:t>/</w:t>
      </w:r>
      <w:r w:rsidR="00EA1BBD" w:rsidRPr="00EA1BBD">
        <w:t>ansp-extra</w:t>
      </w:r>
      <w:r>
        <w:t xml:space="preserve">, additional user scripts that will be executed before the first </w:t>
      </w:r>
      <w:r w:rsidR="00E216F2">
        <w:t xml:space="preserve">Host </w:t>
      </w:r>
      <w:r>
        <w:t>OS reboot. These scripts</w:t>
      </w:r>
      <w:r w:rsidR="004923E9">
        <w:t>, if needed,</w:t>
      </w:r>
      <w:r>
        <w:t xml:space="preserve"> can be used for special settings about user customisation of some functionalities</w:t>
      </w:r>
      <w:r w:rsidR="004C47CC">
        <w:t xml:space="preserve"> that </w:t>
      </w:r>
      <w:r w:rsidR="00FF7D1F">
        <w:t>are</w:t>
      </w:r>
      <w:r w:rsidR="004C47CC">
        <w:t xml:space="preserve"> not related to the SDDS System</w:t>
      </w:r>
      <w:r>
        <w:t xml:space="preserve">. </w:t>
      </w:r>
    </w:p>
    <w:p w14:paraId="2CBA63DD" w14:textId="77777777" w:rsidR="00EA1BBD" w:rsidRDefault="00EA1BBD" w:rsidP="00EA1BBD">
      <w:pPr>
        <w:pStyle w:val="CTXTXT"/>
        <w:ind w:left="720"/>
      </w:pPr>
      <w:r>
        <w:t xml:space="preserve">The folder already contains the scripts: </w:t>
      </w:r>
    </w:p>
    <w:p w14:paraId="0595E889" w14:textId="5A06AB74" w:rsidR="00EA1BBD" w:rsidRDefault="00EA1BBD" w:rsidP="00EA1BBD">
      <w:pPr>
        <w:pStyle w:val="CTXTXT"/>
        <w:numPr>
          <w:ilvl w:val="0"/>
          <w:numId w:val="51"/>
        </w:numPr>
      </w:pPr>
      <w:r w:rsidRPr="00FD2121">
        <w:t>ansp-install.sh</w:t>
      </w:r>
      <w:r>
        <w:t xml:space="preserve"> (</w:t>
      </w:r>
      <w:r w:rsidRPr="00FF7D1F">
        <w:t>the init</w:t>
      </w:r>
      <w:r w:rsidR="00E216F2" w:rsidRPr="00FF7D1F">
        <w:t>ial</w:t>
      </w:r>
      <w:r w:rsidRPr="00FF7D1F">
        <w:t xml:space="preserve"> script where the user </w:t>
      </w:r>
      <w:r w:rsidR="00FF7D1F" w:rsidRPr="003343FC">
        <w:t>can</w:t>
      </w:r>
      <w:r w:rsidRPr="00FF7D1F">
        <w:t xml:space="preserve"> </w:t>
      </w:r>
      <w:r w:rsidR="00FF7D1F" w:rsidRPr="003343FC">
        <w:t xml:space="preserve">insert the calls to </w:t>
      </w:r>
      <w:r w:rsidRPr="00FF7D1F">
        <w:t xml:space="preserve"> his additional scripts</w:t>
      </w:r>
      <w:r>
        <w:t>)</w:t>
      </w:r>
    </w:p>
    <w:p w14:paraId="63067BAD" w14:textId="77777777" w:rsidR="00EA1BBD" w:rsidRDefault="00EA1BBD" w:rsidP="00EA1BBD">
      <w:pPr>
        <w:pStyle w:val="CTXTXT"/>
        <w:ind w:left="1440"/>
      </w:pPr>
      <w:r>
        <w:rPr>
          <w:noProof/>
          <w:lang w:val="it-IT" w:eastAsia="it-IT"/>
        </w:rPr>
        <w:drawing>
          <wp:inline distT="0" distB="0" distL="0" distR="0" wp14:anchorId="154A2958" wp14:editId="5920CD8A">
            <wp:extent cx="3998343" cy="2057400"/>
            <wp:effectExtent l="0" t="0" r="254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5023" cy="2065983"/>
                    </a:xfrm>
                    <a:prstGeom prst="rect">
                      <a:avLst/>
                    </a:prstGeom>
                    <a:noFill/>
                    <a:ln>
                      <a:noFill/>
                    </a:ln>
                  </pic:spPr>
                </pic:pic>
              </a:graphicData>
            </a:graphic>
          </wp:inline>
        </w:drawing>
      </w:r>
    </w:p>
    <w:p w14:paraId="0AC386A0" w14:textId="4CEC659E" w:rsidR="00EA1BBD" w:rsidRDefault="00EA1BBD" w:rsidP="00EA1BBD">
      <w:pPr>
        <w:pStyle w:val="FigureCaption"/>
      </w:pPr>
      <w:r w:rsidRPr="00A04566">
        <w:t xml:space="preserve">Figure </w:t>
      </w:r>
      <w:r w:rsidRPr="00904CD3">
        <w:fldChar w:fldCharType="begin"/>
      </w:r>
      <w:r w:rsidRPr="00A04566">
        <w:instrText xml:space="preserve"> SEQ Figure \* ARABIC </w:instrText>
      </w:r>
      <w:r w:rsidRPr="00904CD3">
        <w:fldChar w:fldCharType="separate"/>
      </w:r>
      <w:r>
        <w:rPr>
          <w:noProof/>
        </w:rPr>
        <w:t>57</w:t>
      </w:r>
      <w:r w:rsidRPr="00904CD3">
        <w:rPr>
          <w:noProof/>
        </w:rPr>
        <w:fldChar w:fldCharType="end"/>
      </w:r>
      <w:r w:rsidRPr="00A04566">
        <w:t xml:space="preserve"> – </w:t>
      </w:r>
      <w:r w:rsidR="004C47CC">
        <w:t xml:space="preserve">Example of </w:t>
      </w:r>
      <w:r>
        <w:t>User scripts for Host customisation</w:t>
      </w:r>
      <w:r w:rsidRPr="002705DE">
        <w:t>.</w:t>
      </w:r>
    </w:p>
    <w:p w14:paraId="2FA85F5A" w14:textId="1314974C" w:rsidR="00EA1BBD" w:rsidRDefault="00EA1BBD" w:rsidP="00EA1BBD">
      <w:pPr>
        <w:pStyle w:val="CTXTXT"/>
        <w:numPr>
          <w:ilvl w:val="0"/>
          <w:numId w:val="51"/>
        </w:numPr>
      </w:pPr>
      <w:r w:rsidRPr="00435389">
        <w:t>ansp-packages.cfg</w:t>
      </w:r>
    </w:p>
    <w:p w14:paraId="695ED5DC" w14:textId="17FD0904" w:rsidR="00EA1BBD" w:rsidRDefault="00EA1BBD" w:rsidP="00EA1BBD">
      <w:pPr>
        <w:pStyle w:val="CTXTXT"/>
        <w:ind w:left="1440"/>
      </w:pPr>
      <w:r>
        <w:t xml:space="preserve">The file can be used to add OS packages to the </w:t>
      </w:r>
      <w:r w:rsidR="00E216F2">
        <w:t xml:space="preserve">Host </w:t>
      </w:r>
      <w:r>
        <w:t>OS</w:t>
      </w:r>
      <w:r w:rsidR="004C47CC">
        <w:t xml:space="preserve"> default installation</w:t>
      </w:r>
      <w:r w:rsidR="00E216F2">
        <w:t>.</w:t>
      </w:r>
    </w:p>
    <w:p w14:paraId="763F54C6" w14:textId="614FA017" w:rsidR="00EA1BBD" w:rsidRDefault="00EA1BBD" w:rsidP="00EA1BBD">
      <w:pPr>
        <w:pStyle w:val="CTXTXT"/>
        <w:ind w:left="1440"/>
      </w:pPr>
      <w:r>
        <w:rPr>
          <w:noProof/>
          <w:lang w:val="it-IT" w:eastAsia="it-IT"/>
        </w:rPr>
        <w:lastRenderedPageBreak/>
        <w:drawing>
          <wp:inline distT="0" distB="0" distL="0" distR="0" wp14:anchorId="6814BC93" wp14:editId="3421D68F">
            <wp:extent cx="3400425" cy="1456163"/>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1154" cy="1465040"/>
                    </a:xfrm>
                    <a:prstGeom prst="rect">
                      <a:avLst/>
                    </a:prstGeom>
                    <a:noFill/>
                    <a:ln>
                      <a:noFill/>
                    </a:ln>
                  </pic:spPr>
                </pic:pic>
              </a:graphicData>
            </a:graphic>
          </wp:inline>
        </w:drawing>
      </w:r>
    </w:p>
    <w:p w14:paraId="76A439CB" w14:textId="09C86472" w:rsidR="00EA1BBD" w:rsidRDefault="00EA1BBD" w:rsidP="00EA1BBD">
      <w:pPr>
        <w:pStyle w:val="FigureCaption"/>
      </w:pPr>
      <w:r w:rsidRPr="00A04566">
        <w:t xml:space="preserve">Figure </w:t>
      </w:r>
      <w:r w:rsidRPr="00904CD3">
        <w:fldChar w:fldCharType="begin"/>
      </w:r>
      <w:r w:rsidRPr="00A04566">
        <w:instrText xml:space="preserve"> SEQ Figure \* ARABIC </w:instrText>
      </w:r>
      <w:r w:rsidRPr="00904CD3">
        <w:fldChar w:fldCharType="separate"/>
      </w:r>
      <w:r>
        <w:rPr>
          <w:noProof/>
        </w:rPr>
        <w:t>58</w:t>
      </w:r>
      <w:r w:rsidRPr="00904CD3">
        <w:rPr>
          <w:noProof/>
        </w:rPr>
        <w:fldChar w:fldCharType="end"/>
      </w:r>
      <w:r w:rsidRPr="00A04566">
        <w:t xml:space="preserve"> – </w:t>
      </w:r>
      <w:r>
        <w:t>Users additional packages for Host OS</w:t>
      </w:r>
    </w:p>
    <w:p w14:paraId="6D908DCC" w14:textId="46BD70B1" w:rsidR="006B523A" w:rsidRDefault="006B523A" w:rsidP="003343FC">
      <w:pPr>
        <w:pStyle w:val="CTXTXT"/>
        <w:numPr>
          <w:ilvl w:val="0"/>
          <w:numId w:val="49"/>
        </w:numPr>
      </w:pPr>
      <w:r>
        <w:t>Boot Host server by the USB stick and select the installation of the KVM Host 1 or Host 2</w:t>
      </w:r>
    </w:p>
    <w:p w14:paraId="4C1A4F8C" w14:textId="6C990413" w:rsidR="006B523A" w:rsidRDefault="006B523A" w:rsidP="003343FC">
      <w:pPr>
        <w:pStyle w:val="CTXTXT"/>
        <w:numPr>
          <w:ilvl w:val="0"/>
          <w:numId w:val="49"/>
        </w:numPr>
      </w:pPr>
      <w:r>
        <w:t xml:space="preserve">Reboot the server when the </w:t>
      </w:r>
      <w:r w:rsidRPr="00FF7D1F">
        <w:t xml:space="preserve">OS installation is </w:t>
      </w:r>
      <w:r w:rsidR="00FF7D1F" w:rsidRPr="00FF7D1F">
        <w:t>complete</w:t>
      </w:r>
      <w:r>
        <w:t>.</w:t>
      </w:r>
    </w:p>
    <w:p w14:paraId="010D0DDC" w14:textId="74771B87" w:rsidR="006B523A" w:rsidRDefault="00FF7D1F" w:rsidP="003343FC">
      <w:pPr>
        <w:pStyle w:val="CTXTXT"/>
        <w:numPr>
          <w:ilvl w:val="0"/>
          <w:numId w:val="49"/>
        </w:numPr>
      </w:pPr>
      <w:r>
        <w:t>L</w:t>
      </w:r>
      <w:r w:rsidR="006B523A" w:rsidRPr="00FF7D1F">
        <w:t>ogin as root</w:t>
      </w:r>
      <w:r w:rsidR="006B523A">
        <w:t xml:space="preserve"> to execute a minimal post-installation </w:t>
      </w:r>
      <w:r w:rsidR="004C47CC">
        <w:t xml:space="preserve">procedure </w:t>
      </w:r>
      <w:r w:rsidR="006B523A">
        <w:t>in order to confirm the settings related to the Guests server</w:t>
      </w:r>
      <w:r w:rsidR="005E3DE0">
        <w:t>s</w:t>
      </w:r>
      <w:r w:rsidR="006B523A">
        <w:t xml:space="preserve"> provided </w:t>
      </w:r>
      <w:r w:rsidR="004C47CC">
        <w:t xml:space="preserve">in the </w:t>
      </w:r>
      <w:r w:rsidR="006B523A">
        <w:t xml:space="preserve">ESPACE tar. During this phase </w:t>
      </w:r>
      <w:r w:rsidR="006B523A" w:rsidRPr="00FF7D1F">
        <w:t xml:space="preserve">the Host resources (CPU, MEM and Disk size) </w:t>
      </w:r>
      <w:r w:rsidRPr="003343FC">
        <w:t xml:space="preserve">will be displayed </w:t>
      </w:r>
      <w:r w:rsidR="006B523A">
        <w:t>in order to be sure that the settings provided by ESPACE</w:t>
      </w:r>
      <w:r w:rsidR="00E216F2">
        <w:t xml:space="preserve"> (offline tool)</w:t>
      </w:r>
      <w:r w:rsidR="006B523A">
        <w:t xml:space="preserve"> are really applicable on the Host.</w:t>
      </w:r>
    </w:p>
    <w:p w14:paraId="71ECAA92" w14:textId="77777777" w:rsidR="00DE28DD" w:rsidRDefault="006B523A" w:rsidP="003343FC">
      <w:pPr>
        <w:pStyle w:val="CTXTXT"/>
        <w:numPr>
          <w:ilvl w:val="0"/>
          <w:numId w:val="49"/>
        </w:numPr>
      </w:pPr>
      <w:r>
        <w:t>Reboot the server and login as sddskvm user</w:t>
      </w:r>
      <w:r w:rsidR="00DE28DD">
        <w:t>.</w:t>
      </w:r>
      <w:r>
        <w:t xml:space="preserve"> </w:t>
      </w:r>
    </w:p>
    <w:p w14:paraId="0297ADAD" w14:textId="2B718202" w:rsidR="00DE28DD" w:rsidRDefault="00DE28DD" w:rsidP="003343FC">
      <w:pPr>
        <w:pStyle w:val="CTXTXT"/>
        <w:numPr>
          <w:ilvl w:val="0"/>
          <w:numId w:val="49"/>
        </w:numPr>
      </w:pPr>
      <w:r>
        <w:t xml:space="preserve">Start the Virtual Manager Application in order to </w:t>
      </w:r>
      <w:r w:rsidR="00E216F2">
        <w:t xml:space="preserve">display </w:t>
      </w:r>
      <w:r>
        <w:t>the created Guests (</w:t>
      </w:r>
      <w:r w:rsidR="005E3DE0">
        <w:t>i.e.: V7.0.0.0-</w:t>
      </w:r>
      <w:r>
        <w:t>mng</w:t>
      </w:r>
      <w:r w:rsidR="005E3DE0">
        <w:t>-</w:t>
      </w:r>
      <w:r>
        <w:t xml:space="preserve">1 and </w:t>
      </w:r>
      <w:r w:rsidR="005E3DE0">
        <w:t>V7.0.0.0-core-1</w:t>
      </w:r>
      <w:r>
        <w:t xml:space="preserve"> on Host 1 and </w:t>
      </w:r>
      <w:r w:rsidR="005E3DE0">
        <w:t>V7.0.0.0-mng-2</w:t>
      </w:r>
      <w:r>
        <w:t>,</w:t>
      </w:r>
      <w:r w:rsidR="004C47CC">
        <w:t xml:space="preserve"> </w:t>
      </w:r>
      <w:r w:rsidR="005E3DE0">
        <w:t>V7.0.0.0-core-2</w:t>
      </w:r>
      <w:r>
        <w:t xml:space="preserve"> on Host 2)</w:t>
      </w:r>
      <w:r w:rsidR="00E216F2">
        <w:t>.</w:t>
      </w:r>
    </w:p>
    <w:p w14:paraId="4C667424" w14:textId="49FD7042" w:rsidR="006B523A" w:rsidRDefault="006B523A" w:rsidP="003343FC">
      <w:pPr>
        <w:pStyle w:val="Titolo5"/>
      </w:pPr>
      <w:bookmarkStart w:id="143" w:name="_Ref150865950"/>
      <w:r>
        <w:t>Guests</w:t>
      </w:r>
      <w:bookmarkEnd w:id="143"/>
    </w:p>
    <w:p w14:paraId="450476BC" w14:textId="77777777" w:rsidR="004C47CC" w:rsidRDefault="004C47CC" w:rsidP="004C47CC">
      <w:pPr>
        <w:pStyle w:val="CTXTXT"/>
      </w:pPr>
      <w:r>
        <w:t>A standard installation procedure will be the following:</w:t>
      </w:r>
    </w:p>
    <w:p w14:paraId="259ADE88" w14:textId="5FE551F7" w:rsidR="00DE28DD" w:rsidRPr="00DE28DD" w:rsidRDefault="00DE28DD" w:rsidP="003343FC">
      <w:pPr>
        <w:pStyle w:val="CTXTXT"/>
        <w:numPr>
          <w:ilvl w:val="0"/>
          <w:numId w:val="50"/>
        </w:numPr>
      </w:pPr>
      <w:r>
        <w:t xml:space="preserve">Use ESPACE to customise the </w:t>
      </w:r>
      <w:r w:rsidR="004C47CC">
        <w:t xml:space="preserve">SDDS </w:t>
      </w:r>
      <w:r>
        <w:t>OS configuration of the Guests (COREs, MNGs)</w:t>
      </w:r>
      <w:r w:rsidR="003134A5">
        <w:t>An</w:t>
      </w:r>
      <w:r w:rsidRPr="00FF7D1F">
        <w:t xml:space="preserve"> external instance of ESPACE, installed on any System, or </w:t>
      </w:r>
      <w:r w:rsidR="00FF7D1F" w:rsidRPr="003343FC">
        <w:t>an instance of ESPACE available on the Host by the link available on the desktop (automatically created during OS installation)</w:t>
      </w:r>
      <w:r w:rsidR="003134A5">
        <w:t xml:space="preserve"> can be used.</w:t>
      </w:r>
      <w:r w:rsidRPr="00FF7D1F">
        <w:t>.</w:t>
      </w:r>
      <w:r w:rsidR="00FD2121">
        <w:t xml:space="preserve"> The ESPACE tar file</w:t>
      </w:r>
      <w:r w:rsidR="00D80499">
        <w:t>,</w:t>
      </w:r>
      <w:r w:rsidR="00FD2121">
        <w:t xml:space="preserve"> containing the SDDS Servers configuration</w:t>
      </w:r>
      <w:r w:rsidR="00D80499">
        <w:t>,</w:t>
      </w:r>
      <w:r w:rsidR="00FD2121">
        <w:t xml:space="preserve"> must be copied in the folder </w:t>
      </w:r>
      <w:r w:rsidR="00FD2121" w:rsidRPr="00FD2121">
        <w:t xml:space="preserve">/home/sddskvm/tools/update-sdds-iso/espace-config-tar </w:t>
      </w:r>
      <w:r w:rsidR="00FD2121">
        <w:t xml:space="preserve">of the </w:t>
      </w:r>
      <w:r w:rsidR="005E3DE0">
        <w:t>Host</w:t>
      </w:r>
      <w:r w:rsidR="00FD2121">
        <w:t>.</w:t>
      </w:r>
    </w:p>
    <w:p w14:paraId="2A0D38DF" w14:textId="55900C5B" w:rsidR="00DE28DD" w:rsidRDefault="00A82382" w:rsidP="003343FC">
      <w:pPr>
        <w:pStyle w:val="CTXTXT"/>
        <w:numPr>
          <w:ilvl w:val="0"/>
          <w:numId w:val="50"/>
        </w:numPr>
      </w:pPr>
      <w:r>
        <w:t xml:space="preserve">If the SDDS ISO (i.e: </w:t>
      </w:r>
      <w:commentRangeStart w:id="144"/>
      <w:commentRangeStart w:id="145"/>
      <w:r w:rsidRPr="00DE28DD">
        <w:t>SDDS-OL8_6-V7.0.0.0-2023</w:t>
      </w:r>
      <w:r>
        <w:t>1201</w:t>
      </w:r>
      <w:r w:rsidRPr="00DE28DD">
        <w:t>.iso</w:t>
      </w:r>
      <w:commentRangeEnd w:id="144"/>
      <w:r>
        <w:rPr>
          <w:rStyle w:val="Rimandocommento"/>
          <w:rFonts w:ascii="Times New Roman" w:hAnsi="Times New Roman"/>
        </w:rPr>
        <w:commentReference w:id="144"/>
      </w:r>
      <w:commentRangeEnd w:id="145"/>
      <w:r>
        <w:rPr>
          <w:rStyle w:val="Rimandocommento"/>
          <w:rFonts w:ascii="Times New Roman" w:hAnsi="Times New Roman"/>
        </w:rPr>
        <w:commentReference w:id="145"/>
      </w:r>
      <w:r>
        <w:t xml:space="preserve">) is contained in the folder /kickstart_SDDS/sdds of the Host USB stick, it will be automatically copied in the folder </w:t>
      </w:r>
      <w:r w:rsidRPr="00DE28DD">
        <w:t>/home/sddskvm/tools/update-sdds-iso/source-sdds-iso</w:t>
      </w:r>
      <w:r>
        <w:t xml:space="preserve"> of the Host, otherwise   it must be manually copied </w:t>
      </w:r>
      <w:r w:rsidR="00DE28DD">
        <w:t xml:space="preserve">in the </w:t>
      </w:r>
      <w:r>
        <w:t xml:space="preserve">same path </w:t>
      </w:r>
      <w:r w:rsidR="00DE28DD">
        <w:t xml:space="preserve">of the </w:t>
      </w:r>
      <w:r w:rsidR="00FD2121">
        <w:t>Host</w:t>
      </w:r>
      <w:r>
        <w:t xml:space="preserve"> after the installation has been completed</w:t>
      </w:r>
      <w:r w:rsidR="00DE28DD">
        <w:t>.</w:t>
      </w:r>
    </w:p>
    <w:p w14:paraId="7F4D9255" w14:textId="2204BF43" w:rsidR="00A82382" w:rsidRDefault="00DE28DD" w:rsidP="003343FC">
      <w:pPr>
        <w:pStyle w:val="CTXTXT"/>
        <w:ind w:left="720"/>
      </w:pPr>
      <w:r w:rsidRPr="00016F88">
        <w:t xml:space="preserve">The ISO file contains only a default configuration </w:t>
      </w:r>
      <w:r w:rsidR="00FD2121" w:rsidRPr="00016F88">
        <w:t>of</w:t>
      </w:r>
      <w:r w:rsidRPr="00016F88">
        <w:t xml:space="preserve"> the Guest</w:t>
      </w:r>
      <w:r w:rsidR="00FD2121" w:rsidRPr="00016F88">
        <w:t>s</w:t>
      </w:r>
      <w:r w:rsidRPr="00016F88">
        <w:t xml:space="preserve"> server</w:t>
      </w:r>
      <w:r w:rsidR="00D80499" w:rsidRPr="00016F88">
        <w:t>s</w:t>
      </w:r>
      <w:r w:rsidRPr="00016F88">
        <w:t>. The configuration can be customised using ESPACE tar file</w:t>
      </w:r>
      <w:r w:rsidR="00FD2121" w:rsidRPr="00016F88">
        <w:t>.</w:t>
      </w:r>
    </w:p>
    <w:p w14:paraId="26C8E4A8" w14:textId="7B864F83" w:rsidR="00DE28DD" w:rsidRDefault="00FD2121" w:rsidP="003343FC">
      <w:pPr>
        <w:pStyle w:val="CTXTXT"/>
        <w:numPr>
          <w:ilvl w:val="0"/>
          <w:numId w:val="50"/>
        </w:numPr>
      </w:pPr>
      <w:r>
        <w:t>Insert</w:t>
      </w:r>
      <w:r w:rsidR="004C47CC">
        <w:t>,</w:t>
      </w:r>
      <w:r>
        <w:t xml:space="preserve"> in the folder </w:t>
      </w:r>
      <w:r w:rsidRPr="00FD2121">
        <w:t>/home/sddskvm/tools/update-sdds-iso/additional-user-</w:t>
      </w:r>
      <w:r w:rsidRPr="00FD2121">
        <w:lastRenderedPageBreak/>
        <w:t>scripts</w:t>
      </w:r>
      <w:r>
        <w:t xml:space="preserve"> of the Host</w:t>
      </w:r>
      <w:r w:rsidR="004C47CC">
        <w:t>,</w:t>
      </w:r>
      <w:r>
        <w:t xml:space="preserve"> additional scripts provided by the Users. </w:t>
      </w:r>
      <w:r w:rsidR="004C47CC">
        <w:t>These scripts</w:t>
      </w:r>
      <w:r w:rsidR="004923E9">
        <w:t>, if needed,</w:t>
      </w:r>
      <w:r w:rsidR="004C47CC">
        <w:t xml:space="preserve"> can be used for special settings about user customisation of some functionalities </w:t>
      </w:r>
      <w:r w:rsidR="004C47CC" w:rsidRPr="00016F88">
        <w:t xml:space="preserve">that </w:t>
      </w:r>
      <w:r w:rsidR="00016F88" w:rsidRPr="003343FC">
        <w:t>are</w:t>
      </w:r>
      <w:r w:rsidR="004C47CC" w:rsidRPr="00016F88">
        <w:t xml:space="preserve"> not related</w:t>
      </w:r>
      <w:r w:rsidR="004C47CC">
        <w:t xml:space="preserve"> to the SDDS System</w:t>
      </w:r>
    </w:p>
    <w:p w14:paraId="776FA994" w14:textId="63C92899" w:rsidR="00FD2121" w:rsidRDefault="00FD2121" w:rsidP="003343FC">
      <w:pPr>
        <w:pStyle w:val="CTXTXT"/>
        <w:ind w:left="720"/>
      </w:pPr>
      <w:r>
        <w:t>The folder already contains the scripts</w:t>
      </w:r>
      <w:r w:rsidR="00516F08">
        <w:t>:</w:t>
      </w:r>
      <w:r>
        <w:t xml:space="preserve"> </w:t>
      </w:r>
    </w:p>
    <w:p w14:paraId="2A722513" w14:textId="01AF7440" w:rsidR="00FD2121" w:rsidRDefault="00FD2121" w:rsidP="003343FC">
      <w:pPr>
        <w:pStyle w:val="CTXTXT"/>
        <w:numPr>
          <w:ilvl w:val="0"/>
          <w:numId w:val="51"/>
        </w:numPr>
      </w:pPr>
      <w:r w:rsidRPr="00FD2121">
        <w:t>ansp-install.sh</w:t>
      </w:r>
      <w:r>
        <w:t xml:space="preserve"> (</w:t>
      </w:r>
      <w:r w:rsidR="00FF7D1F" w:rsidRPr="003343FC">
        <w:t>the initial script where the user can insert the calls to  his additional scripts</w:t>
      </w:r>
      <w:r w:rsidR="00FF7D1F" w:rsidDel="00FF7D1F">
        <w:t xml:space="preserve"> </w:t>
      </w:r>
      <w:r>
        <w:t>)</w:t>
      </w:r>
    </w:p>
    <w:p w14:paraId="206935E3" w14:textId="7D4FC6F8" w:rsidR="00FD2121" w:rsidRDefault="00FD2121" w:rsidP="003343FC">
      <w:pPr>
        <w:pStyle w:val="CTXTXT"/>
        <w:ind w:left="1440"/>
      </w:pPr>
      <w:r>
        <w:rPr>
          <w:noProof/>
          <w:lang w:val="it-IT" w:eastAsia="it-IT"/>
        </w:rPr>
        <w:drawing>
          <wp:inline distT="0" distB="0" distL="0" distR="0" wp14:anchorId="165CE3BA" wp14:editId="76EEFF76">
            <wp:extent cx="3998343" cy="2057400"/>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5023" cy="2065983"/>
                    </a:xfrm>
                    <a:prstGeom prst="rect">
                      <a:avLst/>
                    </a:prstGeom>
                    <a:noFill/>
                    <a:ln>
                      <a:noFill/>
                    </a:ln>
                  </pic:spPr>
                </pic:pic>
              </a:graphicData>
            </a:graphic>
          </wp:inline>
        </w:drawing>
      </w:r>
    </w:p>
    <w:p w14:paraId="02ACC02C" w14:textId="7202054F" w:rsidR="00FD2121" w:rsidRDefault="00FD2121" w:rsidP="00FD2121">
      <w:pPr>
        <w:pStyle w:val="FigureCaption"/>
      </w:pPr>
      <w:r w:rsidRPr="00A04566">
        <w:t xml:space="preserve">Figure </w:t>
      </w:r>
      <w:r w:rsidRPr="00904CD3">
        <w:fldChar w:fldCharType="begin"/>
      </w:r>
      <w:r w:rsidRPr="00A04566">
        <w:instrText xml:space="preserve"> SEQ Figure \* ARABIC </w:instrText>
      </w:r>
      <w:r w:rsidRPr="00904CD3">
        <w:fldChar w:fldCharType="separate"/>
      </w:r>
      <w:r w:rsidR="00EA1BBD">
        <w:rPr>
          <w:noProof/>
        </w:rPr>
        <w:t>59</w:t>
      </w:r>
      <w:r w:rsidRPr="00904CD3">
        <w:rPr>
          <w:noProof/>
        </w:rPr>
        <w:fldChar w:fldCharType="end"/>
      </w:r>
      <w:r w:rsidRPr="00A04566">
        <w:t xml:space="preserve"> – </w:t>
      </w:r>
      <w:r>
        <w:t>Users scripts</w:t>
      </w:r>
      <w:r w:rsidRPr="002705DE">
        <w:t>.</w:t>
      </w:r>
    </w:p>
    <w:p w14:paraId="7868C95F" w14:textId="547296DE" w:rsidR="00FD2121" w:rsidRDefault="00435389" w:rsidP="003343FC">
      <w:pPr>
        <w:pStyle w:val="CTXTXT"/>
        <w:numPr>
          <w:ilvl w:val="0"/>
          <w:numId w:val="51"/>
        </w:numPr>
      </w:pPr>
      <w:r w:rsidRPr="00435389">
        <w:t>ansp-packages-core.cfg</w:t>
      </w:r>
      <w:r>
        <w:t xml:space="preserve"> and </w:t>
      </w:r>
      <w:r w:rsidRPr="00435389">
        <w:t>ansp-packages-mng.cfg</w:t>
      </w:r>
    </w:p>
    <w:p w14:paraId="6BF9DEC3" w14:textId="04E197AF" w:rsidR="0085290A" w:rsidRDefault="0085290A" w:rsidP="003343FC">
      <w:pPr>
        <w:pStyle w:val="CTXTXT"/>
        <w:ind w:left="1440"/>
      </w:pPr>
      <w:r>
        <w:t xml:space="preserve">The file can be used to add OS packages to the </w:t>
      </w:r>
      <w:r w:rsidR="004C47CC">
        <w:t xml:space="preserve">SDDS </w:t>
      </w:r>
      <w:r>
        <w:t xml:space="preserve">OS </w:t>
      </w:r>
      <w:r w:rsidR="004C47CC">
        <w:t xml:space="preserve">default </w:t>
      </w:r>
      <w:r>
        <w:t>installation</w:t>
      </w:r>
    </w:p>
    <w:p w14:paraId="24233D34" w14:textId="656C0BD0" w:rsidR="00516F08" w:rsidRDefault="00516F08" w:rsidP="003343FC">
      <w:pPr>
        <w:pStyle w:val="CTXTXT"/>
        <w:ind w:left="1440"/>
      </w:pPr>
      <w:r>
        <w:rPr>
          <w:noProof/>
          <w:lang w:val="it-IT" w:eastAsia="it-IT"/>
        </w:rPr>
        <w:drawing>
          <wp:inline distT="0" distB="0" distL="0" distR="0" wp14:anchorId="3BD4DBCE" wp14:editId="101BDFB4">
            <wp:extent cx="4219575" cy="1205593"/>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55086" cy="1215739"/>
                    </a:xfrm>
                    <a:prstGeom prst="rect">
                      <a:avLst/>
                    </a:prstGeom>
                    <a:noFill/>
                    <a:ln>
                      <a:noFill/>
                    </a:ln>
                  </pic:spPr>
                </pic:pic>
              </a:graphicData>
            </a:graphic>
          </wp:inline>
        </w:drawing>
      </w:r>
    </w:p>
    <w:p w14:paraId="1A0F7235" w14:textId="56490DAC" w:rsidR="00516F08" w:rsidRDefault="00516F08" w:rsidP="00516F08">
      <w:pPr>
        <w:pStyle w:val="FigureCaption"/>
      </w:pPr>
      <w:r w:rsidRPr="00A04566">
        <w:t xml:space="preserve">Figure </w:t>
      </w:r>
      <w:r w:rsidRPr="00904CD3">
        <w:fldChar w:fldCharType="begin"/>
      </w:r>
      <w:r w:rsidRPr="00A04566">
        <w:instrText xml:space="preserve"> SEQ Figure \* ARABIC </w:instrText>
      </w:r>
      <w:r w:rsidRPr="00904CD3">
        <w:fldChar w:fldCharType="separate"/>
      </w:r>
      <w:r w:rsidR="00EA1BBD">
        <w:rPr>
          <w:noProof/>
        </w:rPr>
        <w:t>60</w:t>
      </w:r>
      <w:r w:rsidRPr="00904CD3">
        <w:rPr>
          <w:noProof/>
        </w:rPr>
        <w:fldChar w:fldCharType="end"/>
      </w:r>
      <w:r w:rsidRPr="00A04566">
        <w:t xml:space="preserve"> – </w:t>
      </w:r>
      <w:r>
        <w:t>Users additional packages</w:t>
      </w:r>
    </w:p>
    <w:p w14:paraId="1D712AC3" w14:textId="0604AF02" w:rsidR="00FD2121" w:rsidRDefault="005E3DE0" w:rsidP="003343FC">
      <w:pPr>
        <w:pStyle w:val="CTXTXT"/>
        <w:numPr>
          <w:ilvl w:val="0"/>
          <w:numId w:val="50"/>
        </w:numPr>
      </w:pPr>
      <w:r>
        <w:t>Copy</w:t>
      </w:r>
      <w:r w:rsidR="004C47CC">
        <w:t>,</w:t>
      </w:r>
      <w:r w:rsidR="00435389">
        <w:t xml:space="preserve"> in the folder </w:t>
      </w:r>
      <w:r w:rsidR="00435389" w:rsidRPr="00435389">
        <w:t>/home/sddskvm/tools/update-sdds-iso/sdds-version-tar</w:t>
      </w:r>
      <w:r w:rsidR="00435389">
        <w:t xml:space="preserve"> of the Host</w:t>
      </w:r>
      <w:r w:rsidR="004C47CC">
        <w:t>,</w:t>
      </w:r>
      <w:r w:rsidR="00435389">
        <w:t xml:space="preserve"> the SDDS Software Version (i.e.</w:t>
      </w:r>
      <w:r w:rsidR="00C52070">
        <w:t xml:space="preserve"> </w:t>
      </w:r>
      <w:r w:rsidR="00C52070" w:rsidRPr="00C52070">
        <w:t>SDDS_INSTL_7.0.0.0-1.tar</w:t>
      </w:r>
      <w:r w:rsidR="00435389">
        <w:t>) if the User want</w:t>
      </w:r>
      <w:r w:rsidR="00C52070">
        <w:t>s</w:t>
      </w:r>
      <w:r w:rsidR="00435389">
        <w:t xml:space="preserve"> to install it during the OS customisation.</w:t>
      </w:r>
    </w:p>
    <w:p w14:paraId="41150317" w14:textId="55A74700" w:rsidR="0085290A" w:rsidRDefault="0085290A" w:rsidP="003343FC">
      <w:pPr>
        <w:pStyle w:val="CTXTXT"/>
        <w:ind w:left="720"/>
      </w:pPr>
      <w:r w:rsidRPr="00016F88">
        <w:t xml:space="preserve">The </w:t>
      </w:r>
      <w:r w:rsidR="0024418D" w:rsidRPr="00016F88">
        <w:t xml:space="preserve">SDDS </w:t>
      </w:r>
      <w:r w:rsidRPr="00016F88">
        <w:t xml:space="preserve">Software Version can also be inserted directly in the Host USB stick </w:t>
      </w:r>
      <w:r w:rsidR="00016F88" w:rsidRPr="003343FC">
        <w:t>(</w:t>
      </w:r>
      <w:r w:rsidR="00016F88" w:rsidRPr="00016F88">
        <w:t>/kickstart_SDDS/sdds-extra/tools/update-sdds-iso</w:t>
      </w:r>
      <w:r w:rsidR="00016F88">
        <w:t>/</w:t>
      </w:r>
      <w:r w:rsidR="00016F88" w:rsidRPr="00016F88">
        <w:t>sdds-version-tar</w:t>
      </w:r>
      <w:r w:rsidR="00016F88" w:rsidRPr="003343FC">
        <w:t xml:space="preserve">) </w:t>
      </w:r>
      <w:r w:rsidRPr="00016F88">
        <w:t xml:space="preserve">and will be </w:t>
      </w:r>
      <w:r w:rsidR="0024418D" w:rsidRPr="00016F88">
        <w:t xml:space="preserve">automatically </w:t>
      </w:r>
      <w:r w:rsidRPr="00016F88">
        <w:t xml:space="preserve">copied </w:t>
      </w:r>
      <w:r w:rsidR="0024418D" w:rsidRPr="00016F88">
        <w:t xml:space="preserve">in the path /home/sddskvm/tools/update-sdds-iso/sdds-version-tar </w:t>
      </w:r>
      <w:r w:rsidRPr="00016F88">
        <w:t>during the Host OS installation</w:t>
      </w:r>
      <w:r w:rsidR="0024418D" w:rsidRPr="00016F88">
        <w:t>.</w:t>
      </w:r>
      <w:r>
        <w:t xml:space="preserve"> </w:t>
      </w:r>
    </w:p>
    <w:p w14:paraId="739D5692" w14:textId="02E82314" w:rsidR="00614413" w:rsidRDefault="00614413" w:rsidP="003343FC">
      <w:pPr>
        <w:pStyle w:val="CTXTXT"/>
        <w:numPr>
          <w:ilvl w:val="0"/>
          <w:numId w:val="50"/>
        </w:numPr>
      </w:pPr>
      <w:r>
        <w:t xml:space="preserve">Use the script </w:t>
      </w:r>
      <w:r w:rsidRPr="00614413">
        <w:t>/home/sddskvm/tools/update-sdds-iso</w:t>
      </w:r>
      <w:r>
        <w:t>/</w:t>
      </w:r>
      <w:r w:rsidRPr="00614413">
        <w:t>update_sdds_iso.sh</w:t>
      </w:r>
      <w:r>
        <w:t xml:space="preserve"> in order to insert the ESPACE tar file</w:t>
      </w:r>
      <w:r w:rsidR="00B12E57">
        <w:t xml:space="preserve"> (</w:t>
      </w:r>
      <w:r w:rsidR="00DF694D">
        <w:t xml:space="preserve">step 1 - </w:t>
      </w:r>
      <w:r w:rsidR="00B12E57" w:rsidRPr="00FD2121">
        <w:t>/home/sddskvm/tools/update-sdds-iso/espace-config-tar</w:t>
      </w:r>
      <w:r w:rsidR="00B12E57">
        <w:t>)</w:t>
      </w:r>
      <w:r>
        <w:t>, the user scripts</w:t>
      </w:r>
      <w:r w:rsidR="00B12E57">
        <w:t xml:space="preserve"> (</w:t>
      </w:r>
      <w:r w:rsidR="00DF694D">
        <w:t xml:space="preserve">step 3 - </w:t>
      </w:r>
      <w:r w:rsidR="00DF694D" w:rsidRPr="00FD2121">
        <w:t>/home/sddskvm/tools/update-</w:t>
      </w:r>
      <w:r w:rsidR="00DF694D" w:rsidRPr="00FD2121">
        <w:lastRenderedPageBreak/>
        <w:t>sdds-iso/additional-user-scripts</w:t>
      </w:r>
      <w:r w:rsidR="00B12E57">
        <w:t>)</w:t>
      </w:r>
      <w:r>
        <w:t xml:space="preserve"> and the SDDS </w:t>
      </w:r>
      <w:r w:rsidR="0024418D">
        <w:t xml:space="preserve">Software </w:t>
      </w:r>
      <w:r>
        <w:t>Version</w:t>
      </w:r>
      <w:r w:rsidR="00DF694D">
        <w:t xml:space="preserve"> (step 4 - </w:t>
      </w:r>
      <w:r w:rsidR="00DF694D" w:rsidRPr="00435389">
        <w:t>/home/sddskvm/tools/update-sdds-iso/sdds-version-tar</w:t>
      </w:r>
      <w:r w:rsidR="00DF694D">
        <w:t>)</w:t>
      </w:r>
      <w:r w:rsidR="004C47CC">
        <w:t>,</w:t>
      </w:r>
      <w:r>
        <w:t xml:space="preserve"> in the target SDDS OS ISO</w:t>
      </w:r>
      <w:r w:rsidR="0024418D">
        <w:t>. The final SDDS ISO</w:t>
      </w:r>
      <w:r w:rsidR="004C47CC">
        <w:t>, available in the path</w:t>
      </w:r>
      <w:r w:rsidR="004C47CC" w:rsidRPr="004C47CC">
        <w:t xml:space="preserve"> /home/sddskvm/tools/update-sdds-iso/target-sdds-iso</w:t>
      </w:r>
      <w:r w:rsidR="004C47CC">
        <w:t xml:space="preserve">, </w:t>
      </w:r>
      <w:r w:rsidR="0024418D">
        <w:t>can b</w:t>
      </w:r>
      <w:r>
        <w:t xml:space="preserve">e used to install and auto-configure the Guests servers. The same ISO file can be used </w:t>
      </w:r>
      <w:r w:rsidR="0024418D">
        <w:t>for the Guests on</w:t>
      </w:r>
      <w:r>
        <w:t xml:space="preserve"> Host 1 </w:t>
      </w:r>
      <w:r w:rsidR="004C47CC">
        <w:t xml:space="preserve">(MNG 1 and CORE 1) </w:t>
      </w:r>
      <w:r>
        <w:t>and Host 2</w:t>
      </w:r>
      <w:r w:rsidR="004C47CC">
        <w:t xml:space="preserve"> (MNG 2 and CORE 2)</w:t>
      </w:r>
      <w:r w:rsidR="0024418D">
        <w:t>.</w:t>
      </w:r>
    </w:p>
    <w:p w14:paraId="547840A4" w14:textId="1E96555D" w:rsidR="0024418D" w:rsidRDefault="0024418D" w:rsidP="003343FC">
      <w:pPr>
        <w:pStyle w:val="CTXTXT"/>
        <w:numPr>
          <w:ilvl w:val="0"/>
          <w:numId w:val="50"/>
        </w:numPr>
      </w:pPr>
      <w:r>
        <w:t xml:space="preserve">Use the Virtual Manager graphical application to install the </w:t>
      </w:r>
      <w:r w:rsidR="005E3DE0">
        <w:t>c</w:t>
      </w:r>
      <w:r>
        <w:t xml:space="preserve">ustomised SDDS OS </w:t>
      </w:r>
      <w:r w:rsidR="005E3DE0">
        <w:t>(</w:t>
      </w:r>
      <w:r w:rsidR="005E3DE0" w:rsidRPr="004C47CC">
        <w:t>/home/sddskvm/tools/update-sdds-iso/target-sdds-iso</w:t>
      </w:r>
      <w:r w:rsidR="005E3DE0">
        <w:t xml:space="preserve">) </w:t>
      </w:r>
      <w:r>
        <w:t>on the Guests</w:t>
      </w:r>
      <w:r w:rsidR="00B12E57">
        <w:t xml:space="preserve">. </w:t>
      </w:r>
    </w:p>
    <w:p w14:paraId="23C488FE" w14:textId="1B51FE11" w:rsidR="00B12E57" w:rsidRDefault="00B12E57" w:rsidP="003343FC">
      <w:pPr>
        <w:pStyle w:val="CTXTXT"/>
        <w:ind w:left="720"/>
      </w:pPr>
      <w:r>
        <w:rPr>
          <w:noProof/>
          <w:lang w:val="it-IT" w:eastAsia="it-IT"/>
        </w:rPr>
        <w:drawing>
          <wp:inline distT="0" distB="0" distL="0" distR="0" wp14:anchorId="1798EC3C" wp14:editId="4BB40AA0">
            <wp:extent cx="4819650" cy="2537554"/>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5610" cy="2540692"/>
                    </a:xfrm>
                    <a:prstGeom prst="rect">
                      <a:avLst/>
                    </a:prstGeom>
                    <a:noFill/>
                    <a:ln>
                      <a:noFill/>
                    </a:ln>
                  </pic:spPr>
                </pic:pic>
              </a:graphicData>
            </a:graphic>
          </wp:inline>
        </w:drawing>
      </w:r>
    </w:p>
    <w:p w14:paraId="2F9E1EAC" w14:textId="55F06DCC" w:rsidR="00B12E57" w:rsidRDefault="00B12E57" w:rsidP="00B12E57">
      <w:pPr>
        <w:pStyle w:val="FigureCaption"/>
      </w:pPr>
      <w:r w:rsidRPr="00A04566">
        <w:t xml:space="preserve">Figure </w:t>
      </w:r>
      <w:r w:rsidRPr="00904CD3">
        <w:fldChar w:fldCharType="begin"/>
      </w:r>
      <w:r w:rsidRPr="00A04566">
        <w:instrText xml:space="preserve"> SEQ Figure \* ARABIC </w:instrText>
      </w:r>
      <w:r w:rsidRPr="00904CD3">
        <w:fldChar w:fldCharType="separate"/>
      </w:r>
      <w:r>
        <w:rPr>
          <w:noProof/>
        </w:rPr>
        <w:t>61</w:t>
      </w:r>
      <w:r w:rsidRPr="00904CD3">
        <w:rPr>
          <w:noProof/>
        </w:rPr>
        <w:fldChar w:fldCharType="end"/>
      </w:r>
      <w:r w:rsidRPr="00A04566">
        <w:t xml:space="preserve"> – </w:t>
      </w:r>
      <w:r>
        <w:t>Load and install SDDS OS ISO.</w:t>
      </w:r>
    </w:p>
    <w:p w14:paraId="048D1EAB" w14:textId="67CC5662" w:rsidR="005E3DE0" w:rsidRPr="00016F88" w:rsidRDefault="00B12E57" w:rsidP="003343FC">
      <w:pPr>
        <w:pStyle w:val="CTXTXT"/>
        <w:numPr>
          <w:ilvl w:val="0"/>
          <w:numId w:val="50"/>
        </w:numPr>
      </w:pPr>
      <w:r w:rsidRPr="00016F88">
        <w:t xml:space="preserve">At the end of the SDDS OS installation </w:t>
      </w:r>
      <w:r w:rsidR="00016F88" w:rsidRPr="003343FC">
        <w:t xml:space="preserve">on the Guest </w:t>
      </w:r>
      <w:r w:rsidRPr="00016F88">
        <w:t xml:space="preserve">a reboot </w:t>
      </w:r>
      <w:r w:rsidR="00016F88" w:rsidRPr="003343FC">
        <w:t xml:space="preserve">of the Guest </w:t>
      </w:r>
      <w:r w:rsidRPr="00016F88">
        <w:t xml:space="preserve">is required. </w:t>
      </w:r>
    </w:p>
    <w:p w14:paraId="48D4FC53" w14:textId="62F9D811" w:rsidR="00B12E57" w:rsidRDefault="00B12E57" w:rsidP="003343FC">
      <w:pPr>
        <w:pStyle w:val="CTXTXT"/>
        <w:ind w:left="720"/>
      </w:pPr>
      <w:r w:rsidRPr="00016F88">
        <w:t>If the User has not added the SDDS Software to the ISO file</w:t>
      </w:r>
      <w:r w:rsidR="00016F88" w:rsidRPr="00016F88">
        <w:t>,</w:t>
      </w:r>
      <w:r w:rsidRPr="00016F88">
        <w:t xml:space="preserve"> then the OS installation </w:t>
      </w:r>
      <w:r w:rsidR="00016F88">
        <w:t>will be</w:t>
      </w:r>
      <w:r w:rsidRPr="00016F88">
        <w:t xml:space="preserve"> terminate</w:t>
      </w:r>
      <w:r w:rsidR="00016F88" w:rsidRPr="003343FC">
        <w:t>d</w:t>
      </w:r>
      <w:r w:rsidR="00016F88">
        <w:t>,</w:t>
      </w:r>
      <w:r w:rsidRPr="00016F88">
        <w:t xml:space="preserve"> otherwise, at the first root login, the SDDS Software installation</w:t>
      </w:r>
      <w:r w:rsidR="00016F88" w:rsidRPr="003343FC">
        <w:t xml:space="preserve"> will be </w:t>
      </w:r>
      <w:r w:rsidR="00016F88" w:rsidRPr="00016F88">
        <w:t xml:space="preserve">started </w:t>
      </w:r>
      <w:r w:rsidR="00016F88" w:rsidRPr="003343FC">
        <w:t>automatically</w:t>
      </w:r>
      <w:r w:rsidRPr="00016F88">
        <w:t>.</w:t>
      </w:r>
    </w:p>
    <w:p w14:paraId="7E362E82" w14:textId="77777777" w:rsidR="005A673B" w:rsidRDefault="005A673B" w:rsidP="003343FC">
      <w:pPr>
        <w:pStyle w:val="CTXTXT"/>
        <w:ind w:left="720"/>
      </w:pPr>
    </w:p>
    <w:p w14:paraId="2B3B5039" w14:textId="34113AA1" w:rsidR="005A673B" w:rsidRDefault="005A673B" w:rsidP="005A673B">
      <w:pPr>
        <w:pStyle w:val="Titolo4"/>
      </w:pPr>
      <w:r>
        <w:t>OS Installation using post-installation</w:t>
      </w:r>
    </w:p>
    <w:p w14:paraId="14030B22" w14:textId="03C490CC" w:rsidR="005A673B" w:rsidRPr="0025259C" w:rsidRDefault="005A673B" w:rsidP="003343FC">
      <w:pPr>
        <w:pStyle w:val="CTXTXT"/>
      </w:pPr>
      <w:r>
        <w:t>The post-installation is a phase used to customise the OS by an interaction with the User.</w:t>
      </w:r>
    </w:p>
    <w:p w14:paraId="734F81F8" w14:textId="77777777" w:rsidR="005A673B" w:rsidRDefault="005A673B" w:rsidP="005A673B">
      <w:pPr>
        <w:pStyle w:val="Titolo5"/>
      </w:pPr>
      <w:r>
        <w:t>Hosts</w:t>
      </w:r>
    </w:p>
    <w:p w14:paraId="46885F51" w14:textId="77777777" w:rsidR="005A673B" w:rsidRDefault="005A673B" w:rsidP="005A673B">
      <w:pPr>
        <w:pStyle w:val="CTXTXT"/>
      </w:pPr>
      <w:r>
        <w:t>A standard installation procedure will be the following:</w:t>
      </w:r>
    </w:p>
    <w:p w14:paraId="64D2DDC5" w14:textId="25E2FD30" w:rsidR="00D14309" w:rsidRDefault="005A673B" w:rsidP="003343FC">
      <w:pPr>
        <w:pStyle w:val="CTXTXT"/>
        <w:numPr>
          <w:ilvl w:val="0"/>
          <w:numId w:val="52"/>
        </w:numPr>
      </w:pPr>
      <w:r>
        <w:t>Insert in the USB stick, in the path /</w:t>
      </w:r>
      <w:r w:rsidRPr="00EA1BBD">
        <w:t>kickstart_SDDS</w:t>
      </w:r>
      <w:r>
        <w:t>/</w:t>
      </w:r>
      <w:r w:rsidRPr="00EA1BBD">
        <w:t>ansp-extra</w:t>
      </w:r>
      <w:r>
        <w:t>, additional user scripts that will be executed before the first Host OS reboot. These scripts</w:t>
      </w:r>
      <w:r w:rsidR="004923E9">
        <w:t>, if needed,</w:t>
      </w:r>
      <w:r>
        <w:t xml:space="preserve"> can be used for special settings about user customisation of some </w:t>
      </w:r>
      <w:r w:rsidRPr="00016F88">
        <w:t xml:space="preserve">functionalities that </w:t>
      </w:r>
      <w:r w:rsidR="00016F88" w:rsidRPr="003343FC">
        <w:t>are</w:t>
      </w:r>
      <w:r w:rsidRPr="00016F88">
        <w:t xml:space="preserve"> not related to</w:t>
      </w:r>
      <w:r>
        <w:t xml:space="preserve"> the SDDS System. </w:t>
      </w:r>
      <w:r w:rsidR="00C9642F">
        <w:t xml:space="preserve"> (</w:t>
      </w:r>
      <w:commentRangeStart w:id="146"/>
      <w:commentRangeStart w:id="147"/>
      <w:r w:rsidR="00C9642F">
        <w:t xml:space="preserve">The same of step 2 in </w:t>
      </w:r>
      <w:r w:rsidR="00E46E7D">
        <w:lastRenderedPageBreak/>
        <w:fldChar w:fldCharType="begin"/>
      </w:r>
      <w:r w:rsidR="00E46E7D">
        <w:instrText xml:space="preserve"> REF _Ref150864315 \r \h </w:instrText>
      </w:r>
      <w:r w:rsidR="00E46E7D">
        <w:fldChar w:fldCharType="separate"/>
      </w:r>
      <w:r w:rsidR="00E46E7D">
        <w:t>2.2.7.1.1</w:t>
      </w:r>
      <w:r w:rsidR="00E46E7D">
        <w:fldChar w:fldCharType="end"/>
      </w:r>
      <w:r w:rsidR="00C9642F">
        <w:t xml:space="preserve"> )</w:t>
      </w:r>
      <w:commentRangeEnd w:id="146"/>
      <w:r w:rsidR="00FA7347">
        <w:rPr>
          <w:rStyle w:val="Rimandocommento"/>
          <w:rFonts w:ascii="Times New Roman" w:hAnsi="Times New Roman"/>
        </w:rPr>
        <w:commentReference w:id="146"/>
      </w:r>
      <w:commentRangeEnd w:id="147"/>
      <w:r w:rsidR="00D14309">
        <w:rPr>
          <w:rStyle w:val="Rimandocommento"/>
          <w:rFonts w:ascii="Times New Roman" w:hAnsi="Times New Roman"/>
        </w:rPr>
        <w:commentReference w:id="147"/>
      </w:r>
      <w:r w:rsidR="00D14309">
        <w:t xml:space="preserve">.  This folder can also contain OS extra rpms and the scripts for their installation.  </w:t>
      </w:r>
    </w:p>
    <w:p w14:paraId="7B9697E9" w14:textId="40DD5A3C" w:rsidR="005A673B" w:rsidRDefault="005A673B" w:rsidP="003343FC">
      <w:pPr>
        <w:pStyle w:val="CTXTXT"/>
        <w:numPr>
          <w:ilvl w:val="0"/>
          <w:numId w:val="52"/>
        </w:numPr>
      </w:pPr>
      <w:r>
        <w:t xml:space="preserve">Boot Host server by the USB stick and select the installation of the </w:t>
      </w:r>
      <w:r w:rsidR="00E46E7D">
        <w:t xml:space="preserve">KVM </w:t>
      </w:r>
      <w:r>
        <w:t>Host 1 or Host 2</w:t>
      </w:r>
    </w:p>
    <w:p w14:paraId="5B4EC240" w14:textId="1017DB54" w:rsidR="005A673B" w:rsidRDefault="005A673B" w:rsidP="003343FC">
      <w:pPr>
        <w:pStyle w:val="CTXTXT"/>
        <w:numPr>
          <w:ilvl w:val="0"/>
          <w:numId w:val="52"/>
        </w:numPr>
      </w:pPr>
      <w:r>
        <w:t xml:space="preserve">Reboot the server when the </w:t>
      </w:r>
      <w:r w:rsidRPr="00016F88">
        <w:t xml:space="preserve">OS installation is </w:t>
      </w:r>
      <w:r w:rsidR="00016F88" w:rsidRPr="00016F88">
        <w:t>co</w:t>
      </w:r>
      <w:r w:rsidR="00016F88">
        <w:t>mplete</w:t>
      </w:r>
      <w:r>
        <w:t>.</w:t>
      </w:r>
    </w:p>
    <w:p w14:paraId="777EEDC9" w14:textId="7E45E487" w:rsidR="005A673B" w:rsidRDefault="00016F88" w:rsidP="003343FC">
      <w:pPr>
        <w:pStyle w:val="CTXTXT"/>
        <w:numPr>
          <w:ilvl w:val="0"/>
          <w:numId w:val="52"/>
        </w:numPr>
      </w:pPr>
      <w:r w:rsidRPr="003343FC">
        <w:t>L</w:t>
      </w:r>
      <w:r w:rsidR="005A673B" w:rsidRPr="00016F88">
        <w:t>ogin as root to execute</w:t>
      </w:r>
      <w:r w:rsidR="005A673B">
        <w:t xml:space="preserve"> a </w:t>
      </w:r>
      <w:r w:rsidR="00E46E7D">
        <w:t>full</w:t>
      </w:r>
      <w:r w:rsidR="005A673B">
        <w:t xml:space="preserve"> post-installation procedure in order to </w:t>
      </w:r>
      <w:r w:rsidR="00E46E7D">
        <w:t xml:space="preserve">customise all settings about the network bridges, management network, </w:t>
      </w:r>
      <w:r w:rsidR="00604D57">
        <w:t xml:space="preserve">hosts file, </w:t>
      </w:r>
      <w:r w:rsidR="00E46E7D">
        <w:t xml:space="preserve">users password, VNC and </w:t>
      </w:r>
      <w:r w:rsidR="005A673B">
        <w:t>Guests server</w:t>
      </w:r>
      <w:r w:rsidR="00E46E7D">
        <w:t>s</w:t>
      </w:r>
      <w:r w:rsidR="004923E9">
        <w:t xml:space="preserve"> </w:t>
      </w:r>
      <w:r w:rsidR="00E46E7D">
        <w:t>(CPU</w:t>
      </w:r>
      <w:r w:rsidR="005E3DE0">
        <w:t>s number</w:t>
      </w:r>
      <w:r w:rsidR="00E46E7D">
        <w:t>, MEM</w:t>
      </w:r>
      <w:r w:rsidR="005E3DE0">
        <w:t xml:space="preserve"> size</w:t>
      </w:r>
      <w:r w:rsidR="00E46E7D">
        <w:t>, Disk size)</w:t>
      </w:r>
      <w:r w:rsidR="005A673B">
        <w:t>.</w:t>
      </w:r>
    </w:p>
    <w:p w14:paraId="5B751E5F" w14:textId="77777777" w:rsidR="005A673B" w:rsidRDefault="005A673B" w:rsidP="003343FC">
      <w:pPr>
        <w:pStyle w:val="CTXTXT"/>
        <w:numPr>
          <w:ilvl w:val="0"/>
          <w:numId w:val="52"/>
        </w:numPr>
      </w:pPr>
      <w:r>
        <w:t xml:space="preserve">Reboot the server and login as sddskvm user. </w:t>
      </w:r>
    </w:p>
    <w:p w14:paraId="3531D4B6" w14:textId="43228729" w:rsidR="00B12E57" w:rsidRDefault="005A673B" w:rsidP="003343FC">
      <w:pPr>
        <w:pStyle w:val="CTXTXT"/>
        <w:ind w:left="720"/>
      </w:pPr>
      <w:r>
        <w:t xml:space="preserve">Start </w:t>
      </w:r>
      <w:r w:rsidRPr="00016F88">
        <w:t xml:space="preserve">the </w:t>
      </w:r>
      <w:r w:rsidR="003B3C1F" w:rsidRPr="00016F88">
        <w:t xml:space="preserve">Linux KVM </w:t>
      </w:r>
      <w:r w:rsidRPr="00016F88">
        <w:t>Virtual</w:t>
      </w:r>
      <w:r>
        <w:t xml:space="preserve"> Manager Application in order to display the created Guests </w:t>
      </w:r>
      <w:r w:rsidR="005E3DE0">
        <w:t>(i.e.: V7.0.0.0-mng-1 and V7.0.0.0-core-1 on Host 1 and V7.0.0.0-mng-2, V7.0.0.0-core-2 on Host 2).</w:t>
      </w:r>
    </w:p>
    <w:p w14:paraId="4A2AF6AA" w14:textId="77777777" w:rsidR="006C2F59" w:rsidRDefault="006C2F59" w:rsidP="006C2F59">
      <w:pPr>
        <w:pStyle w:val="Titolo5"/>
      </w:pPr>
      <w:r>
        <w:t>Guests</w:t>
      </w:r>
    </w:p>
    <w:p w14:paraId="6D45A7EE" w14:textId="77777777" w:rsidR="006C2F59" w:rsidRDefault="006C2F59" w:rsidP="006C2F59">
      <w:pPr>
        <w:pStyle w:val="CTXTXT"/>
      </w:pPr>
      <w:r>
        <w:t>A standard installation procedure will be the following:</w:t>
      </w:r>
    </w:p>
    <w:p w14:paraId="02569730" w14:textId="694CD392" w:rsidR="006C2F59" w:rsidRDefault="00440FD0" w:rsidP="003343FC">
      <w:pPr>
        <w:pStyle w:val="CTXTXT"/>
        <w:numPr>
          <w:ilvl w:val="0"/>
          <w:numId w:val="53"/>
        </w:numPr>
      </w:pPr>
      <w:r>
        <w:t>Copy</w:t>
      </w:r>
      <w:r w:rsidR="006C2F59">
        <w:t xml:space="preserve">, in the path </w:t>
      </w:r>
      <w:r w:rsidR="006C2F59" w:rsidRPr="00DE28DD">
        <w:t xml:space="preserve">/home/sddskvm/tools/update-sdds-iso/source-sdds-iso </w:t>
      </w:r>
      <w:r w:rsidR="006C2F59">
        <w:t xml:space="preserve">of the Host, the SDDS ISO file (i.e: </w:t>
      </w:r>
      <w:r w:rsidR="006C2F59" w:rsidRPr="00DE28DD">
        <w:t>SDDS-OL8_6-V7.0.0.0-2023</w:t>
      </w:r>
      <w:r w:rsidR="006C2F59">
        <w:t>1201</w:t>
      </w:r>
      <w:r w:rsidR="006C2F59" w:rsidRPr="00DE28DD">
        <w:t>.iso</w:t>
      </w:r>
      <w:r w:rsidR="006C2F59">
        <w:t>).</w:t>
      </w:r>
    </w:p>
    <w:p w14:paraId="4EF2B14D" w14:textId="39B6ADB4" w:rsidR="006C2F59" w:rsidRDefault="006C2F59" w:rsidP="006C2F59">
      <w:pPr>
        <w:pStyle w:val="CTXTXT"/>
        <w:ind w:left="720"/>
      </w:pPr>
      <w:r w:rsidRPr="00016F88">
        <w:t>The ISO file contains only a default configuration of the Guests server</w:t>
      </w:r>
      <w:r w:rsidR="004923E9" w:rsidRPr="00016F88">
        <w:t>s</w:t>
      </w:r>
      <w:r w:rsidRPr="00016F88">
        <w:t>. The configuration can be customised using the post-installation phase.</w:t>
      </w:r>
    </w:p>
    <w:p w14:paraId="4F88BEE6" w14:textId="5A5D0607" w:rsidR="006C2F59" w:rsidRDefault="006C2F59" w:rsidP="003343FC">
      <w:pPr>
        <w:pStyle w:val="CTXTXT"/>
        <w:numPr>
          <w:ilvl w:val="0"/>
          <w:numId w:val="53"/>
        </w:numPr>
      </w:pPr>
      <w:r>
        <w:t xml:space="preserve">Insert, in the folder </w:t>
      </w:r>
      <w:r w:rsidRPr="00FD2121">
        <w:t>/home/sddskvm/tools/update-sdds-iso/additional-user-scripts</w:t>
      </w:r>
      <w:r>
        <w:t xml:space="preserve"> of the Host, additional scripts provided by the Users. These scripts</w:t>
      </w:r>
      <w:r w:rsidR="004923E9">
        <w:t>. If needed,</w:t>
      </w:r>
      <w:r>
        <w:t xml:space="preserve"> can be used for special settings about user customisation of some </w:t>
      </w:r>
      <w:r w:rsidRPr="00016F88">
        <w:t xml:space="preserve">functionalities that </w:t>
      </w:r>
      <w:r w:rsidR="00016F88" w:rsidRPr="003343FC">
        <w:t>are</w:t>
      </w:r>
      <w:r w:rsidRPr="00016F88">
        <w:t xml:space="preserve"> not related</w:t>
      </w:r>
      <w:r>
        <w:t xml:space="preserve"> to the SDDS System.</w:t>
      </w:r>
      <w:r w:rsidR="00440FD0">
        <w:t xml:space="preserve"> (The same of step 3 in </w:t>
      </w:r>
      <w:commentRangeStart w:id="148"/>
      <w:commentRangeStart w:id="149"/>
      <w:r w:rsidR="00440FD0">
        <w:fldChar w:fldCharType="begin"/>
      </w:r>
      <w:r w:rsidR="00440FD0">
        <w:instrText xml:space="preserve"> REF _Ref150865950 \r \h </w:instrText>
      </w:r>
      <w:r w:rsidR="00440FD0">
        <w:fldChar w:fldCharType="separate"/>
      </w:r>
      <w:r w:rsidR="00440FD0">
        <w:t>2.2.7.1.2</w:t>
      </w:r>
      <w:r w:rsidR="00440FD0">
        <w:fldChar w:fldCharType="end"/>
      </w:r>
      <w:commentRangeEnd w:id="148"/>
      <w:r w:rsidR="00FA7347">
        <w:rPr>
          <w:rStyle w:val="Rimandocommento"/>
          <w:rFonts w:ascii="Times New Roman" w:hAnsi="Times New Roman"/>
        </w:rPr>
        <w:commentReference w:id="148"/>
      </w:r>
      <w:commentRangeEnd w:id="149"/>
      <w:r w:rsidR="00D14309">
        <w:rPr>
          <w:rStyle w:val="Rimandocommento"/>
          <w:rFonts w:ascii="Times New Roman" w:hAnsi="Times New Roman"/>
        </w:rPr>
        <w:commentReference w:id="149"/>
      </w:r>
      <w:r w:rsidR="00440FD0">
        <w:t>)</w:t>
      </w:r>
      <w:r w:rsidR="00D14309">
        <w:t>. This folder can also contain OS extra rpms and the scripts for their installation.</w:t>
      </w:r>
      <w:r>
        <w:t xml:space="preserve"> </w:t>
      </w:r>
    </w:p>
    <w:p w14:paraId="3E99E78D" w14:textId="076BEFCF" w:rsidR="006C2F59" w:rsidRDefault="00440FD0" w:rsidP="003343FC">
      <w:pPr>
        <w:pStyle w:val="CTXTXT"/>
        <w:numPr>
          <w:ilvl w:val="0"/>
          <w:numId w:val="53"/>
        </w:numPr>
      </w:pPr>
      <w:r>
        <w:t>Copy</w:t>
      </w:r>
      <w:r w:rsidR="006C2F59">
        <w:t xml:space="preserve">, in the folder </w:t>
      </w:r>
      <w:r w:rsidR="006C2F59" w:rsidRPr="00435389">
        <w:t>/home/sddskvm/tools/update-sdds-iso/sdds-version-tar</w:t>
      </w:r>
      <w:r w:rsidR="006C2F59">
        <w:t xml:space="preserve"> of the Host, the SDDS Software Version (i.e. </w:t>
      </w:r>
      <w:r w:rsidR="006C2F59" w:rsidRPr="00C52070">
        <w:t>SDDS_INSTL_7.0.0.0-1.tar</w:t>
      </w:r>
      <w:r w:rsidR="006C2F59">
        <w:t>) if the User wants to install it during the OS installation and customisation.</w:t>
      </w:r>
    </w:p>
    <w:p w14:paraId="3154E1A4" w14:textId="3DBD2577" w:rsidR="006C2F59" w:rsidRDefault="006C2F59" w:rsidP="006C2F59">
      <w:pPr>
        <w:pStyle w:val="CTXTXT"/>
        <w:ind w:left="720"/>
      </w:pPr>
      <w:r w:rsidRPr="00323DC7">
        <w:t>The SDDS Software Version can also be inserted directly in the Host USB stick</w:t>
      </w:r>
      <w:r w:rsidR="00016F88" w:rsidRPr="00323DC7">
        <w:t xml:space="preserve"> (/kickstart_SDDS/sdds-extra/tools/update-sdds-iso/sdds-version-tar)</w:t>
      </w:r>
      <w:r w:rsidR="00016F88" w:rsidRPr="003343FC">
        <w:t xml:space="preserve"> </w:t>
      </w:r>
      <w:r w:rsidRPr="00323DC7">
        <w:t>and will be automatically copied in the path /home/sddskvm/tools/update-sdds-iso/sdds-version-tar during the Host OS installation.</w:t>
      </w:r>
      <w:r>
        <w:t xml:space="preserve"> </w:t>
      </w:r>
    </w:p>
    <w:p w14:paraId="20612D1E" w14:textId="0340ECE2" w:rsidR="006C2F59" w:rsidRDefault="006C2F59" w:rsidP="003343FC">
      <w:pPr>
        <w:pStyle w:val="CTXTXT"/>
        <w:numPr>
          <w:ilvl w:val="0"/>
          <w:numId w:val="53"/>
        </w:numPr>
      </w:pPr>
      <w:r>
        <w:t xml:space="preserve">Use the script </w:t>
      </w:r>
      <w:r w:rsidRPr="00614413">
        <w:t>/home/sddskvm/tools/update-sdds-iso</w:t>
      </w:r>
      <w:r>
        <w:t>/</w:t>
      </w:r>
      <w:r w:rsidRPr="00614413">
        <w:t>update_sdds_iso.sh</w:t>
      </w:r>
      <w:r>
        <w:t xml:space="preserve"> in order to insert the user scripts (step 2 - </w:t>
      </w:r>
      <w:r w:rsidRPr="00FD2121">
        <w:t>/home/sddskvm/tools/update-sdds-iso/additional-user-scripts</w:t>
      </w:r>
      <w:r>
        <w:t xml:space="preserve">) and the SDDS Software Version (step 3 - </w:t>
      </w:r>
      <w:r w:rsidRPr="00435389">
        <w:lastRenderedPageBreak/>
        <w:t>/home/sddskvm/tools/update-sdds-iso/sdds-version-tar</w:t>
      </w:r>
      <w:r>
        <w:t>), in the target SDDS OS ISO. The final SDDS ISO, available in the path</w:t>
      </w:r>
      <w:r w:rsidRPr="004C47CC">
        <w:t xml:space="preserve"> /home/sddskvm/tools/update-sdds-iso/target-sdds-iso</w:t>
      </w:r>
      <w:r>
        <w:t xml:space="preserve">, can be used to install and to apply a first user </w:t>
      </w:r>
      <w:r w:rsidR="004923E9">
        <w:t>customisation</w:t>
      </w:r>
      <w:r>
        <w:t xml:space="preserve"> of the Guests servers. The same ISO file can be used for the Guests on Host 1 (MNG 1 and CORE 1) and Host 2 (MNG 2 and CORE 2).</w:t>
      </w:r>
    </w:p>
    <w:p w14:paraId="3AF1F735" w14:textId="1BB734FA" w:rsidR="006C2F59" w:rsidRDefault="006C2F59" w:rsidP="003343FC">
      <w:pPr>
        <w:pStyle w:val="CTXTXT"/>
        <w:numPr>
          <w:ilvl w:val="0"/>
          <w:numId w:val="53"/>
        </w:numPr>
      </w:pPr>
      <w:r>
        <w:t xml:space="preserve">Use the Virtual Manager graphical application to install the </w:t>
      </w:r>
      <w:r w:rsidR="00440FD0">
        <w:t>c</w:t>
      </w:r>
      <w:r>
        <w:t xml:space="preserve">ustomised SDDS OS on the Guests. </w:t>
      </w:r>
      <w:r w:rsidR="000A050F">
        <w:t xml:space="preserve">(the same of step 6 in </w:t>
      </w:r>
      <w:r w:rsidR="000A050F">
        <w:fldChar w:fldCharType="begin"/>
      </w:r>
      <w:r w:rsidR="000A050F">
        <w:instrText xml:space="preserve"> REF _Ref150865950 \r \h </w:instrText>
      </w:r>
      <w:r w:rsidR="000A050F">
        <w:fldChar w:fldCharType="separate"/>
      </w:r>
      <w:r w:rsidR="000A050F">
        <w:t>2.2.7.1.2</w:t>
      </w:r>
      <w:r w:rsidR="000A050F">
        <w:fldChar w:fldCharType="end"/>
      </w:r>
      <w:r w:rsidR="000A050F">
        <w:t>)</w:t>
      </w:r>
    </w:p>
    <w:p w14:paraId="1436DE41" w14:textId="3D2A36E4" w:rsidR="006C2F59" w:rsidRDefault="006C2F59" w:rsidP="003343FC">
      <w:pPr>
        <w:pStyle w:val="CTXTXT"/>
        <w:ind w:left="720"/>
      </w:pPr>
      <w:r>
        <w:t>At the end of the SDDS OS installation a reboot is required</w:t>
      </w:r>
      <w:r w:rsidR="00440FD0">
        <w:t>. At the first root login</w:t>
      </w:r>
      <w:r w:rsidR="00BF0DF5">
        <w:t>,</w:t>
      </w:r>
      <w:r w:rsidR="00440FD0">
        <w:t xml:space="preserve"> the </w:t>
      </w:r>
      <w:r>
        <w:t xml:space="preserve">post-installation </w:t>
      </w:r>
      <w:r w:rsidR="00440FD0">
        <w:t>will be started in order to apply a full customisation of the SDDS Server</w:t>
      </w:r>
      <w:r w:rsidR="004923E9">
        <w:t xml:space="preserve">s (hosts file, network, bonding, </w:t>
      </w:r>
      <w:r w:rsidR="00BF0DF5">
        <w:t>XLAN</w:t>
      </w:r>
      <w:r w:rsidR="004923E9">
        <w:t>, users password, VNC, etc.)</w:t>
      </w:r>
      <w:r w:rsidR="00440FD0">
        <w:t xml:space="preserve">. If the SDDS Software tar has been added to the ISO file than, at the end of the post installation, </w:t>
      </w:r>
      <w:r w:rsidRPr="00323DC7">
        <w:t>the SDDS Software installation</w:t>
      </w:r>
      <w:r w:rsidR="00323DC7" w:rsidRPr="003343FC">
        <w:t xml:space="preserve"> will be automatically started</w:t>
      </w:r>
      <w:r w:rsidRPr="00323DC7">
        <w:t>.</w:t>
      </w:r>
    </w:p>
    <w:p w14:paraId="6B4411A2" w14:textId="17889FBF" w:rsidR="006C2F59" w:rsidRDefault="006C2F59" w:rsidP="003343FC">
      <w:pPr>
        <w:pStyle w:val="CTXTXT"/>
      </w:pPr>
      <w:r>
        <w:t xml:space="preserve">The SDDS Guests and KVM Hosts OS installation and customisation can also </w:t>
      </w:r>
      <w:r w:rsidR="008930FD">
        <w:t>be performed</w:t>
      </w:r>
      <w:r>
        <w:t xml:space="preserve"> using the default content of the USB stick and the SDDS ISO file</w:t>
      </w:r>
      <w:r w:rsidR="00604D57">
        <w:t>,</w:t>
      </w:r>
      <w:r>
        <w:t xml:space="preserve"> without creating a new ISO file but simply using the post-installation for both Operating Systems</w:t>
      </w:r>
      <w:r w:rsidR="00604D57">
        <w:t xml:space="preserve"> </w:t>
      </w:r>
      <w:r w:rsidR="00440FD0">
        <w:t>(Hosts and Guests)</w:t>
      </w:r>
      <w:r>
        <w:t xml:space="preserve">. All the </w:t>
      </w:r>
      <w:r w:rsidR="00604D57">
        <w:t>needed</w:t>
      </w:r>
      <w:r>
        <w:t xml:space="preserve"> settings for the SDDS </w:t>
      </w:r>
      <w:r w:rsidR="005E3DE0">
        <w:t xml:space="preserve">System </w:t>
      </w:r>
      <w:r>
        <w:t xml:space="preserve">can be applied also in this </w:t>
      </w:r>
      <w:r w:rsidR="00604D57">
        <w:t>way</w:t>
      </w:r>
      <w:r>
        <w:t>.</w:t>
      </w:r>
    </w:p>
    <w:p w14:paraId="5977473F" w14:textId="7D5B8963" w:rsidR="00604B53" w:rsidRPr="00604B53" w:rsidRDefault="006C2F59" w:rsidP="003343FC">
      <w:pPr>
        <w:pStyle w:val="CTXTXT"/>
      </w:pPr>
      <w:r>
        <w:t xml:space="preserve"> </w:t>
      </w:r>
    </w:p>
    <w:p w14:paraId="11620E16" w14:textId="36CC8320" w:rsidR="003164FF" w:rsidRDefault="003164FF" w:rsidP="003164FF">
      <w:pPr>
        <w:pStyle w:val="Titolo3"/>
      </w:pPr>
      <w:r>
        <w:t>Considerations about NTP, VNC, LDAP, SNMP, RSYSLOG</w:t>
      </w:r>
    </w:p>
    <w:p w14:paraId="3B3D9463" w14:textId="37A22E9F" w:rsidR="003164FF" w:rsidRDefault="003164FF" w:rsidP="003164FF">
      <w:pPr>
        <w:pStyle w:val="CTXTXT"/>
      </w:pPr>
      <w:r>
        <w:t>The introduction of the KVM Host and the new network architecture affects the NTP, VNC, LDAP (ECP769), SNMP (ECP</w:t>
      </w:r>
      <w:r w:rsidR="00FD5A00">
        <w:t>699, ECP771, ECP821)</w:t>
      </w:r>
      <w:r>
        <w:t xml:space="preserve"> and RSYSLOG (ECP649).</w:t>
      </w:r>
    </w:p>
    <w:p w14:paraId="63E35031" w14:textId="3D48EAF7" w:rsidR="00FD5A00" w:rsidRDefault="00FD5A00" w:rsidP="003164FF">
      <w:pPr>
        <w:pStyle w:val="CTXTXT"/>
      </w:pPr>
      <w:r>
        <w:t>The SDDS will include a dedicated manual for the KVM solution, where it will be explained how to configure additional network interfaces for a more flexible use of the above-mentioned services.</w:t>
      </w:r>
    </w:p>
    <w:p w14:paraId="223B4DC4" w14:textId="6C2AACAD" w:rsidR="00FD5A00" w:rsidRDefault="00FD5A00" w:rsidP="003164FF">
      <w:pPr>
        <w:pStyle w:val="CTXTXT"/>
      </w:pPr>
      <w:r>
        <w:t>For NTP, it’s recommended to apply the following configuration:</w:t>
      </w:r>
    </w:p>
    <w:p w14:paraId="3C2F5E1C" w14:textId="5A600C16" w:rsidR="00FD5A00" w:rsidRDefault="00FD5A00" w:rsidP="00FD5A00">
      <w:pPr>
        <w:pStyle w:val="CTXBULLET1"/>
      </w:pPr>
      <w:r>
        <w:t xml:space="preserve">Host: </w:t>
      </w:r>
      <w:r w:rsidRPr="00FD5A00">
        <w:t>manual configuration of a network interface for NTP, or use of the Management network interface</w:t>
      </w:r>
      <w:r>
        <w:t>.</w:t>
      </w:r>
    </w:p>
    <w:p w14:paraId="31BC9012" w14:textId="1103973D" w:rsidR="00FD5A00" w:rsidRDefault="00FD5A00" w:rsidP="00FD5A00">
      <w:pPr>
        <w:pStyle w:val="CTXBULLET1"/>
      </w:pPr>
      <w:r>
        <w:t xml:space="preserve">Guest: </w:t>
      </w:r>
      <w:r w:rsidRPr="00FD5A00">
        <w:t>default configuration with CORE sync</w:t>
      </w:r>
      <w:r>
        <w:t>hronis</w:t>
      </w:r>
      <w:r w:rsidRPr="00FD5A00">
        <w:t>ed to MNG, MNG sync</w:t>
      </w:r>
      <w:r>
        <w:t>hronis</w:t>
      </w:r>
      <w:r w:rsidRPr="00FD5A00">
        <w:t>ed to NTP by IP address of NTP server</w:t>
      </w:r>
      <w:r>
        <w:t>.</w:t>
      </w:r>
    </w:p>
    <w:p w14:paraId="51CDAE5D" w14:textId="5A7101F3" w:rsidR="00FD5A00" w:rsidRDefault="00FD5A00" w:rsidP="003343FC">
      <w:pPr>
        <w:pStyle w:val="CTXTXT"/>
      </w:pPr>
      <w:r>
        <w:t>For VNC, it’s recommended to apply the following configuration:</w:t>
      </w:r>
    </w:p>
    <w:p w14:paraId="0B31E2A4" w14:textId="7E6C9AEC" w:rsidR="00FD5A00" w:rsidRDefault="00FD5A00" w:rsidP="004A08E1">
      <w:pPr>
        <w:pStyle w:val="CTXBULLET1"/>
      </w:pPr>
      <w:r>
        <w:t xml:space="preserve">Host: manual configuration of a “Graphical LAN” for VNC access to the Host, or use of the Management Network interface for VNC access to the Host. The VNC access can be bound to the dedicated user sddskvm (ECP837). An </w:t>
      </w:r>
      <w:r>
        <w:lastRenderedPageBreak/>
        <w:t>additional VNC service can be configured for an access based on username and password (LDAP related – ECP769).</w:t>
      </w:r>
    </w:p>
    <w:p w14:paraId="13D056CB" w14:textId="51A392D2" w:rsidR="00FD5A00" w:rsidRDefault="00FD5A00" w:rsidP="00FD5A00">
      <w:pPr>
        <w:pStyle w:val="CTXBULLET1"/>
      </w:pPr>
      <w:r>
        <w:t>MNG Guest: manual configuration of a “Graphical LAN” for VNC access to the MNG Guest.</w:t>
      </w:r>
      <w:r w:rsidRPr="00FD5A00">
        <w:t xml:space="preserve"> </w:t>
      </w:r>
      <w:r>
        <w:t>The VNC access can be bound to the dedicated user sdds (ECP837). An additional VNC service can be configured for an access based on username and password (LDAP related – ECP769).</w:t>
      </w:r>
    </w:p>
    <w:p w14:paraId="2020381D" w14:textId="42CB7A6C" w:rsidR="00FD5A00" w:rsidRDefault="00FD5A00" w:rsidP="00FD5A00">
      <w:pPr>
        <w:pStyle w:val="CTXTXT"/>
      </w:pPr>
      <w:r>
        <w:t>For LDAP, it’s recommended to apply the following configuration:</w:t>
      </w:r>
    </w:p>
    <w:p w14:paraId="4686FFB2" w14:textId="77777777" w:rsidR="00FD5A00" w:rsidRDefault="00FD5A00" w:rsidP="00FD5A00">
      <w:pPr>
        <w:pStyle w:val="CTXBULLET1"/>
      </w:pPr>
      <w:r>
        <w:t>Host: Network Management interface.</w:t>
      </w:r>
    </w:p>
    <w:p w14:paraId="440C314C" w14:textId="77777777" w:rsidR="00FD5A00" w:rsidRDefault="00FD5A00" w:rsidP="00FD5A00">
      <w:pPr>
        <w:pStyle w:val="CTXBULLET1"/>
      </w:pPr>
      <w:r>
        <w:t>MNG Guest: ILAN, ELAN, IWAN or a manually created interface.</w:t>
      </w:r>
    </w:p>
    <w:p w14:paraId="0F1563B7" w14:textId="1581C783" w:rsidR="00FD5A00" w:rsidRDefault="00FD5A00" w:rsidP="00FD5A00">
      <w:pPr>
        <w:pStyle w:val="CTXBULLET1"/>
      </w:pPr>
      <w:r>
        <w:t>CORE Guest: no need. CORE Guest can be accessed from the MNG or from the KVM console.</w:t>
      </w:r>
    </w:p>
    <w:p w14:paraId="6FD8C2C9" w14:textId="4B781DF7" w:rsidR="00371889" w:rsidRDefault="00371889" w:rsidP="00371889">
      <w:pPr>
        <w:pStyle w:val="CTXTXT"/>
      </w:pPr>
      <w:r>
        <w:t>For SNMP, it’s recommended to apply the following configuration:</w:t>
      </w:r>
    </w:p>
    <w:p w14:paraId="452C51FA" w14:textId="532FDFF4" w:rsidR="00371889" w:rsidRDefault="00371889" w:rsidP="00371889">
      <w:pPr>
        <w:pStyle w:val="CTXBULLET1"/>
      </w:pPr>
      <w:r w:rsidRPr="00371889">
        <w:t>MNG Guest: recommended ELAN and/or IWAN creation for SNMP access</w:t>
      </w:r>
      <w:r>
        <w:t>.</w:t>
      </w:r>
    </w:p>
    <w:p w14:paraId="69B58956" w14:textId="10DE04C0" w:rsidR="00371889" w:rsidRDefault="00371889" w:rsidP="00371889">
      <w:pPr>
        <w:pStyle w:val="CTXBULLET1"/>
      </w:pPr>
      <w:r>
        <w:t>Host: Network Management interface.</w:t>
      </w:r>
    </w:p>
    <w:p w14:paraId="3068F59E" w14:textId="64DD6272" w:rsidR="00371889" w:rsidRDefault="00371889" w:rsidP="003343FC">
      <w:pPr>
        <w:pStyle w:val="CTXTXT"/>
      </w:pPr>
      <w:r>
        <w:t>For RSYSLOG, it’s recommended to apply the following configuration:</w:t>
      </w:r>
    </w:p>
    <w:p w14:paraId="7CE02E9F" w14:textId="43FA555F" w:rsidR="00371889" w:rsidRDefault="00371889" w:rsidP="00FD5A00">
      <w:pPr>
        <w:pStyle w:val="CTXBULLET1"/>
      </w:pPr>
      <w:r>
        <w:t>MNG: ILAN</w:t>
      </w:r>
      <w:r w:rsidRPr="00371889">
        <w:t xml:space="preserve"> </w:t>
      </w:r>
      <w:r>
        <w:t>or a manually created interface.</w:t>
      </w:r>
    </w:p>
    <w:p w14:paraId="50FD1684" w14:textId="2D288B84" w:rsidR="00371889" w:rsidRDefault="00371889" w:rsidP="00FD5A00">
      <w:pPr>
        <w:pStyle w:val="CTXBULLET1"/>
      </w:pPr>
      <w:r>
        <w:t>CORE: ILAN, ELAN, IWAN or a User LAN. Another possibility is to forward the logs to the MNG by ILAN and, in turn, forwarding the logs from the MNG (manual configuration).</w:t>
      </w:r>
    </w:p>
    <w:p w14:paraId="29E85C66" w14:textId="77777777" w:rsidR="003164FF" w:rsidRPr="004E41EB" w:rsidRDefault="003164FF" w:rsidP="008B3CC0">
      <w:pPr>
        <w:pStyle w:val="CTXTXT"/>
        <w:rPr>
          <w:i/>
          <w:color w:val="FF0000"/>
          <w:szCs w:val="20"/>
          <w:lang w:eastAsia="de-DE"/>
        </w:rPr>
      </w:pPr>
    </w:p>
    <w:p w14:paraId="089AAC05" w14:textId="3E5BF3B5" w:rsidR="00247FAE" w:rsidRPr="004E41EB" w:rsidRDefault="00247FAE" w:rsidP="00247FAE">
      <w:pPr>
        <w:pStyle w:val="Titolo1"/>
      </w:pPr>
      <w:bookmarkStart w:id="150" w:name="_Ref119324222"/>
      <w:r w:rsidRPr="004E41EB">
        <w:t>Detailed Functionality</w:t>
      </w:r>
      <w:bookmarkEnd w:id="141"/>
      <w:bookmarkEnd w:id="150"/>
    </w:p>
    <w:p w14:paraId="30C5EB19" w14:textId="77777777" w:rsidR="00283CA7" w:rsidRPr="004E41EB" w:rsidRDefault="00283CA7" w:rsidP="00FF402A">
      <w:pPr>
        <w:pStyle w:val="Paragrafoelenco"/>
        <w:ind w:left="0"/>
        <w:jc w:val="both"/>
        <w:rPr>
          <w:rFonts w:ascii="Arial" w:hAnsi="Arial"/>
          <w:i/>
          <w:color w:val="FF0000"/>
          <w:sz w:val="22"/>
          <w:szCs w:val="20"/>
          <w:lang w:eastAsia="de-DE"/>
        </w:rPr>
      </w:pPr>
      <w:r w:rsidRPr="004E41EB">
        <w:rPr>
          <w:rFonts w:ascii="Arial" w:hAnsi="Arial"/>
          <w:i/>
          <w:color w:val="FF0000"/>
          <w:sz w:val="22"/>
          <w:szCs w:val="20"/>
          <w:lang w:eastAsia="de-DE"/>
        </w:rPr>
        <w:t>&lt;Indication to SCN update:</w:t>
      </w:r>
    </w:p>
    <w:p w14:paraId="33D8E929" w14:textId="77777777" w:rsidR="00283CA7" w:rsidRPr="004E41EB" w:rsidRDefault="00283CA7" w:rsidP="00FF402A">
      <w:pPr>
        <w:pStyle w:val="Paragrafoelenco"/>
        <w:ind w:left="0"/>
        <w:jc w:val="both"/>
        <w:rPr>
          <w:rFonts w:ascii="Arial" w:hAnsi="Arial"/>
          <w:i/>
          <w:color w:val="FF0000"/>
          <w:sz w:val="22"/>
          <w:szCs w:val="20"/>
          <w:lang w:eastAsia="de-DE"/>
        </w:rPr>
      </w:pPr>
      <w:r w:rsidRPr="004E41EB">
        <w:rPr>
          <w:rFonts w:ascii="Arial" w:hAnsi="Arial"/>
          <w:i/>
          <w:color w:val="FF0000"/>
          <w:sz w:val="22"/>
          <w:szCs w:val="20"/>
          <w:lang w:eastAsia="de-DE"/>
        </w:rPr>
        <w:t>For each subchapters verify whether the System Change impacts the corresponding document released by EC.</w:t>
      </w:r>
    </w:p>
    <w:p w14:paraId="2375A3E3" w14:textId="77777777" w:rsidR="00FF402A" w:rsidRPr="004E41EB" w:rsidRDefault="00283CA7" w:rsidP="00FF402A">
      <w:pPr>
        <w:pStyle w:val="DokumentMeta"/>
      </w:pPr>
      <w:r w:rsidRPr="004E41EB">
        <w:t>If a change is needed, choose a reporting method (Word track Changes or SCN Before &amp; After)</w:t>
      </w:r>
      <w:r w:rsidR="00FF402A" w:rsidRPr="004E41EB">
        <w:t xml:space="preserve"> </w:t>
      </w:r>
      <w:r w:rsidRPr="004E41EB">
        <w:t>and apply your changes according to SCN Guidelines</w:t>
      </w:r>
      <w:r w:rsidR="00FF402A" w:rsidRPr="004E41EB">
        <w:t xml:space="preserve">. </w:t>
      </w:r>
    </w:p>
    <w:p w14:paraId="731CF4B5" w14:textId="77777777" w:rsidR="00247FAE" w:rsidRPr="004E41EB" w:rsidRDefault="00247FAE" w:rsidP="006D5593">
      <w:pPr>
        <w:pStyle w:val="DokumentMeta"/>
      </w:pPr>
      <w:r w:rsidRPr="004E41EB">
        <w:t xml:space="preserve">Please leave </w:t>
      </w:r>
      <w:r w:rsidR="00B82F99" w:rsidRPr="004E41EB">
        <w:t xml:space="preserve">unmodified sections </w:t>
      </w:r>
      <w:r w:rsidRPr="004E41EB">
        <w:t>marked as empty ("No changes").</w:t>
      </w:r>
      <w:r w:rsidR="00FF402A" w:rsidRPr="004E41EB">
        <w:t>&gt;</w:t>
      </w:r>
    </w:p>
    <w:p w14:paraId="38E4BB44" w14:textId="77777777" w:rsidR="00EF21C2" w:rsidRPr="004E41EB" w:rsidRDefault="00EF21C2" w:rsidP="00EF21C2">
      <w:pPr>
        <w:pStyle w:val="Titolo2"/>
      </w:pPr>
      <w:r w:rsidRPr="004E41EB">
        <w:t>SSS changes</w:t>
      </w:r>
    </w:p>
    <w:p w14:paraId="39F0EEC1" w14:textId="77777777" w:rsidR="00EF21C2" w:rsidRPr="004E41EB" w:rsidRDefault="00EF21C2" w:rsidP="00EF21C2">
      <w:pPr>
        <w:pStyle w:val="DokumentMeta"/>
      </w:pPr>
      <w:r w:rsidRPr="004E41EB">
        <w:t>No changes.</w:t>
      </w:r>
    </w:p>
    <w:p w14:paraId="6B042DCA" w14:textId="77777777" w:rsidR="00EF21C2" w:rsidRPr="004E41EB" w:rsidRDefault="00EF21C2" w:rsidP="00EF21C2">
      <w:pPr>
        <w:pStyle w:val="Titolo2"/>
      </w:pPr>
      <w:r w:rsidRPr="004E41EB">
        <w:lastRenderedPageBreak/>
        <w:t>SRS changes</w:t>
      </w:r>
    </w:p>
    <w:p w14:paraId="1A5D89C2" w14:textId="77777777" w:rsidR="000F72A4" w:rsidRPr="004E41EB" w:rsidRDefault="003E7D07" w:rsidP="000F72A4">
      <w:pPr>
        <w:pStyle w:val="Titolo3"/>
      </w:pPr>
      <w:r w:rsidRPr="004E41EB">
        <w:t>SRS-</w:t>
      </w:r>
      <w:r w:rsidR="000F72A4" w:rsidRPr="004E41EB">
        <w:t>CORE_DIST changes</w:t>
      </w:r>
    </w:p>
    <w:p w14:paraId="117A9632" w14:textId="77777777" w:rsidR="000F72A4" w:rsidRPr="004E41EB" w:rsidRDefault="000F72A4" w:rsidP="000F72A4">
      <w:pPr>
        <w:pStyle w:val="DokumentMeta"/>
      </w:pPr>
      <w:r w:rsidRPr="004E41EB">
        <w:t>No changes.</w:t>
      </w:r>
    </w:p>
    <w:p w14:paraId="26E0B0EA" w14:textId="77777777" w:rsidR="000F72A4" w:rsidRPr="004E41EB" w:rsidRDefault="003E7D07" w:rsidP="000F72A4">
      <w:pPr>
        <w:pStyle w:val="Titolo3"/>
      </w:pPr>
      <w:r w:rsidRPr="004E41EB">
        <w:t>SRS-</w:t>
      </w:r>
      <w:r w:rsidR="000F72A4" w:rsidRPr="004E41EB">
        <w:t>CORE_MNG changes</w:t>
      </w:r>
    </w:p>
    <w:p w14:paraId="14EFD60E" w14:textId="77777777" w:rsidR="000F72A4" w:rsidRPr="004E41EB" w:rsidRDefault="000F72A4" w:rsidP="000F72A4">
      <w:pPr>
        <w:pStyle w:val="DokumentMeta"/>
      </w:pPr>
      <w:r w:rsidRPr="004E41EB">
        <w:t>No changes.</w:t>
      </w:r>
    </w:p>
    <w:p w14:paraId="4FF390C8" w14:textId="77777777" w:rsidR="000F72A4" w:rsidRPr="004E41EB" w:rsidRDefault="003E7D07" w:rsidP="000F72A4">
      <w:pPr>
        <w:pStyle w:val="Titolo3"/>
      </w:pPr>
      <w:r w:rsidRPr="004E41EB">
        <w:t>SRS-</w:t>
      </w:r>
      <w:r w:rsidR="000F72A4" w:rsidRPr="004E41EB">
        <w:t>CORE_REC changes</w:t>
      </w:r>
    </w:p>
    <w:p w14:paraId="4E061D40" w14:textId="77777777" w:rsidR="000F72A4" w:rsidRPr="004E41EB" w:rsidRDefault="000F72A4" w:rsidP="000F72A4">
      <w:pPr>
        <w:pStyle w:val="DokumentMeta"/>
      </w:pPr>
      <w:r w:rsidRPr="004E41EB">
        <w:t>No changes.</w:t>
      </w:r>
    </w:p>
    <w:p w14:paraId="5B9CFCDC" w14:textId="77777777" w:rsidR="000F72A4" w:rsidRPr="004E41EB" w:rsidRDefault="003E7D07" w:rsidP="000F72A4">
      <w:pPr>
        <w:pStyle w:val="Titolo3"/>
      </w:pPr>
      <w:r w:rsidRPr="004E41EB">
        <w:t>SRS-</w:t>
      </w:r>
      <w:r w:rsidR="000F72A4" w:rsidRPr="004E41EB">
        <w:t>MNG_CONF changes</w:t>
      </w:r>
    </w:p>
    <w:p w14:paraId="309D713E" w14:textId="77777777" w:rsidR="000F72A4" w:rsidRPr="004E41EB" w:rsidRDefault="000F72A4" w:rsidP="000F72A4">
      <w:pPr>
        <w:pStyle w:val="DokumentMeta"/>
      </w:pPr>
      <w:r w:rsidRPr="004E41EB">
        <w:t>No changes.</w:t>
      </w:r>
    </w:p>
    <w:p w14:paraId="230E31E4" w14:textId="77777777" w:rsidR="000F72A4" w:rsidRPr="004E41EB" w:rsidRDefault="003E7D07" w:rsidP="000F72A4">
      <w:pPr>
        <w:pStyle w:val="Titolo3"/>
      </w:pPr>
      <w:r w:rsidRPr="004E41EB">
        <w:t>SRS-</w:t>
      </w:r>
      <w:r w:rsidR="000F72A4" w:rsidRPr="004E41EB">
        <w:t>MNG_SMC changes</w:t>
      </w:r>
    </w:p>
    <w:p w14:paraId="729CAD8D" w14:textId="77777777" w:rsidR="000F72A4" w:rsidRPr="004E41EB" w:rsidRDefault="000F72A4" w:rsidP="000F72A4">
      <w:pPr>
        <w:pStyle w:val="DokumentMeta"/>
      </w:pPr>
      <w:r w:rsidRPr="004E41EB">
        <w:t>No changes</w:t>
      </w:r>
      <w:r w:rsidR="00EB1B12" w:rsidRPr="004E41EB">
        <w:t>.</w:t>
      </w:r>
    </w:p>
    <w:p w14:paraId="7FBADD20" w14:textId="77777777" w:rsidR="00BE58A9" w:rsidRPr="004E41EB" w:rsidRDefault="00BE58A9" w:rsidP="00BE58A9">
      <w:pPr>
        <w:pStyle w:val="Titolo3"/>
      </w:pPr>
      <w:r w:rsidRPr="004E41EB">
        <w:t>SRS-</w:t>
      </w:r>
      <w:r w:rsidR="00EB1B12" w:rsidRPr="004E41EB">
        <w:t>ESPACE</w:t>
      </w:r>
      <w:r w:rsidRPr="004E41EB">
        <w:t xml:space="preserve"> changes</w:t>
      </w:r>
    </w:p>
    <w:p w14:paraId="3EC20BD6" w14:textId="77777777" w:rsidR="00BE58A9" w:rsidRPr="004E41EB" w:rsidRDefault="00BE58A9" w:rsidP="00BE58A9">
      <w:pPr>
        <w:pStyle w:val="DokumentMeta"/>
      </w:pPr>
      <w:r w:rsidRPr="004E41EB">
        <w:t>No changes.</w:t>
      </w:r>
    </w:p>
    <w:p w14:paraId="354CEA48" w14:textId="77777777" w:rsidR="00175CBD" w:rsidRPr="004E41EB" w:rsidRDefault="00175CBD" w:rsidP="00175CBD">
      <w:pPr>
        <w:pStyle w:val="Titolo2"/>
      </w:pPr>
      <w:r w:rsidRPr="004E41EB">
        <w:t>Design document changes</w:t>
      </w:r>
    </w:p>
    <w:p w14:paraId="62C4A851" w14:textId="77777777" w:rsidR="00175CBD" w:rsidRPr="004E41EB" w:rsidRDefault="00175CBD" w:rsidP="00175CBD">
      <w:pPr>
        <w:pStyle w:val="Titolo3"/>
      </w:pPr>
      <w:r w:rsidRPr="004E41EB">
        <w:t>SSDD changes</w:t>
      </w:r>
    </w:p>
    <w:p w14:paraId="2D7A154D" w14:textId="77777777" w:rsidR="00175CBD" w:rsidRPr="004E41EB" w:rsidRDefault="00175CBD" w:rsidP="00175CBD">
      <w:pPr>
        <w:pStyle w:val="DokumentMeta"/>
      </w:pPr>
      <w:r w:rsidRPr="004E41EB">
        <w:t>No changes.</w:t>
      </w:r>
    </w:p>
    <w:p w14:paraId="3F8FF7B3" w14:textId="77777777" w:rsidR="00175CBD" w:rsidRPr="004E41EB" w:rsidRDefault="00175CBD" w:rsidP="00175CBD">
      <w:pPr>
        <w:pStyle w:val="Titolo3"/>
      </w:pPr>
      <w:r w:rsidRPr="004E41EB">
        <w:t>CORE_DIST-SDD changes</w:t>
      </w:r>
    </w:p>
    <w:p w14:paraId="111E67DF" w14:textId="77777777" w:rsidR="00175CBD" w:rsidRPr="004E41EB" w:rsidRDefault="00175CBD" w:rsidP="00175CBD">
      <w:pPr>
        <w:pStyle w:val="DokumentMeta"/>
      </w:pPr>
      <w:r w:rsidRPr="004E41EB">
        <w:t>No changes.</w:t>
      </w:r>
    </w:p>
    <w:p w14:paraId="56838152" w14:textId="77777777" w:rsidR="00175CBD" w:rsidRPr="004E41EB" w:rsidRDefault="00175CBD" w:rsidP="00175CBD">
      <w:pPr>
        <w:pStyle w:val="Titolo3"/>
      </w:pPr>
      <w:r w:rsidRPr="004E41EB">
        <w:t>CORE_MNG-SDD changes</w:t>
      </w:r>
    </w:p>
    <w:p w14:paraId="0E05002F" w14:textId="77777777" w:rsidR="00175CBD" w:rsidRPr="004E41EB" w:rsidRDefault="00175CBD" w:rsidP="00175CBD">
      <w:pPr>
        <w:pStyle w:val="DokumentMeta"/>
      </w:pPr>
      <w:r w:rsidRPr="004E41EB">
        <w:t>No changes.</w:t>
      </w:r>
    </w:p>
    <w:p w14:paraId="70E4B2EF" w14:textId="77777777" w:rsidR="00175CBD" w:rsidRPr="004E41EB" w:rsidRDefault="00175CBD" w:rsidP="00175CBD">
      <w:pPr>
        <w:pStyle w:val="Titolo3"/>
      </w:pPr>
      <w:r w:rsidRPr="004E41EB">
        <w:t>CORE_REC-SDD changes</w:t>
      </w:r>
    </w:p>
    <w:p w14:paraId="10B16CF1" w14:textId="77777777" w:rsidR="00175CBD" w:rsidRPr="004E41EB" w:rsidRDefault="00175CBD" w:rsidP="00175CBD">
      <w:pPr>
        <w:pStyle w:val="DokumentMeta"/>
      </w:pPr>
      <w:r w:rsidRPr="004E41EB">
        <w:t>No changes.</w:t>
      </w:r>
    </w:p>
    <w:p w14:paraId="01AD259B" w14:textId="77777777" w:rsidR="00175CBD" w:rsidRPr="004E41EB" w:rsidRDefault="00175CBD" w:rsidP="00175CBD">
      <w:pPr>
        <w:pStyle w:val="Titolo3"/>
      </w:pPr>
      <w:r w:rsidRPr="004E41EB">
        <w:t>MNG_CONF-SDD changes</w:t>
      </w:r>
    </w:p>
    <w:p w14:paraId="6A886CCB" w14:textId="77777777" w:rsidR="00175CBD" w:rsidRPr="004E41EB" w:rsidRDefault="00175CBD" w:rsidP="00175CBD">
      <w:pPr>
        <w:pStyle w:val="DokumentMeta"/>
      </w:pPr>
      <w:r w:rsidRPr="004E41EB">
        <w:t>No changes.</w:t>
      </w:r>
    </w:p>
    <w:p w14:paraId="0EC29E83" w14:textId="77777777" w:rsidR="00175CBD" w:rsidRPr="004E41EB" w:rsidRDefault="00175CBD" w:rsidP="00175CBD">
      <w:pPr>
        <w:pStyle w:val="Titolo3"/>
      </w:pPr>
      <w:r w:rsidRPr="004E41EB">
        <w:t>MNG_SMC-SDD changes</w:t>
      </w:r>
    </w:p>
    <w:p w14:paraId="5B47CE3F" w14:textId="77777777" w:rsidR="00175CBD" w:rsidRPr="004E41EB" w:rsidRDefault="00175CBD" w:rsidP="00175CBD">
      <w:pPr>
        <w:pStyle w:val="DokumentMeta"/>
      </w:pPr>
      <w:bookmarkStart w:id="151" w:name="_Hlk120614302"/>
      <w:r w:rsidRPr="004E41EB">
        <w:lastRenderedPageBreak/>
        <w:t>No changes.</w:t>
      </w:r>
      <w:bookmarkEnd w:id="151"/>
    </w:p>
    <w:p w14:paraId="6CC02BBD" w14:textId="77777777" w:rsidR="00C603C3" w:rsidRPr="004E41EB" w:rsidRDefault="00C603C3" w:rsidP="00C603C3">
      <w:pPr>
        <w:pStyle w:val="Titolo3"/>
      </w:pPr>
      <w:r w:rsidRPr="004E41EB">
        <w:t>ESPACE-SDD changes</w:t>
      </w:r>
    </w:p>
    <w:p w14:paraId="235ADE3C" w14:textId="77777777" w:rsidR="00362537" w:rsidRPr="004E41EB" w:rsidRDefault="00362537" w:rsidP="00362537">
      <w:pPr>
        <w:pStyle w:val="DokumentMeta"/>
      </w:pPr>
      <w:r w:rsidRPr="004E41EB">
        <w:t>No changes.</w:t>
      </w:r>
    </w:p>
    <w:p w14:paraId="700C5EEA" w14:textId="77777777" w:rsidR="00EF21C2" w:rsidRPr="004E41EB" w:rsidRDefault="00EF21C2" w:rsidP="00EF21C2">
      <w:pPr>
        <w:pStyle w:val="Titolo2"/>
      </w:pPr>
      <w:r w:rsidRPr="004E41EB">
        <w:t>User documentation</w:t>
      </w:r>
    </w:p>
    <w:p w14:paraId="25A21CEA" w14:textId="77777777" w:rsidR="00EF21C2" w:rsidRPr="004E41EB" w:rsidRDefault="000F72A4" w:rsidP="00EF21C2">
      <w:pPr>
        <w:pStyle w:val="Titolo3"/>
      </w:pPr>
      <w:r w:rsidRPr="004E41EB">
        <w:t>MAN</w:t>
      </w:r>
    </w:p>
    <w:p w14:paraId="573BF1AE" w14:textId="77777777" w:rsidR="00EF21C2" w:rsidRPr="004E41EB" w:rsidRDefault="00EF21C2" w:rsidP="00EF21C2">
      <w:pPr>
        <w:pStyle w:val="DokumentMeta"/>
      </w:pPr>
      <w:r w:rsidRPr="004E41EB">
        <w:t>No changes.</w:t>
      </w:r>
    </w:p>
    <w:p w14:paraId="31B394A7" w14:textId="77777777" w:rsidR="00EB1B12" w:rsidRPr="004E41EB" w:rsidRDefault="00EB1B12" w:rsidP="00EB1B12">
      <w:pPr>
        <w:pStyle w:val="Titolo3"/>
      </w:pPr>
      <w:r w:rsidRPr="004E41EB">
        <w:t>CONF</w:t>
      </w:r>
    </w:p>
    <w:p w14:paraId="515A887C" w14:textId="77777777" w:rsidR="00EB1B12" w:rsidRPr="004E41EB" w:rsidRDefault="00EB1B12" w:rsidP="00EB1B12">
      <w:pPr>
        <w:pStyle w:val="DokumentMeta"/>
      </w:pPr>
      <w:r w:rsidRPr="004E41EB">
        <w:t>No changes.</w:t>
      </w:r>
    </w:p>
    <w:p w14:paraId="1932D145" w14:textId="77777777" w:rsidR="00EB1B12" w:rsidRPr="004E41EB" w:rsidRDefault="00EB1B12" w:rsidP="00EB1B12">
      <w:pPr>
        <w:pStyle w:val="Titolo3"/>
      </w:pPr>
      <w:r w:rsidRPr="004E41EB">
        <w:t>MAN ESPACE</w:t>
      </w:r>
    </w:p>
    <w:p w14:paraId="4D92FDD6" w14:textId="77777777" w:rsidR="00EB1B12" w:rsidRPr="004E41EB" w:rsidRDefault="00EB1B12" w:rsidP="00EB1B12">
      <w:pPr>
        <w:pStyle w:val="DokumentMeta"/>
      </w:pPr>
      <w:r w:rsidRPr="004E41EB">
        <w:t>No changes.</w:t>
      </w:r>
    </w:p>
    <w:p w14:paraId="1B20D64F" w14:textId="77777777" w:rsidR="00EF21C2" w:rsidRPr="004E41EB" w:rsidRDefault="00EF21C2" w:rsidP="00EF21C2">
      <w:pPr>
        <w:pStyle w:val="Titolo3"/>
      </w:pPr>
      <w:r w:rsidRPr="004E41EB">
        <w:t>GLO</w:t>
      </w:r>
    </w:p>
    <w:p w14:paraId="55CA46D3" w14:textId="77777777" w:rsidR="00EF21C2" w:rsidRPr="004E41EB" w:rsidRDefault="00EF21C2" w:rsidP="00EF21C2">
      <w:pPr>
        <w:pStyle w:val="DokumentMeta"/>
      </w:pPr>
      <w:r w:rsidRPr="004E41EB">
        <w:t>No changes.</w:t>
      </w:r>
    </w:p>
    <w:p w14:paraId="4C0BFA59" w14:textId="77777777" w:rsidR="00EF21C2" w:rsidRPr="004E41EB" w:rsidRDefault="000F72A4" w:rsidP="00EF21C2">
      <w:pPr>
        <w:pStyle w:val="Titolo3"/>
      </w:pPr>
      <w:r w:rsidRPr="004E41EB">
        <w:t>SIM</w:t>
      </w:r>
    </w:p>
    <w:p w14:paraId="028FFF2E" w14:textId="77777777" w:rsidR="00EF21C2" w:rsidRPr="004E41EB" w:rsidRDefault="00EF21C2" w:rsidP="00EF21C2">
      <w:pPr>
        <w:pStyle w:val="DokumentMeta"/>
      </w:pPr>
      <w:r w:rsidRPr="004E41EB">
        <w:t>No changes.</w:t>
      </w:r>
    </w:p>
    <w:p w14:paraId="693D28D4" w14:textId="77777777" w:rsidR="00EF21C2" w:rsidRPr="004E41EB" w:rsidRDefault="00EF21C2" w:rsidP="00EF21C2">
      <w:pPr>
        <w:pStyle w:val="Titolo3"/>
      </w:pPr>
      <w:r w:rsidRPr="004E41EB">
        <w:t>SUM</w:t>
      </w:r>
    </w:p>
    <w:p w14:paraId="6A5431CB" w14:textId="77777777" w:rsidR="00EF21C2" w:rsidRPr="004E41EB" w:rsidRDefault="00EF21C2" w:rsidP="00EF21C2">
      <w:pPr>
        <w:pStyle w:val="DokumentMeta"/>
      </w:pPr>
      <w:r w:rsidRPr="004E41EB">
        <w:t>No changes.</w:t>
      </w:r>
    </w:p>
    <w:p w14:paraId="3B07355A" w14:textId="77777777" w:rsidR="00EF21C2" w:rsidRPr="004E41EB" w:rsidRDefault="00EF21C2" w:rsidP="00EF21C2">
      <w:pPr>
        <w:pStyle w:val="Titolo3"/>
      </w:pPr>
      <w:r w:rsidRPr="004E41EB">
        <w:t>VDD</w:t>
      </w:r>
    </w:p>
    <w:p w14:paraId="1E969A29" w14:textId="77777777" w:rsidR="00EF21C2" w:rsidRPr="004E41EB" w:rsidRDefault="00EF21C2" w:rsidP="00EF21C2">
      <w:pPr>
        <w:pStyle w:val="DokumentMeta"/>
      </w:pPr>
      <w:r w:rsidRPr="004E41EB">
        <w:t>No changes.</w:t>
      </w:r>
    </w:p>
    <w:p w14:paraId="12A4CFEB" w14:textId="77777777" w:rsidR="009F2F7C" w:rsidRPr="004E41EB" w:rsidRDefault="009F2F7C" w:rsidP="009F2F7C">
      <w:pPr>
        <w:pStyle w:val="Titolo3"/>
      </w:pPr>
      <w:r w:rsidRPr="004E41EB">
        <w:t>HS</w:t>
      </w:r>
    </w:p>
    <w:p w14:paraId="57C9269D" w14:textId="77777777" w:rsidR="009F2F7C" w:rsidRPr="004E41EB" w:rsidRDefault="009F2F7C" w:rsidP="009F2F7C">
      <w:pPr>
        <w:pStyle w:val="DokumentMeta"/>
      </w:pPr>
      <w:r w:rsidRPr="004E41EB">
        <w:t>No changes.</w:t>
      </w:r>
    </w:p>
    <w:p w14:paraId="5ADB305F" w14:textId="77777777" w:rsidR="009F2F7C" w:rsidRPr="004E41EB" w:rsidRDefault="009F2F7C" w:rsidP="009F2F7C">
      <w:pPr>
        <w:pStyle w:val="Titolo3"/>
      </w:pPr>
      <w:r w:rsidRPr="004E41EB">
        <w:t>ICD</w:t>
      </w:r>
    </w:p>
    <w:p w14:paraId="25DB9676" w14:textId="77777777" w:rsidR="009F2F7C" w:rsidRPr="004E41EB" w:rsidRDefault="009F2F7C" w:rsidP="009F2F7C">
      <w:pPr>
        <w:pStyle w:val="DokumentMeta"/>
      </w:pPr>
      <w:r w:rsidRPr="004E41EB">
        <w:t>No changes.</w:t>
      </w:r>
    </w:p>
    <w:p w14:paraId="7428008F" w14:textId="77777777" w:rsidR="009F2F7C" w:rsidRPr="004E41EB" w:rsidRDefault="009F2F7C" w:rsidP="009F2F7C">
      <w:pPr>
        <w:pStyle w:val="Titolo3"/>
      </w:pPr>
      <w:r w:rsidRPr="004E41EB">
        <w:t>OIM</w:t>
      </w:r>
    </w:p>
    <w:p w14:paraId="3DAA6A08" w14:textId="77777777" w:rsidR="009F2F7C" w:rsidRPr="004E41EB" w:rsidRDefault="009F2F7C" w:rsidP="009F2F7C">
      <w:pPr>
        <w:pStyle w:val="DokumentMeta"/>
      </w:pPr>
      <w:r w:rsidRPr="004E41EB">
        <w:t>No changes.</w:t>
      </w:r>
    </w:p>
    <w:p w14:paraId="4DB286F4" w14:textId="77777777" w:rsidR="009F2F7C" w:rsidRPr="004E41EB" w:rsidRDefault="009F2F7C" w:rsidP="009F2F7C">
      <w:pPr>
        <w:pStyle w:val="Titolo3"/>
      </w:pPr>
      <w:r w:rsidRPr="004E41EB">
        <w:t>RCM</w:t>
      </w:r>
    </w:p>
    <w:p w14:paraId="54F01482" w14:textId="77777777" w:rsidR="009F2F7C" w:rsidRPr="004E41EB" w:rsidRDefault="009F2F7C" w:rsidP="009F2F7C">
      <w:pPr>
        <w:pStyle w:val="DokumentMeta"/>
      </w:pPr>
      <w:r w:rsidRPr="004E41EB">
        <w:lastRenderedPageBreak/>
        <w:t>No changes.</w:t>
      </w:r>
    </w:p>
    <w:p w14:paraId="194F9F36" w14:textId="77777777" w:rsidR="009F2F7C" w:rsidRPr="004E41EB" w:rsidRDefault="009F2F7C" w:rsidP="009F2F7C">
      <w:pPr>
        <w:pStyle w:val="Titolo3"/>
      </w:pPr>
      <w:r w:rsidRPr="004E41EB">
        <w:t>SCM</w:t>
      </w:r>
    </w:p>
    <w:p w14:paraId="1E9BA83F" w14:textId="77777777" w:rsidR="009F2F7C" w:rsidRPr="004E41EB" w:rsidRDefault="009F2F7C" w:rsidP="009F2F7C">
      <w:pPr>
        <w:pStyle w:val="DokumentMeta"/>
      </w:pPr>
      <w:r w:rsidRPr="004E41EB">
        <w:t>No changes.</w:t>
      </w:r>
    </w:p>
    <w:p w14:paraId="54923341" w14:textId="77777777" w:rsidR="00C01186" w:rsidRPr="004E41EB" w:rsidRDefault="00C01186" w:rsidP="00C01186">
      <w:pPr>
        <w:pStyle w:val="Titolo3"/>
      </w:pPr>
      <w:r w:rsidRPr="004E41EB">
        <w:t>RN</w:t>
      </w:r>
    </w:p>
    <w:p w14:paraId="07C53190" w14:textId="77777777" w:rsidR="00C01186" w:rsidRPr="004E41EB" w:rsidRDefault="00C01186" w:rsidP="00C01186">
      <w:pPr>
        <w:pStyle w:val="DokumentMeta"/>
      </w:pPr>
      <w:r w:rsidRPr="004E41EB">
        <w:t>No changes.</w:t>
      </w:r>
    </w:p>
    <w:p w14:paraId="330B18D6" w14:textId="77777777" w:rsidR="00697650" w:rsidRPr="004E41EB" w:rsidRDefault="00697650" w:rsidP="00175CBD">
      <w:pPr>
        <w:pStyle w:val="Titolo2"/>
      </w:pPr>
      <w:r w:rsidRPr="004E41EB">
        <w:t xml:space="preserve">Safety </w:t>
      </w:r>
      <w:r w:rsidR="002B7B57" w:rsidRPr="004E41EB">
        <w:t>Analysis</w:t>
      </w:r>
    </w:p>
    <w:p w14:paraId="4BC49412" w14:textId="77777777" w:rsidR="00697650" w:rsidRPr="004E41EB" w:rsidRDefault="00697650" w:rsidP="00B03BAE">
      <w:pPr>
        <w:pStyle w:val="DokumentMeta"/>
      </w:pPr>
      <w:r w:rsidRPr="004E41EB">
        <w:t>ToDo</w:t>
      </w:r>
    </w:p>
    <w:p w14:paraId="4F715792" w14:textId="77777777" w:rsidR="00697650" w:rsidRPr="004E41EB" w:rsidRDefault="00697650" w:rsidP="00697650">
      <w:pPr>
        <w:pStyle w:val="Titolo3"/>
        <w:numPr>
          <w:ilvl w:val="2"/>
          <w:numId w:val="23"/>
        </w:numPr>
      </w:pPr>
      <w:r w:rsidRPr="004E41EB">
        <w:t>Failure mode</w:t>
      </w:r>
    </w:p>
    <w:p w14:paraId="4A395E7F" w14:textId="77777777" w:rsidR="00697650" w:rsidRPr="004E41EB" w:rsidRDefault="00697650" w:rsidP="00697650">
      <w:pPr>
        <w:pStyle w:val="Titolo4"/>
        <w:numPr>
          <w:ilvl w:val="3"/>
          <w:numId w:val="23"/>
        </w:numPr>
        <w:snapToGrid w:val="0"/>
      </w:pPr>
      <w:r w:rsidRPr="004E41EB">
        <w:t>Preliminary Functional Hazard Analysis</w:t>
      </w:r>
    </w:p>
    <w:p w14:paraId="15EAFB8A" w14:textId="77777777" w:rsidR="00697650" w:rsidRPr="004E41EB" w:rsidRDefault="00697650" w:rsidP="00B03BAE">
      <w:pPr>
        <w:pStyle w:val="DokumentMeta"/>
      </w:pPr>
      <w:bookmarkStart w:id="152" w:name="_Toc444090753"/>
      <w:bookmarkStart w:id="153" w:name="_Ref446076808"/>
      <w:bookmarkStart w:id="154" w:name="_Toc487797451"/>
      <w:bookmarkStart w:id="155" w:name="_Toc487798572"/>
      <w:bookmarkStart w:id="156" w:name="_Toc488056629"/>
      <w:bookmarkStart w:id="157" w:name="_Toc488154797"/>
      <w:bookmarkStart w:id="158" w:name="_Toc495411491"/>
      <w:r w:rsidRPr="004E41EB">
        <w:t>ToDo</w:t>
      </w:r>
    </w:p>
    <w:p w14:paraId="72C0A8F5" w14:textId="77777777" w:rsidR="00697650" w:rsidRPr="004E41EB" w:rsidRDefault="00697650" w:rsidP="00BB3BA5">
      <w:pPr>
        <w:pStyle w:val="Titolo5"/>
        <w:numPr>
          <w:ilvl w:val="4"/>
          <w:numId w:val="23"/>
        </w:numPr>
      </w:pPr>
      <w:r w:rsidRPr="004E41EB">
        <w:t>Safety Objectives List</w:t>
      </w:r>
      <w:bookmarkEnd w:id="152"/>
      <w:bookmarkEnd w:id="153"/>
      <w:bookmarkEnd w:id="154"/>
      <w:bookmarkEnd w:id="155"/>
      <w:bookmarkEnd w:id="156"/>
      <w:bookmarkEnd w:id="157"/>
      <w:bookmarkEnd w:id="158"/>
    </w:p>
    <w:p w14:paraId="641EB850" w14:textId="77777777" w:rsidR="00697650" w:rsidRPr="004E41EB" w:rsidRDefault="00697650" w:rsidP="00B03BAE">
      <w:pPr>
        <w:pStyle w:val="DokumentMeta"/>
      </w:pPr>
      <w:r w:rsidRPr="004E41EB">
        <w:t>ToDo</w:t>
      </w:r>
    </w:p>
    <w:p w14:paraId="0991B1E7" w14:textId="77777777" w:rsidR="00697650" w:rsidRPr="004E41EB" w:rsidRDefault="00697650" w:rsidP="00697650">
      <w:pPr>
        <w:pStyle w:val="Titolo3"/>
        <w:numPr>
          <w:ilvl w:val="2"/>
          <w:numId w:val="23"/>
        </w:numPr>
      </w:pPr>
      <w:r w:rsidRPr="004E41EB">
        <w:t>Fault Tree Analysis (FTA)</w:t>
      </w:r>
    </w:p>
    <w:p w14:paraId="3562A06B" w14:textId="77777777" w:rsidR="00697650" w:rsidRPr="004E41EB" w:rsidRDefault="00697650" w:rsidP="00B03BAE">
      <w:pPr>
        <w:pStyle w:val="DokumentMeta"/>
      </w:pPr>
      <w:bookmarkStart w:id="159" w:name="_Toc444090814"/>
      <w:bookmarkStart w:id="160" w:name="_Toc487797457"/>
      <w:bookmarkStart w:id="161" w:name="_Toc487798578"/>
      <w:bookmarkStart w:id="162" w:name="_Toc488056635"/>
      <w:bookmarkStart w:id="163" w:name="_Toc488154803"/>
      <w:bookmarkStart w:id="164" w:name="_Toc495411497"/>
      <w:r w:rsidRPr="004E41EB">
        <w:t>ToDo</w:t>
      </w:r>
    </w:p>
    <w:p w14:paraId="23B0F6E0" w14:textId="77777777" w:rsidR="00697650" w:rsidRPr="004E41EB" w:rsidRDefault="00697650" w:rsidP="00697650">
      <w:pPr>
        <w:pStyle w:val="Titolo3"/>
        <w:numPr>
          <w:ilvl w:val="2"/>
          <w:numId w:val="23"/>
        </w:numPr>
      </w:pPr>
      <w:r w:rsidRPr="004E41EB">
        <w:t>FMECA</w:t>
      </w:r>
      <w:bookmarkEnd w:id="159"/>
      <w:bookmarkEnd w:id="160"/>
      <w:bookmarkEnd w:id="161"/>
      <w:bookmarkEnd w:id="162"/>
      <w:bookmarkEnd w:id="163"/>
      <w:bookmarkEnd w:id="164"/>
    </w:p>
    <w:p w14:paraId="56FBA639" w14:textId="77777777" w:rsidR="00697650" w:rsidRPr="004E41EB" w:rsidRDefault="00697650" w:rsidP="00B03BAE">
      <w:pPr>
        <w:pStyle w:val="DokumentMeta"/>
      </w:pPr>
      <w:r w:rsidRPr="004E41EB">
        <w:t>ToDo</w:t>
      </w:r>
    </w:p>
    <w:p w14:paraId="0F24B10D" w14:textId="77777777" w:rsidR="00697650" w:rsidRPr="004E41EB" w:rsidRDefault="00697650" w:rsidP="00697650">
      <w:pPr>
        <w:pStyle w:val="Titolo3"/>
        <w:numPr>
          <w:ilvl w:val="2"/>
          <w:numId w:val="23"/>
        </w:numPr>
      </w:pPr>
      <w:r w:rsidRPr="004E41EB">
        <w:t>FTA and FMECA Results</w:t>
      </w:r>
    </w:p>
    <w:p w14:paraId="0DA8F91F" w14:textId="77777777" w:rsidR="00697650" w:rsidRPr="004E41EB" w:rsidRDefault="00697650" w:rsidP="00B03BAE">
      <w:pPr>
        <w:pStyle w:val="DokumentMeta"/>
      </w:pPr>
      <w:bookmarkStart w:id="165" w:name="_Toc357762840"/>
      <w:bookmarkStart w:id="166" w:name="_Toc451500207"/>
      <w:bookmarkStart w:id="167" w:name="_Toc453086257"/>
      <w:bookmarkStart w:id="168" w:name="_Toc487797461"/>
      <w:bookmarkStart w:id="169" w:name="_Toc487798582"/>
      <w:bookmarkStart w:id="170" w:name="_Toc488056639"/>
      <w:bookmarkStart w:id="171" w:name="_Toc488154807"/>
      <w:bookmarkStart w:id="172" w:name="_Toc495411501"/>
      <w:r w:rsidRPr="004E41EB">
        <w:t>ToDo</w:t>
      </w:r>
    </w:p>
    <w:bookmarkEnd w:id="165"/>
    <w:bookmarkEnd w:id="166"/>
    <w:bookmarkEnd w:id="167"/>
    <w:bookmarkEnd w:id="168"/>
    <w:bookmarkEnd w:id="169"/>
    <w:bookmarkEnd w:id="170"/>
    <w:bookmarkEnd w:id="171"/>
    <w:bookmarkEnd w:id="172"/>
    <w:p w14:paraId="2669D2FC" w14:textId="77777777" w:rsidR="00697650" w:rsidRPr="004E41EB" w:rsidRDefault="002B7B57" w:rsidP="003D48C0">
      <w:pPr>
        <w:pStyle w:val="Titolo3"/>
        <w:numPr>
          <w:ilvl w:val="2"/>
          <w:numId w:val="23"/>
        </w:numPr>
      </w:pPr>
      <w:r w:rsidRPr="004E41EB">
        <w:t>Additional Safety relevant Requirements</w:t>
      </w:r>
    </w:p>
    <w:p w14:paraId="44CFD447" w14:textId="77777777" w:rsidR="00697650" w:rsidRPr="004E41EB" w:rsidRDefault="00697650" w:rsidP="00E178B8">
      <w:pPr>
        <w:pStyle w:val="DokumentMeta"/>
        <w:rPr>
          <w:i w:val="0"/>
          <w:color w:val="auto"/>
          <w:szCs w:val="24"/>
          <w:lang w:eastAsia="en-US"/>
        </w:rPr>
      </w:pPr>
      <w:r w:rsidRPr="004E41EB">
        <w:t>ToDo</w:t>
      </w:r>
      <w:r w:rsidRPr="004E41EB">
        <w:rPr>
          <w:i w:val="0"/>
          <w:color w:val="auto"/>
          <w:szCs w:val="24"/>
          <w:lang w:eastAsia="en-US"/>
        </w:rPr>
        <w:br w:type="page"/>
      </w:r>
    </w:p>
    <w:p w14:paraId="740F939D" w14:textId="77777777" w:rsidR="00587A6D" w:rsidRPr="004E41EB" w:rsidRDefault="00587A6D" w:rsidP="00587A6D">
      <w:pPr>
        <w:pStyle w:val="Titolo1"/>
      </w:pPr>
      <w:r w:rsidRPr="004E41EB">
        <w:lastRenderedPageBreak/>
        <w:t>Test Strategy</w:t>
      </w:r>
    </w:p>
    <w:p w14:paraId="149ED67D" w14:textId="77777777" w:rsidR="00587A6D" w:rsidRPr="004E41EB" w:rsidRDefault="002F7769" w:rsidP="00587A6D">
      <w:pPr>
        <w:pStyle w:val="Titolo2"/>
      </w:pPr>
      <w:r w:rsidRPr="004E41EB">
        <w:t>TEST Set n</w:t>
      </w:r>
    </w:p>
    <w:p w14:paraId="2C9734FB" w14:textId="77777777" w:rsidR="0068074D" w:rsidRPr="004E41EB" w:rsidRDefault="00FF402A" w:rsidP="00587A6D">
      <w:pPr>
        <w:pStyle w:val="DokumentMeta"/>
      </w:pPr>
      <w:r w:rsidRPr="004E41EB">
        <w:t>&lt;</w:t>
      </w:r>
      <w:r w:rsidR="00587A6D" w:rsidRPr="004E41EB">
        <w:t xml:space="preserve">Specify which requirement(s) will be covered by the </w:t>
      </w:r>
      <w:r w:rsidR="00D2569D" w:rsidRPr="004E41EB">
        <w:t xml:space="preserve">test set </w:t>
      </w:r>
      <w:r w:rsidR="002F7769" w:rsidRPr="004E41EB">
        <w:t>n</w:t>
      </w:r>
      <w:r w:rsidR="00D2569D" w:rsidRPr="004E41EB">
        <w:t xml:space="preserve">. </w:t>
      </w:r>
      <w:r w:rsidR="00D232C4" w:rsidRPr="004E41EB">
        <w:t>Only in exceptionally rare cases, i</w:t>
      </w:r>
      <w:r w:rsidR="00D2569D" w:rsidRPr="004E41EB">
        <w:t xml:space="preserve">f a requirement is only partially tested please </w:t>
      </w:r>
      <w:r w:rsidR="008B77B2" w:rsidRPr="004E41EB">
        <w:t>list r</w:t>
      </w:r>
      <w:r w:rsidR="00D232C4" w:rsidRPr="004E41EB">
        <w:t xml:space="preserve">easons why it is not completely </w:t>
      </w:r>
      <w:r w:rsidR="008B77B2" w:rsidRPr="004E41EB">
        <w:t>tested</w:t>
      </w:r>
      <w:r w:rsidR="00D2569D" w:rsidRPr="004E41EB">
        <w:t>.</w:t>
      </w:r>
    </w:p>
    <w:p w14:paraId="3FD8442B" w14:textId="77777777" w:rsidR="006948C5" w:rsidRPr="004E41EB" w:rsidRDefault="006948C5" w:rsidP="00587A6D">
      <w:pPr>
        <w:pStyle w:val="DokumentMeta"/>
      </w:pPr>
      <w:r w:rsidRPr="004E41EB">
        <w:t>Use the following table in case of SSS</w:t>
      </w:r>
      <w:r w:rsidR="00244CC3" w:rsidRPr="004E41EB">
        <w:t>&gt;</w:t>
      </w:r>
    </w:p>
    <w:tbl>
      <w:tblPr>
        <w:tblW w:w="9356" w:type="dxa"/>
        <w:tblInd w:w="108" w:type="dxa"/>
        <w:tblBorders>
          <w:top w:val="single" w:sz="12" w:space="0" w:color="929395"/>
          <w:left w:val="single" w:sz="12" w:space="0" w:color="929395"/>
          <w:bottom w:val="single" w:sz="12" w:space="0" w:color="929395"/>
          <w:right w:val="single" w:sz="12" w:space="0" w:color="929395"/>
          <w:insideH w:val="single" w:sz="6" w:space="0" w:color="929395"/>
          <w:insideV w:val="single" w:sz="6" w:space="0" w:color="929395"/>
        </w:tblBorders>
        <w:tblLayout w:type="fixed"/>
        <w:tblLook w:val="04A0" w:firstRow="1" w:lastRow="0" w:firstColumn="1" w:lastColumn="0" w:noHBand="0" w:noVBand="1"/>
      </w:tblPr>
      <w:tblGrid>
        <w:gridCol w:w="1134"/>
        <w:gridCol w:w="2268"/>
        <w:gridCol w:w="2694"/>
        <w:gridCol w:w="3260"/>
      </w:tblGrid>
      <w:tr w:rsidR="006948C5" w:rsidRPr="004E41EB" w14:paraId="7DBEEB3E" w14:textId="77777777" w:rsidTr="00F7584D">
        <w:trPr>
          <w:tblHeader/>
        </w:trPr>
        <w:tc>
          <w:tcPr>
            <w:tcW w:w="1134" w:type="dxa"/>
            <w:tcBorders>
              <w:top w:val="single" w:sz="12" w:space="0" w:color="929395"/>
              <w:left w:val="single" w:sz="12" w:space="0" w:color="929395"/>
              <w:bottom w:val="single" w:sz="12" w:space="0" w:color="929395"/>
              <w:right w:val="single" w:sz="6" w:space="0" w:color="929395"/>
            </w:tcBorders>
            <w:shd w:val="clear" w:color="auto" w:fill="003399"/>
            <w:hideMark/>
          </w:tcPr>
          <w:p w14:paraId="66BC0E4B" w14:textId="77777777" w:rsidR="006948C5" w:rsidRPr="004E41EB" w:rsidRDefault="00BC373C" w:rsidP="00151627">
            <w:pPr>
              <w:pStyle w:val="tabelle"/>
              <w:keepNext/>
              <w:jc w:val="center"/>
              <w:rPr>
                <w:b/>
                <w:color w:val="FFFFFF"/>
              </w:rPr>
            </w:pPr>
            <w:r w:rsidRPr="004E41EB">
              <w:rPr>
                <w:b/>
                <w:bCs/>
                <w:color w:val="FFFFFF"/>
              </w:rPr>
              <w:t>Version</w:t>
            </w:r>
          </w:p>
        </w:tc>
        <w:tc>
          <w:tcPr>
            <w:tcW w:w="2268" w:type="dxa"/>
            <w:tcBorders>
              <w:top w:val="single" w:sz="12" w:space="0" w:color="929395"/>
              <w:left w:val="single" w:sz="6" w:space="0" w:color="929395"/>
              <w:bottom w:val="single" w:sz="12" w:space="0" w:color="929395"/>
              <w:right w:val="single" w:sz="6" w:space="0" w:color="929395"/>
            </w:tcBorders>
            <w:shd w:val="clear" w:color="auto" w:fill="003399"/>
            <w:hideMark/>
          </w:tcPr>
          <w:p w14:paraId="577D49EE" w14:textId="77777777" w:rsidR="006948C5" w:rsidRPr="004E41EB" w:rsidRDefault="00BC373C" w:rsidP="00151627">
            <w:pPr>
              <w:pStyle w:val="tabelle"/>
              <w:keepNext/>
              <w:jc w:val="center"/>
              <w:rPr>
                <w:b/>
                <w:color w:val="FFFFFF"/>
              </w:rPr>
            </w:pPr>
            <w:r w:rsidRPr="004E41EB">
              <w:rPr>
                <w:b/>
                <w:bCs/>
                <w:color w:val="FFFFFF"/>
              </w:rPr>
              <w:t xml:space="preserve">SSS </w:t>
            </w:r>
            <w:r w:rsidR="006948C5" w:rsidRPr="004E41EB">
              <w:rPr>
                <w:b/>
                <w:bCs/>
                <w:color w:val="FFFFFF"/>
              </w:rPr>
              <w:t>Requirement ID</w:t>
            </w:r>
          </w:p>
        </w:tc>
        <w:tc>
          <w:tcPr>
            <w:tcW w:w="2694" w:type="dxa"/>
            <w:tcBorders>
              <w:top w:val="single" w:sz="12" w:space="0" w:color="929395"/>
              <w:left w:val="single" w:sz="6" w:space="0" w:color="929395"/>
              <w:bottom w:val="single" w:sz="12" w:space="0" w:color="929395"/>
              <w:right w:val="single" w:sz="6" w:space="0" w:color="929395"/>
            </w:tcBorders>
            <w:shd w:val="clear" w:color="auto" w:fill="003399"/>
          </w:tcPr>
          <w:p w14:paraId="7C8A24DF" w14:textId="77777777" w:rsidR="006948C5" w:rsidRPr="004E41EB" w:rsidRDefault="006948C5" w:rsidP="00151627">
            <w:pPr>
              <w:pStyle w:val="tabelle"/>
              <w:keepNext/>
              <w:jc w:val="center"/>
              <w:rPr>
                <w:b/>
                <w:color w:val="FFFFFF"/>
              </w:rPr>
            </w:pPr>
            <w:r w:rsidRPr="004E41EB">
              <w:rPr>
                <w:b/>
                <w:bCs/>
                <w:color w:val="FFFFFF"/>
              </w:rPr>
              <w:t>Linked SRS ID</w:t>
            </w:r>
          </w:p>
        </w:tc>
        <w:tc>
          <w:tcPr>
            <w:tcW w:w="3260" w:type="dxa"/>
            <w:tcBorders>
              <w:top w:val="single" w:sz="12" w:space="0" w:color="929395"/>
              <w:left w:val="single" w:sz="6" w:space="0" w:color="929395"/>
              <w:bottom w:val="single" w:sz="12" w:space="0" w:color="929395"/>
              <w:right w:val="single" w:sz="12" w:space="0" w:color="929395"/>
            </w:tcBorders>
            <w:shd w:val="clear" w:color="auto" w:fill="003399"/>
            <w:hideMark/>
          </w:tcPr>
          <w:p w14:paraId="5AB5710D" w14:textId="77777777" w:rsidR="006948C5" w:rsidRPr="004E41EB" w:rsidRDefault="006948C5" w:rsidP="00151627">
            <w:pPr>
              <w:pStyle w:val="tabelle"/>
              <w:keepNext/>
              <w:jc w:val="center"/>
              <w:rPr>
                <w:b/>
                <w:color w:val="FFFFFF"/>
              </w:rPr>
            </w:pPr>
            <w:r w:rsidRPr="004E41EB">
              <w:rPr>
                <w:b/>
                <w:bCs/>
                <w:color w:val="FFFFFF"/>
              </w:rPr>
              <w:t xml:space="preserve">Test </w:t>
            </w:r>
            <w:r w:rsidR="006F5188" w:rsidRPr="004E41EB">
              <w:rPr>
                <w:b/>
                <w:bCs/>
                <w:color w:val="FFFFFF"/>
              </w:rPr>
              <w:t>ID</w:t>
            </w:r>
          </w:p>
        </w:tc>
      </w:tr>
      <w:tr w:rsidR="00B03BAE" w:rsidRPr="004E41EB" w14:paraId="238F6DA5" w14:textId="77777777" w:rsidTr="00362537">
        <w:tc>
          <w:tcPr>
            <w:tcW w:w="1134" w:type="dxa"/>
            <w:tcBorders>
              <w:top w:val="single" w:sz="6" w:space="0" w:color="929395"/>
              <w:left w:val="single" w:sz="12" w:space="0" w:color="929395"/>
              <w:bottom w:val="single" w:sz="6" w:space="0" w:color="929395"/>
              <w:right w:val="single" w:sz="6" w:space="0" w:color="929395"/>
            </w:tcBorders>
          </w:tcPr>
          <w:p w14:paraId="20539C77" w14:textId="77777777" w:rsidR="00B03BAE" w:rsidRPr="004E41EB" w:rsidRDefault="00B03BAE" w:rsidP="00F9616B">
            <w:pPr>
              <w:pStyle w:val="tabelle"/>
              <w:jc w:val="center"/>
              <w:rPr>
                <w:i/>
                <w:color w:val="FF0000"/>
              </w:rPr>
            </w:pPr>
          </w:p>
        </w:tc>
        <w:tc>
          <w:tcPr>
            <w:tcW w:w="2268" w:type="dxa"/>
            <w:tcBorders>
              <w:top w:val="single" w:sz="6" w:space="0" w:color="929395"/>
              <w:left w:val="single" w:sz="6" w:space="0" w:color="929395"/>
              <w:bottom w:val="single" w:sz="6" w:space="0" w:color="929395"/>
              <w:right w:val="single" w:sz="6" w:space="0" w:color="929395"/>
            </w:tcBorders>
          </w:tcPr>
          <w:p w14:paraId="42A64D48" w14:textId="77777777" w:rsidR="00B03BAE" w:rsidRPr="004E41EB" w:rsidRDefault="00B03BAE" w:rsidP="00F9616B">
            <w:pPr>
              <w:pStyle w:val="tabelle"/>
              <w:jc w:val="center"/>
              <w:rPr>
                <w:i/>
                <w:color w:val="FF0000"/>
              </w:rPr>
            </w:pPr>
          </w:p>
        </w:tc>
        <w:tc>
          <w:tcPr>
            <w:tcW w:w="2694" w:type="dxa"/>
            <w:tcBorders>
              <w:top w:val="single" w:sz="6" w:space="0" w:color="929395"/>
              <w:left w:val="single" w:sz="6" w:space="0" w:color="929395"/>
              <w:bottom w:val="single" w:sz="6" w:space="0" w:color="929395"/>
              <w:right w:val="single" w:sz="6" w:space="0" w:color="929395"/>
            </w:tcBorders>
          </w:tcPr>
          <w:p w14:paraId="00EFAB03" w14:textId="77777777" w:rsidR="00B03BAE" w:rsidRPr="004E41EB" w:rsidRDefault="00B03BAE" w:rsidP="00F9616B">
            <w:pPr>
              <w:pStyle w:val="tabelle"/>
              <w:jc w:val="center"/>
              <w:rPr>
                <w:i/>
                <w:color w:val="FF0000"/>
              </w:rPr>
            </w:pPr>
          </w:p>
        </w:tc>
        <w:tc>
          <w:tcPr>
            <w:tcW w:w="3260" w:type="dxa"/>
            <w:tcBorders>
              <w:top w:val="single" w:sz="6" w:space="0" w:color="929395"/>
              <w:left w:val="single" w:sz="6" w:space="0" w:color="929395"/>
              <w:bottom w:val="single" w:sz="6" w:space="0" w:color="929395"/>
              <w:right w:val="single" w:sz="12" w:space="0" w:color="929395"/>
            </w:tcBorders>
          </w:tcPr>
          <w:p w14:paraId="05803C21" w14:textId="77777777" w:rsidR="00B03BAE" w:rsidRPr="004E41EB" w:rsidRDefault="00B03BAE" w:rsidP="00F9616B">
            <w:pPr>
              <w:pStyle w:val="tabelle"/>
              <w:jc w:val="center"/>
              <w:rPr>
                <w:i/>
                <w:color w:val="FF0000"/>
              </w:rPr>
            </w:pPr>
          </w:p>
        </w:tc>
      </w:tr>
      <w:tr w:rsidR="00362537" w:rsidRPr="004E41EB" w14:paraId="6343A1A4" w14:textId="77777777" w:rsidTr="00E6756B">
        <w:tc>
          <w:tcPr>
            <w:tcW w:w="1134" w:type="dxa"/>
            <w:tcBorders>
              <w:top w:val="single" w:sz="6" w:space="0" w:color="929395"/>
              <w:left w:val="single" w:sz="12" w:space="0" w:color="929395"/>
              <w:bottom w:val="single" w:sz="12" w:space="0" w:color="929395"/>
              <w:right w:val="single" w:sz="6" w:space="0" w:color="929395"/>
            </w:tcBorders>
          </w:tcPr>
          <w:p w14:paraId="506E25FE" w14:textId="77777777" w:rsidR="00362537" w:rsidRPr="004E41EB" w:rsidRDefault="00362537" w:rsidP="00F9616B">
            <w:pPr>
              <w:pStyle w:val="tabelle"/>
              <w:jc w:val="center"/>
              <w:rPr>
                <w:i/>
                <w:color w:val="FF0000"/>
              </w:rPr>
            </w:pPr>
          </w:p>
        </w:tc>
        <w:tc>
          <w:tcPr>
            <w:tcW w:w="2268" w:type="dxa"/>
            <w:tcBorders>
              <w:top w:val="single" w:sz="6" w:space="0" w:color="929395"/>
              <w:left w:val="single" w:sz="6" w:space="0" w:color="929395"/>
              <w:bottom w:val="single" w:sz="12" w:space="0" w:color="929395"/>
              <w:right w:val="single" w:sz="6" w:space="0" w:color="929395"/>
            </w:tcBorders>
          </w:tcPr>
          <w:p w14:paraId="2CB47407" w14:textId="77777777" w:rsidR="00362537" w:rsidRPr="004E41EB" w:rsidRDefault="00362537" w:rsidP="00F9616B">
            <w:pPr>
              <w:pStyle w:val="tabelle"/>
              <w:jc w:val="center"/>
              <w:rPr>
                <w:i/>
                <w:color w:val="FF0000"/>
              </w:rPr>
            </w:pPr>
          </w:p>
        </w:tc>
        <w:tc>
          <w:tcPr>
            <w:tcW w:w="2694" w:type="dxa"/>
            <w:tcBorders>
              <w:top w:val="single" w:sz="6" w:space="0" w:color="929395"/>
              <w:left w:val="single" w:sz="6" w:space="0" w:color="929395"/>
              <w:bottom w:val="single" w:sz="12" w:space="0" w:color="929395"/>
              <w:right w:val="single" w:sz="6" w:space="0" w:color="929395"/>
            </w:tcBorders>
          </w:tcPr>
          <w:p w14:paraId="21D3FE2C" w14:textId="77777777" w:rsidR="00362537" w:rsidRPr="004E41EB" w:rsidRDefault="00362537" w:rsidP="00F9616B">
            <w:pPr>
              <w:pStyle w:val="tabelle"/>
              <w:jc w:val="center"/>
              <w:rPr>
                <w:i/>
                <w:color w:val="FF0000"/>
              </w:rPr>
            </w:pPr>
          </w:p>
        </w:tc>
        <w:tc>
          <w:tcPr>
            <w:tcW w:w="3260" w:type="dxa"/>
            <w:tcBorders>
              <w:top w:val="single" w:sz="6" w:space="0" w:color="929395"/>
              <w:left w:val="single" w:sz="6" w:space="0" w:color="929395"/>
              <w:bottom w:val="single" w:sz="12" w:space="0" w:color="929395"/>
              <w:right w:val="single" w:sz="12" w:space="0" w:color="929395"/>
            </w:tcBorders>
          </w:tcPr>
          <w:p w14:paraId="5CCA985A" w14:textId="77777777" w:rsidR="00362537" w:rsidRPr="004E41EB" w:rsidRDefault="00362537" w:rsidP="00F9616B">
            <w:pPr>
              <w:pStyle w:val="tabelle"/>
              <w:jc w:val="center"/>
              <w:rPr>
                <w:i/>
                <w:color w:val="FF0000"/>
              </w:rPr>
            </w:pPr>
          </w:p>
        </w:tc>
      </w:tr>
    </w:tbl>
    <w:p w14:paraId="349CEE77" w14:textId="77777777" w:rsidR="006948C5" w:rsidRPr="004E41EB" w:rsidRDefault="00244CC3" w:rsidP="006948C5">
      <w:pPr>
        <w:pStyle w:val="DokumentMeta"/>
      </w:pPr>
      <w:r w:rsidRPr="004E41EB">
        <w:t>&lt;</w:t>
      </w:r>
      <w:r w:rsidR="006948C5" w:rsidRPr="004E41EB">
        <w:t xml:space="preserve">Otherwise, use the following </w:t>
      </w:r>
      <w:r w:rsidR="00B03BAE" w:rsidRPr="004E41EB">
        <w:t xml:space="preserve">table </w:t>
      </w:r>
      <w:r w:rsidR="006948C5" w:rsidRPr="004E41EB">
        <w:t>in case of SRS:</w:t>
      </w:r>
      <w:r w:rsidRPr="004E41EB">
        <w:t>&gt;</w:t>
      </w:r>
    </w:p>
    <w:tbl>
      <w:tblPr>
        <w:tblW w:w="9356" w:type="dxa"/>
        <w:tblInd w:w="108" w:type="dxa"/>
        <w:tblBorders>
          <w:top w:val="single" w:sz="12" w:space="0" w:color="929395"/>
          <w:left w:val="single" w:sz="12" w:space="0" w:color="929395"/>
          <w:bottom w:val="single" w:sz="12" w:space="0" w:color="929395"/>
          <w:right w:val="single" w:sz="12" w:space="0" w:color="929395"/>
          <w:insideH w:val="single" w:sz="6" w:space="0" w:color="929395"/>
          <w:insideV w:val="single" w:sz="6" w:space="0" w:color="929395"/>
        </w:tblBorders>
        <w:tblLayout w:type="fixed"/>
        <w:tblLook w:val="04A0" w:firstRow="1" w:lastRow="0" w:firstColumn="1" w:lastColumn="0" w:noHBand="0" w:noVBand="1"/>
      </w:tblPr>
      <w:tblGrid>
        <w:gridCol w:w="1134"/>
        <w:gridCol w:w="2268"/>
        <w:gridCol w:w="5954"/>
      </w:tblGrid>
      <w:tr w:rsidR="006948C5" w:rsidRPr="004E41EB" w14:paraId="278E2AFB" w14:textId="77777777" w:rsidTr="00F7584D">
        <w:trPr>
          <w:tblHeader/>
        </w:trPr>
        <w:tc>
          <w:tcPr>
            <w:tcW w:w="1134" w:type="dxa"/>
            <w:tcBorders>
              <w:top w:val="single" w:sz="12" w:space="0" w:color="929395"/>
              <w:left w:val="single" w:sz="12" w:space="0" w:color="929395"/>
              <w:bottom w:val="single" w:sz="12" w:space="0" w:color="929395"/>
              <w:right w:val="single" w:sz="6" w:space="0" w:color="929395"/>
            </w:tcBorders>
            <w:shd w:val="clear" w:color="auto" w:fill="003399"/>
            <w:hideMark/>
          </w:tcPr>
          <w:p w14:paraId="03751590" w14:textId="77777777" w:rsidR="006948C5" w:rsidRPr="004E41EB" w:rsidRDefault="00BC373C" w:rsidP="00E6756B">
            <w:pPr>
              <w:pStyle w:val="tabelle"/>
              <w:keepNext/>
              <w:jc w:val="center"/>
              <w:rPr>
                <w:b/>
                <w:color w:val="FFFFFF"/>
              </w:rPr>
            </w:pPr>
            <w:r w:rsidRPr="004E41EB">
              <w:rPr>
                <w:b/>
                <w:bCs/>
                <w:color w:val="FFFFFF"/>
              </w:rPr>
              <w:t>Version</w:t>
            </w:r>
          </w:p>
        </w:tc>
        <w:tc>
          <w:tcPr>
            <w:tcW w:w="2268" w:type="dxa"/>
            <w:tcBorders>
              <w:top w:val="single" w:sz="12" w:space="0" w:color="929395"/>
              <w:left w:val="single" w:sz="6" w:space="0" w:color="929395"/>
              <w:bottom w:val="single" w:sz="12" w:space="0" w:color="929395"/>
              <w:right w:val="single" w:sz="6" w:space="0" w:color="929395"/>
            </w:tcBorders>
            <w:shd w:val="clear" w:color="auto" w:fill="003399"/>
            <w:hideMark/>
          </w:tcPr>
          <w:p w14:paraId="3DC8EFFB" w14:textId="77777777" w:rsidR="006948C5" w:rsidRPr="004E41EB" w:rsidRDefault="00BC373C" w:rsidP="00E6756B">
            <w:pPr>
              <w:pStyle w:val="tabelle"/>
              <w:keepNext/>
              <w:jc w:val="center"/>
              <w:rPr>
                <w:b/>
                <w:color w:val="FFFFFF"/>
              </w:rPr>
            </w:pPr>
            <w:r w:rsidRPr="004E41EB">
              <w:rPr>
                <w:b/>
                <w:bCs/>
                <w:color w:val="FFFFFF"/>
              </w:rPr>
              <w:t xml:space="preserve">SRS </w:t>
            </w:r>
            <w:r w:rsidR="006948C5" w:rsidRPr="004E41EB">
              <w:rPr>
                <w:b/>
                <w:bCs/>
                <w:color w:val="FFFFFF"/>
              </w:rPr>
              <w:t>Requirement ID</w:t>
            </w:r>
          </w:p>
        </w:tc>
        <w:tc>
          <w:tcPr>
            <w:tcW w:w="5954" w:type="dxa"/>
            <w:tcBorders>
              <w:top w:val="single" w:sz="12" w:space="0" w:color="929395"/>
              <w:left w:val="single" w:sz="6" w:space="0" w:color="929395"/>
              <w:bottom w:val="single" w:sz="12" w:space="0" w:color="929395"/>
              <w:right w:val="single" w:sz="12" w:space="0" w:color="929395"/>
            </w:tcBorders>
            <w:shd w:val="clear" w:color="auto" w:fill="003399"/>
            <w:hideMark/>
          </w:tcPr>
          <w:p w14:paraId="60AB52A3" w14:textId="77777777" w:rsidR="006948C5" w:rsidRPr="004E41EB" w:rsidRDefault="006948C5" w:rsidP="00E6756B">
            <w:pPr>
              <w:pStyle w:val="tabelle"/>
              <w:keepNext/>
              <w:jc w:val="center"/>
              <w:rPr>
                <w:b/>
                <w:color w:val="FFFFFF"/>
              </w:rPr>
            </w:pPr>
            <w:r w:rsidRPr="004E41EB">
              <w:rPr>
                <w:b/>
                <w:bCs/>
                <w:color w:val="FFFFFF"/>
              </w:rPr>
              <w:t xml:space="preserve">Test </w:t>
            </w:r>
            <w:r w:rsidR="006F5188" w:rsidRPr="004E41EB">
              <w:rPr>
                <w:b/>
                <w:bCs/>
                <w:color w:val="FFFFFF"/>
              </w:rPr>
              <w:t>ID</w:t>
            </w:r>
          </w:p>
        </w:tc>
      </w:tr>
      <w:tr w:rsidR="00B03BAE" w:rsidRPr="004E41EB" w14:paraId="024FF2CE" w14:textId="77777777" w:rsidTr="00362537">
        <w:tc>
          <w:tcPr>
            <w:tcW w:w="1134" w:type="dxa"/>
            <w:tcBorders>
              <w:top w:val="single" w:sz="6" w:space="0" w:color="929395"/>
              <w:left w:val="single" w:sz="12" w:space="0" w:color="929395"/>
              <w:bottom w:val="single" w:sz="6" w:space="0" w:color="929395"/>
              <w:right w:val="single" w:sz="6" w:space="0" w:color="929395"/>
            </w:tcBorders>
          </w:tcPr>
          <w:p w14:paraId="1413AB04" w14:textId="77777777" w:rsidR="00B03BAE" w:rsidRPr="004E41EB" w:rsidRDefault="00B03BAE" w:rsidP="00362537">
            <w:pPr>
              <w:pStyle w:val="tabelle"/>
              <w:jc w:val="center"/>
              <w:rPr>
                <w:i/>
                <w:color w:val="FF0000"/>
              </w:rPr>
            </w:pPr>
          </w:p>
        </w:tc>
        <w:tc>
          <w:tcPr>
            <w:tcW w:w="2268" w:type="dxa"/>
            <w:tcBorders>
              <w:top w:val="single" w:sz="6" w:space="0" w:color="929395"/>
              <w:left w:val="single" w:sz="6" w:space="0" w:color="929395"/>
              <w:bottom w:val="single" w:sz="6" w:space="0" w:color="929395"/>
              <w:right w:val="single" w:sz="6" w:space="0" w:color="929395"/>
            </w:tcBorders>
          </w:tcPr>
          <w:p w14:paraId="51946509" w14:textId="77777777" w:rsidR="00B03BAE" w:rsidRPr="004E41EB" w:rsidRDefault="00B03BAE" w:rsidP="00362537">
            <w:pPr>
              <w:pStyle w:val="tabelle"/>
              <w:jc w:val="center"/>
              <w:rPr>
                <w:i/>
                <w:color w:val="FF0000"/>
              </w:rPr>
            </w:pPr>
          </w:p>
        </w:tc>
        <w:tc>
          <w:tcPr>
            <w:tcW w:w="5954" w:type="dxa"/>
            <w:tcBorders>
              <w:top w:val="single" w:sz="6" w:space="0" w:color="929395"/>
              <w:left w:val="single" w:sz="6" w:space="0" w:color="929395"/>
              <w:bottom w:val="single" w:sz="6" w:space="0" w:color="929395"/>
              <w:right w:val="single" w:sz="12" w:space="0" w:color="929395"/>
            </w:tcBorders>
          </w:tcPr>
          <w:p w14:paraId="44F4E708" w14:textId="77777777" w:rsidR="00B03BAE" w:rsidRPr="004E41EB" w:rsidRDefault="00B03BAE" w:rsidP="00362537">
            <w:pPr>
              <w:pStyle w:val="tabelle"/>
              <w:jc w:val="center"/>
              <w:rPr>
                <w:i/>
                <w:color w:val="FF0000"/>
              </w:rPr>
            </w:pPr>
          </w:p>
        </w:tc>
      </w:tr>
      <w:tr w:rsidR="00362537" w:rsidRPr="004E41EB" w14:paraId="3DA65C93" w14:textId="77777777" w:rsidTr="00E6756B">
        <w:tc>
          <w:tcPr>
            <w:tcW w:w="1134" w:type="dxa"/>
            <w:tcBorders>
              <w:top w:val="single" w:sz="6" w:space="0" w:color="929395"/>
              <w:left w:val="single" w:sz="12" w:space="0" w:color="929395"/>
              <w:bottom w:val="single" w:sz="12" w:space="0" w:color="929395"/>
              <w:right w:val="single" w:sz="6" w:space="0" w:color="929395"/>
            </w:tcBorders>
          </w:tcPr>
          <w:p w14:paraId="50227498" w14:textId="77777777" w:rsidR="00362537" w:rsidRPr="004E41EB" w:rsidRDefault="00362537" w:rsidP="00362537">
            <w:pPr>
              <w:pStyle w:val="tabelle"/>
              <w:jc w:val="center"/>
              <w:rPr>
                <w:i/>
                <w:color w:val="FF0000"/>
              </w:rPr>
            </w:pPr>
          </w:p>
        </w:tc>
        <w:tc>
          <w:tcPr>
            <w:tcW w:w="2268" w:type="dxa"/>
            <w:tcBorders>
              <w:top w:val="single" w:sz="6" w:space="0" w:color="929395"/>
              <w:left w:val="single" w:sz="6" w:space="0" w:color="929395"/>
              <w:bottom w:val="single" w:sz="12" w:space="0" w:color="929395"/>
              <w:right w:val="single" w:sz="6" w:space="0" w:color="929395"/>
            </w:tcBorders>
          </w:tcPr>
          <w:p w14:paraId="54DFC80E" w14:textId="77777777" w:rsidR="00362537" w:rsidRPr="004E41EB" w:rsidRDefault="00362537" w:rsidP="00362537">
            <w:pPr>
              <w:pStyle w:val="tabelle"/>
              <w:jc w:val="center"/>
              <w:rPr>
                <w:i/>
                <w:color w:val="FF0000"/>
              </w:rPr>
            </w:pPr>
          </w:p>
        </w:tc>
        <w:tc>
          <w:tcPr>
            <w:tcW w:w="5954" w:type="dxa"/>
            <w:tcBorders>
              <w:top w:val="single" w:sz="6" w:space="0" w:color="929395"/>
              <w:left w:val="single" w:sz="6" w:space="0" w:color="929395"/>
              <w:bottom w:val="single" w:sz="12" w:space="0" w:color="929395"/>
              <w:right w:val="single" w:sz="12" w:space="0" w:color="929395"/>
            </w:tcBorders>
          </w:tcPr>
          <w:p w14:paraId="280AB3F4" w14:textId="77777777" w:rsidR="00362537" w:rsidRPr="004E41EB" w:rsidRDefault="00362537" w:rsidP="00362537">
            <w:pPr>
              <w:pStyle w:val="tabelle"/>
              <w:jc w:val="center"/>
              <w:rPr>
                <w:i/>
                <w:color w:val="FF0000"/>
              </w:rPr>
            </w:pPr>
          </w:p>
        </w:tc>
      </w:tr>
    </w:tbl>
    <w:p w14:paraId="323A5170" w14:textId="77777777" w:rsidR="00587A6D" w:rsidRPr="004E41EB" w:rsidRDefault="00587A6D" w:rsidP="00587A6D">
      <w:pPr>
        <w:pStyle w:val="Titolo3"/>
      </w:pPr>
      <w:r w:rsidRPr="004E41EB">
        <w:t>High level description of functional tests</w:t>
      </w:r>
    </w:p>
    <w:p w14:paraId="02530DF5" w14:textId="77777777" w:rsidR="00587A6D" w:rsidRPr="004E41EB" w:rsidRDefault="00FF402A" w:rsidP="00587A6D">
      <w:pPr>
        <w:pStyle w:val="DokumentMeta"/>
      </w:pPr>
      <w:r w:rsidRPr="004E41EB">
        <w:t>&lt;</w:t>
      </w:r>
      <w:r w:rsidR="00587A6D" w:rsidRPr="004E41EB">
        <w:t xml:space="preserve">For the described tests, specify </w:t>
      </w:r>
    </w:p>
    <w:p w14:paraId="474B226E" w14:textId="77777777" w:rsidR="00587A6D" w:rsidRPr="004E41EB" w:rsidRDefault="00587A6D" w:rsidP="00587A6D">
      <w:pPr>
        <w:pStyle w:val="DokumentMeta"/>
        <w:numPr>
          <w:ilvl w:val="0"/>
          <w:numId w:val="19"/>
        </w:numPr>
      </w:pPr>
      <w:r w:rsidRPr="004E41EB">
        <w:t>which function / feature is tested (objective of the test)</w:t>
      </w:r>
    </w:p>
    <w:p w14:paraId="2874B92C" w14:textId="77777777" w:rsidR="00587A6D" w:rsidRPr="004E41EB" w:rsidRDefault="00587A6D" w:rsidP="00587A6D">
      <w:pPr>
        <w:pStyle w:val="DokumentMeta"/>
        <w:numPr>
          <w:ilvl w:val="0"/>
          <w:numId w:val="19"/>
        </w:numPr>
      </w:pPr>
      <w:r w:rsidRPr="004E41EB">
        <w:t xml:space="preserve">what qualification method </w:t>
      </w:r>
      <w:r w:rsidR="0068074D" w:rsidRPr="004E41EB">
        <w:t xml:space="preserve">manual/automatic </w:t>
      </w:r>
      <w:r w:rsidRPr="004E41EB">
        <w:t>(test, demonstration, analysis etc.) is envisaged</w:t>
      </w:r>
    </w:p>
    <w:p w14:paraId="20F083FC" w14:textId="77777777" w:rsidR="00587A6D" w:rsidRPr="004E41EB" w:rsidRDefault="00587A6D" w:rsidP="00587A6D">
      <w:pPr>
        <w:pStyle w:val="DokumentMeta"/>
        <w:numPr>
          <w:ilvl w:val="0"/>
          <w:numId w:val="19"/>
        </w:numPr>
      </w:pPr>
      <w:r w:rsidRPr="004E41EB">
        <w:t>characteristics of any specialised test data (e.g. scenario, database, parameters)</w:t>
      </w:r>
      <w:r w:rsidR="00FF402A" w:rsidRPr="004E41EB">
        <w:t>&gt;</w:t>
      </w:r>
    </w:p>
    <w:p w14:paraId="46041A76" w14:textId="77777777" w:rsidR="00587A6D" w:rsidRPr="004E41EB" w:rsidRDefault="00587A6D" w:rsidP="00587A6D">
      <w:pPr>
        <w:pStyle w:val="Titolo3"/>
      </w:pPr>
      <w:r w:rsidRPr="004E41EB">
        <w:t>Test tools</w:t>
      </w:r>
    </w:p>
    <w:p w14:paraId="2677F863" w14:textId="77777777" w:rsidR="00587A6D" w:rsidRPr="004E41EB" w:rsidRDefault="00FF402A" w:rsidP="00587A6D">
      <w:pPr>
        <w:pStyle w:val="DokumentMeta"/>
      </w:pPr>
      <w:r w:rsidRPr="004E41EB">
        <w:t>&lt;</w:t>
      </w:r>
      <w:r w:rsidR="00587A6D" w:rsidRPr="004E41EB">
        <w:t>If any of the tests require special test tools which are not commonly shared between EUROCONTROL and the Industrial Partner, please name these tools, describe their role and justify why they have to be used (i.e. in which way do the standard tools not meet the need).</w:t>
      </w:r>
      <w:r w:rsidRPr="004E41EB">
        <w:t>&gt;</w:t>
      </w:r>
    </w:p>
    <w:p w14:paraId="6380A76F" w14:textId="77777777" w:rsidR="00587A6D" w:rsidRPr="004E41EB" w:rsidRDefault="00587A6D" w:rsidP="00587A6D">
      <w:pPr>
        <w:pStyle w:val="Titolo3"/>
      </w:pPr>
      <w:r w:rsidRPr="004E41EB">
        <w:t>Test environment</w:t>
      </w:r>
    </w:p>
    <w:p w14:paraId="59A43360" w14:textId="77777777" w:rsidR="00587A6D" w:rsidRPr="004E41EB" w:rsidRDefault="00244CC3" w:rsidP="00587A6D">
      <w:pPr>
        <w:pStyle w:val="DokumentMeta"/>
      </w:pPr>
      <w:r w:rsidRPr="004E41EB">
        <w:t>&lt;</w:t>
      </w:r>
      <w:r w:rsidR="00587A6D" w:rsidRPr="004E41EB">
        <w:t>Describe the required test environment to conduct the functional</w:t>
      </w:r>
      <w:r w:rsidR="0068074D" w:rsidRPr="004E41EB">
        <w:t>/non-functional</w:t>
      </w:r>
      <w:r w:rsidR="00587A6D" w:rsidRPr="004E41EB">
        <w:t xml:space="preserve"> and regression tests. Think about hardware/software platforms</w:t>
      </w:r>
      <w:r w:rsidR="003E5212" w:rsidRPr="004E41EB">
        <w:t>, configuration</w:t>
      </w:r>
      <w:r w:rsidR="00587A6D" w:rsidRPr="004E41EB">
        <w:t xml:space="preserve"> and any other special setup or external interface needs (e.g. networks, timing </w:t>
      </w:r>
      <w:r w:rsidR="00823A36" w:rsidRPr="004E41EB">
        <w:t>etc.</w:t>
      </w:r>
      <w:r w:rsidR="00587A6D" w:rsidRPr="004E41EB">
        <w:t>).</w:t>
      </w:r>
      <w:r w:rsidR="00FF402A" w:rsidRPr="004E41EB">
        <w:t>&gt;</w:t>
      </w:r>
    </w:p>
    <w:p w14:paraId="0B53D2DA" w14:textId="77777777" w:rsidR="00BC6E90" w:rsidRPr="004E41EB" w:rsidRDefault="00BC6E90" w:rsidP="00BC6E90">
      <w:pPr>
        <w:pStyle w:val="CTXTXT"/>
        <w:rPr>
          <w:color w:val="FF0000"/>
          <w:szCs w:val="22"/>
        </w:rPr>
      </w:pPr>
      <w:r w:rsidRPr="004E41EB">
        <w:t>Tests were executed in the following environment:</w:t>
      </w:r>
    </w:p>
    <w:tbl>
      <w:tblPr>
        <w:tblW w:w="8220" w:type="dxa"/>
        <w:tblInd w:w="108" w:type="dxa"/>
        <w:tblBorders>
          <w:top w:val="single" w:sz="12" w:space="0" w:color="929395"/>
          <w:left w:val="single" w:sz="12" w:space="0" w:color="929395"/>
          <w:bottom w:val="single" w:sz="12" w:space="0" w:color="929395"/>
          <w:right w:val="single" w:sz="12" w:space="0" w:color="929395"/>
          <w:insideH w:val="single" w:sz="6" w:space="0" w:color="929395"/>
          <w:insideV w:val="single" w:sz="6" w:space="0" w:color="929395"/>
        </w:tblBorders>
        <w:tblLayout w:type="fixed"/>
        <w:tblLook w:val="04A0" w:firstRow="1" w:lastRow="0" w:firstColumn="1" w:lastColumn="0" w:noHBand="0" w:noVBand="1"/>
      </w:tblPr>
      <w:tblGrid>
        <w:gridCol w:w="1417"/>
        <w:gridCol w:w="4960"/>
        <w:gridCol w:w="1843"/>
      </w:tblGrid>
      <w:tr w:rsidR="00BC6E90" w:rsidRPr="004E41EB" w14:paraId="48BFA8A3" w14:textId="77777777" w:rsidTr="00BC6E90">
        <w:trPr>
          <w:tblHeader/>
        </w:trPr>
        <w:tc>
          <w:tcPr>
            <w:tcW w:w="1418" w:type="dxa"/>
            <w:tcBorders>
              <w:top w:val="single" w:sz="12" w:space="0" w:color="929395"/>
              <w:left w:val="single" w:sz="12" w:space="0" w:color="929395"/>
              <w:bottom w:val="single" w:sz="12" w:space="0" w:color="929395"/>
              <w:right w:val="single" w:sz="6" w:space="0" w:color="929395"/>
            </w:tcBorders>
            <w:shd w:val="clear" w:color="auto" w:fill="003399"/>
            <w:hideMark/>
          </w:tcPr>
          <w:p w14:paraId="29CCBB08" w14:textId="77777777" w:rsidR="00BC6E90" w:rsidRPr="004E41EB" w:rsidRDefault="00BC373C">
            <w:pPr>
              <w:pStyle w:val="tabelle"/>
              <w:keepNext/>
              <w:jc w:val="center"/>
              <w:rPr>
                <w:b/>
                <w:color w:val="FFFFFF"/>
              </w:rPr>
            </w:pPr>
            <w:r w:rsidRPr="004E41EB">
              <w:rPr>
                <w:b/>
                <w:color w:val="FFFFFF"/>
              </w:rPr>
              <w:lastRenderedPageBreak/>
              <w:t>Version</w:t>
            </w:r>
          </w:p>
        </w:tc>
        <w:tc>
          <w:tcPr>
            <w:tcW w:w="4961" w:type="dxa"/>
            <w:tcBorders>
              <w:top w:val="single" w:sz="12" w:space="0" w:color="929395"/>
              <w:left w:val="single" w:sz="6" w:space="0" w:color="929395"/>
              <w:bottom w:val="single" w:sz="12" w:space="0" w:color="929395"/>
              <w:right w:val="single" w:sz="6" w:space="0" w:color="929395"/>
            </w:tcBorders>
            <w:shd w:val="clear" w:color="auto" w:fill="003399"/>
            <w:hideMark/>
          </w:tcPr>
          <w:p w14:paraId="2E2FE079" w14:textId="77777777" w:rsidR="00BC6E90" w:rsidRPr="004E41EB" w:rsidRDefault="00BC6E90">
            <w:pPr>
              <w:pStyle w:val="tabelle"/>
              <w:keepNext/>
              <w:jc w:val="center"/>
              <w:rPr>
                <w:b/>
                <w:color w:val="FFFFFF"/>
              </w:rPr>
            </w:pPr>
            <w:r w:rsidRPr="004E41EB">
              <w:rPr>
                <w:b/>
                <w:color w:val="FFFFFF"/>
              </w:rPr>
              <w:t>Hardware</w:t>
            </w:r>
          </w:p>
        </w:tc>
        <w:tc>
          <w:tcPr>
            <w:tcW w:w="1843" w:type="dxa"/>
            <w:tcBorders>
              <w:top w:val="single" w:sz="12" w:space="0" w:color="929395"/>
              <w:left w:val="single" w:sz="6" w:space="0" w:color="929395"/>
              <w:bottom w:val="single" w:sz="12" w:space="0" w:color="929395"/>
              <w:right w:val="single" w:sz="12" w:space="0" w:color="929395"/>
            </w:tcBorders>
            <w:shd w:val="clear" w:color="auto" w:fill="003399"/>
            <w:hideMark/>
          </w:tcPr>
          <w:p w14:paraId="7DC34F21" w14:textId="77777777" w:rsidR="00BC6E90" w:rsidRPr="004E41EB" w:rsidRDefault="00BC6E90">
            <w:pPr>
              <w:pStyle w:val="tabelle"/>
              <w:keepNext/>
              <w:jc w:val="center"/>
              <w:rPr>
                <w:b/>
                <w:color w:val="FFFFFF"/>
              </w:rPr>
            </w:pPr>
            <w:r w:rsidRPr="004E41EB">
              <w:rPr>
                <w:b/>
                <w:color w:val="FFFFFF"/>
              </w:rPr>
              <w:t>OS Version</w:t>
            </w:r>
          </w:p>
        </w:tc>
      </w:tr>
      <w:tr w:rsidR="00BC6E90" w:rsidRPr="004E41EB" w14:paraId="2B13E5F4" w14:textId="77777777" w:rsidTr="00362537">
        <w:trPr>
          <w:trHeight w:val="899"/>
        </w:trPr>
        <w:tc>
          <w:tcPr>
            <w:tcW w:w="1418" w:type="dxa"/>
            <w:tcBorders>
              <w:top w:val="single" w:sz="12" w:space="0" w:color="929395"/>
              <w:left w:val="single" w:sz="12" w:space="0" w:color="929395"/>
              <w:bottom w:val="single" w:sz="12" w:space="0" w:color="929395"/>
              <w:right w:val="single" w:sz="6" w:space="0" w:color="929395"/>
            </w:tcBorders>
          </w:tcPr>
          <w:p w14:paraId="7BB55498" w14:textId="77777777" w:rsidR="00BC6E90" w:rsidRPr="004E41EB" w:rsidRDefault="00BC6E90" w:rsidP="00362537">
            <w:pPr>
              <w:pStyle w:val="tabelle"/>
              <w:jc w:val="center"/>
              <w:rPr>
                <w:i/>
                <w:color w:val="FF0000"/>
              </w:rPr>
            </w:pPr>
          </w:p>
        </w:tc>
        <w:tc>
          <w:tcPr>
            <w:tcW w:w="4961" w:type="dxa"/>
            <w:tcBorders>
              <w:top w:val="single" w:sz="12" w:space="0" w:color="929395"/>
              <w:left w:val="single" w:sz="6" w:space="0" w:color="929395"/>
              <w:bottom w:val="single" w:sz="12" w:space="0" w:color="929395"/>
              <w:right w:val="single" w:sz="6" w:space="0" w:color="929395"/>
            </w:tcBorders>
          </w:tcPr>
          <w:p w14:paraId="767B542F" w14:textId="77777777" w:rsidR="00BC6E90" w:rsidRPr="004E41EB" w:rsidRDefault="00BC6E90" w:rsidP="00362537">
            <w:pPr>
              <w:pStyle w:val="tabelle"/>
              <w:jc w:val="center"/>
              <w:rPr>
                <w:i/>
                <w:color w:val="FF0000"/>
              </w:rPr>
            </w:pPr>
          </w:p>
        </w:tc>
        <w:tc>
          <w:tcPr>
            <w:tcW w:w="1843" w:type="dxa"/>
            <w:tcBorders>
              <w:top w:val="single" w:sz="12" w:space="0" w:color="929395"/>
              <w:left w:val="single" w:sz="6" w:space="0" w:color="929395"/>
              <w:bottom w:val="single" w:sz="12" w:space="0" w:color="929395"/>
              <w:right w:val="single" w:sz="12" w:space="0" w:color="929395"/>
            </w:tcBorders>
          </w:tcPr>
          <w:p w14:paraId="745990C6" w14:textId="77777777" w:rsidR="00BC6E90" w:rsidRPr="004E41EB" w:rsidRDefault="00BC6E90" w:rsidP="00362537">
            <w:pPr>
              <w:pStyle w:val="tabelle"/>
              <w:jc w:val="center"/>
              <w:rPr>
                <w:i/>
                <w:color w:val="FF0000"/>
              </w:rPr>
            </w:pPr>
          </w:p>
        </w:tc>
      </w:tr>
    </w:tbl>
    <w:p w14:paraId="35699C61" w14:textId="77777777" w:rsidR="00587A6D" w:rsidRPr="004E41EB" w:rsidRDefault="00587A6D" w:rsidP="00587A6D">
      <w:pPr>
        <w:pStyle w:val="Titolo2"/>
      </w:pPr>
      <w:r w:rsidRPr="004E41EB">
        <w:t>Regression Analysis</w:t>
      </w:r>
    </w:p>
    <w:p w14:paraId="2FA10DCE" w14:textId="77777777" w:rsidR="00587A6D" w:rsidRPr="004E41EB" w:rsidRDefault="00FF402A" w:rsidP="00587A6D">
      <w:pPr>
        <w:pStyle w:val="DokumentMeta"/>
      </w:pPr>
      <w:r w:rsidRPr="004E41EB">
        <w:t>&lt;</w:t>
      </w:r>
      <w:r w:rsidR="00587A6D" w:rsidRPr="004E41EB">
        <w:t>Identify the regressions that might be introduced by the changes described in this SCN, and which additional tests, if any, are intended to demonstrate non-regression.</w:t>
      </w:r>
    </w:p>
    <w:p w14:paraId="509B6623" w14:textId="77777777" w:rsidR="00587A6D" w:rsidRPr="004E41EB" w:rsidRDefault="00587A6D" w:rsidP="00587A6D">
      <w:pPr>
        <w:pStyle w:val="DokumentMeta"/>
      </w:pPr>
      <w:r w:rsidRPr="004E41EB">
        <w:t>Such additional tests could be existing tests or may need to be created.</w:t>
      </w:r>
      <w:r w:rsidR="0068074D" w:rsidRPr="004E41EB">
        <w:t xml:space="preserve"> They may also be used to mitigate partially tested requirements.</w:t>
      </w:r>
    </w:p>
    <w:p w14:paraId="74AA1F6F" w14:textId="77777777" w:rsidR="0068074D" w:rsidRPr="004E41EB" w:rsidRDefault="0068074D" w:rsidP="00587A6D">
      <w:pPr>
        <w:pStyle w:val="DokumentMeta"/>
      </w:pPr>
      <w:r w:rsidRPr="004E41EB">
        <w:t>All new, existing and/or modified Reg</w:t>
      </w:r>
      <w:r w:rsidR="00B8130A" w:rsidRPr="004E41EB">
        <w:t>ression Test Description IDs shall</w:t>
      </w:r>
      <w:r w:rsidRPr="004E41EB">
        <w:t xml:space="preserve"> be listed in the table below</w:t>
      </w:r>
      <w:r w:rsidR="00357024" w:rsidRPr="004E41EB">
        <w:t xml:space="preserve">. </w:t>
      </w:r>
      <w:r w:rsidR="00FF402A" w:rsidRPr="004E41EB">
        <w:t>&gt;</w:t>
      </w:r>
    </w:p>
    <w:p w14:paraId="3D84D38B" w14:textId="77777777" w:rsidR="002F7C91" w:rsidRPr="004E41EB" w:rsidRDefault="002F7C91" w:rsidP="002F7C91">
      <w:pPr>
        <w:pStyle w:val="CTXTXT"/>
      </w:pPr>
      <w:r w:rsidRPr="004E41EB">
        <w:t>All changes will be tested and verified for possible regressi</w:t>
      </w:r>
      <w:r w:rsidR="00CF11B9" w:rsidRPr="004E41EB">
        <w:t>ons with the tests listed below:</w:t>
      </w:r>
    </w:p>
    <w:tbl>
      <w:tblPr>
        <w:tblW w:w="8789" w:type="dxa"/>
        <w:tblInd w:w="-34" w:type="dxa"/>
        <w:tblBorders>
          <w:top w:val="single" w:sz="12" w:space="0" w:color="929395"/>
          <w:left w:val="single" w:sz="12" w:space="0" w:color="929395"/>
          <w:bottom w:val="single" w:sz="12" w:space="0" w:color="929395"/>
          <w:right w:val="single" w:sz="12" w:space="0" w:color="929395"/>
          <w:insideH w:val="single" w:sz="6" w:space="0" w:color="929395"/>
          <w:insideV w:val="single" w:sz="6" w:space="0" w:color="929395"/>
        </w:tblBorders>
        <w:tblLook w:val="04A0" w:firstRow="1" w:lastRow="0" w:firstColumn="1" w:lastColumn="0" w:noHBand="0" w:noVBand="1"/>
      </w:tblPr>
      <w:tblGrid>
        <w:gridCol w:w="1263"/>
        <w:gridCol w:w="3016"/>
        <w:gridCol w:w="4510"/>
      </w:tblGrid>
      <w:tr w:rsidR="00151627" w:rsidRPr="004E41EB" w14:paraId="3B0F6A8F" w14:textId="77777777" w:rsidTr="00151627">
        <w:trPr>
          <w:tblHeader/>
        </w:trPr>
        <w:tc>
          <w:tcPr>
            <w:tcW w:w="1263" w:type="dxa"/>
            <w:tcBorders>
              <w:top w:val="single" w:sz="12" w:space="0" w:color="929395"/>
              <w:left w:val="single" w:sz="12" w:space="0" w:color="929395"/>
              <w:bottom w:val="single" w:sz="12" w:space="0" w:color="929395"/>
              <w:right w:val="single" w:sz="6" w:space="0" w:color="929395"/>
            </w:tcBorders>
            <w:shd w:val="clear" w:color="auto" w:fill="003399"/>
            <w:hideMark/>
          </w:tcPr>
          <w:p w14:paraId="2BB45CD4" w14:textId="77777777" w:rsidR="00151627" w:rsidRPr="004E41EB" w:rsidRDefault="00BC373C">
            <w:pPr>
              <w:pStyle w:val="tabelle"/>
              <w:keepNext/>
              <w:jc w:val="center"/>
              <w:rPr>
                <w:b/>
                <w:color w:val="FFFFFF"/>
              </w:rPr>
            </w:pPr>
            <w:r w:rsidRPr="004E41EB">
              <w:rPr>
                <w:b/>
                <w:color w:val="FFFFFF"/>
              </w:rPr>
              <w:t>Version</w:t>
            </w:r>
          </w:p>
        </w:tc>
        <w:tc>
          <w:tcPr>
            <w:tcW w:w="0" w:type="auto"/>
            <w:tcBorders>
              <w:top w:val="single" w:sz="12" w:space="0" w:color="929395"/>
              <w:left w:val="single" w:sz="6" w:space="0" w:color="929395"/>
              <w:bottom w:val="single" w:sz="12" w:space="0" w:color="929395"/>
              <w:right w:val="single" w:sz="6" w:space="0" w:color="929395"/>
            </w:tcBorders>
            <w:shd w:val="clear" w:color="auto" w:fill="003399"/>
            <w:hideMark/>
          </w:tcPr>
          <w:p w14:paraId="415A08FB" w14:textId="77777777" w:rsidR="00151627" w:rsidRPr="004E41EB" w:rsidRDefault="00BC373C">
            <w:pPr>
              <w:pStyle w:val="tabelle"/>
              <w:keepNext/>
              <w:jc w:val="center"/>
              <w:rPr>
                <w:b/>
                <w:color w:val="FFFFFF"/>
              </w:rPr>
            </w:pPr>
            <w:r w:rsidRPr="004E41EB">
              <w:rPr>
                <w:b/>
                <w:color w:val="FFFFFF"/>
              </w:rPr>
              <w:t xml:space="preserve">SSS/SRS </w:t>
            </w:r>
            <w:r w:rsidR="00151627" w:rsidRPr="004E41EB">
              <w:rPr>
                <w:b/>
                <w:color w:val="FFFFFF"/>
              </w:rPr>
              <w:t>Requirement ID</w:t>
            </w:r>
          </w:p>
        </w:tc>
        <w:tc>
          <w:tcPr>
            <w:tcW w:w="4510" w:type="dxa"/>
            <w:tcBorders>
              <w:top w:val="single" w:sz="12" w:space="0" w:color="929395"/>
              <w:left w:val="single" w:sz="6" w:space="0" w:color="929395"/>
              <w:bottom w:val="single" w:sz="12" w:space="0" w:color="929395"/>
              <w:right w:val="single" w:sz="12" w:space="0" w:color="929395"/>
            </w:tcBorders>
            <w:shd w:val="clear" w:color="auto" w:fill="003399"/>
            <w:hideMark/>
          </w:tcPr>
          <w:p w14:paraId="36176877" w14:textId="77777777" w:rsidR="00151627" w:rsidRPr="004E41EB" w:rsidRDefault="00151627">
            <w:pPr>
              <w:pStyle w:val="tabelle"/>
              <w:keepNext/>
              <w:jc w:val="center"/>
              <w:rPr>
                <w:b/>
                <w:color w:val="FFFFFF"/>
              </w:rPr>
            </w:pPr>
            <w:r w:rsidRPr="004E41EB">
              <w:rPr>
                <w:b/>
                <w:color w:val="FFFFFF"/>
              </w:rPr>
              <w:t xml:space="preserve">Test </w:t>
            </w:r>
            <w:r w:rsidR="00BC373C" w:rsidRPr="004E41EB">
              <w:rPr>
                <w:b/>
                <w:color w:val="FFFFFF"/>
              </w:rPr>
              <w:t>ID</w:t>
            </w:r>
          </w:p>
        </w:tc>
      </w:tr>
      <w:tr w:rsidR="00B03BAE" w:rsidRPr="004E41EB" w14:paraId="593043C5" w14:textId="77777777" w:rsidTr="00E6756B">
        <w:tc>
          <w:tcPr>
            <w:tcW w:w="1263" w:type="dxa"/>
            <w:tcBorders>
              <w:top w:val="single" w:sz="6" w:space="0" w:color="929395"/>
              <w:left w:val="single" w:sz="12" w:space="0" w:color="929395"/>
              <w:bottom w:val="single" w:sz="6" w:space="0" w:color="929395"/>
              <w:right w:val="single" w:sz="6" w:space="0" w:color="929395"/>
            </w:tcBorders>
          </w:tcPr>
          <w:p w14:paraId="5977B4CF" w14:textId="77777777" w:rsidR="00B03BAE" w:rsidRPr="004E41EB" w:rsidRDefault="00B03BAE">
            <w:pPr>
              <w:pStyle w:val="tabelle"/>
              <w:jc w:val="center"/>
            </w:pPr>
            <w:r w:rsidRPr="004E41EB">
              <w:rPr>
                <w:i/>
                <w:color w:val="FF0000"/>
              </w:rPr>
              <w:t>…</w:t>
            </w:r>
          </w:p>
        </w:tc>
        <w:tc>
          <w:tcPr>
            <w:tcW w:w="0" w:type="auto"/>
            <w:tcBorders>
              <w:top w:val="single" w:sz="6" w:space="0" w:color="929395"/>
              <w:left w:val="single" w:sz="6" w:space="0" w:color="929395"/>
              <w:bottom w:val="single" w:sz="6" w:space="0" w:color="929395"/>
              <w:right w:val="single" w:sz="6" w:space="0" w:color="929395"/>
            </w:tcBorders>
          </w:tcPr>
          <w:p w14:paraId="60604044" w14:textId="77777777" w:rsidR="00B03BAE" w:rsidRPr="004E41EB" w:rsidRDefault="00B03BAE">
            <w:pPr>
              <w:pStyle w:val="tabelle"/>
              <w:jc w:val="center"/>
            </w:pPr>
            <w:r w:rsidRPr="004E41EB">
              <w:rPr>
                <w:i/>
                <w:color w:val="FF0000"/>
              </w:rPr>
              <w:t>…</w:t>
            </w:r>
          </w:p>
        </w:tc>
        <w:tc>
          <w:tcPr>
            <w:tcW w:w="4510" w:type="dxa"/>
            <w:tcBorders>
              <w:top w:val="single" w:sz="6" w:space="0" w:color="929395"/>
              <w:left w:val="single" w:sz="6" w:space="0" w:color="929395"/>
              <w:bottom w:val="single" w:sz="6" w:space="0" w:color="929395"/>
              <w:right w:val="single" w:sz="12" w:space="0" w:color="929395"/>
            </w:tcBorders>
          </w:tcPr>
          <w:p w14:paraId="678E4D16" w14:textId="77777777" w:rsidR="00B03BAE" w:rsidRPr="004E41EB" w:rsidRDefault="00B03BAE">
            <w:pPr>
              <w:pStyle w:val="tabelle"/>
            </w:pPr>
            <w:r w:rsidRPr="004E41EB">
              <w:rPr>
                <w:i/>
                <w:color w:val="FF0000"/>
              </w:rPr>
              <w:t>…</w:t>
            </w:r>
          </w:p>
        </w:tc>
      </w:tr>
      <w:tr w:rsidR="00B03BAE" w:rsidRPr="004E41EB" w14:paraId="4DE3EE95" w14:textId="77777777" w:rsidTr="00E6756B">
        <w:tc>
          <w:tcPr>
            <w:tcW w:w="1263" w:type="dxa"/>
            <w:tcBorders>
              <w:top w:val="single" w:sz="6" w:space="0" w:color="929395"/>
              <w:left w:val="single" w:sz="12" w:space="0" w:color="929395"/>
              <w:bottom w:val="single" w:sz="6" w:space="0" w:color="929395"/>
              <w:right w:val="single" w:sz="6" w:space="0" w:color="929395"/>
            </w:tcBorders>
          </w:tcPr>
          <w:p w14:paraId="2BA4C34B" w14:textId="77777777" w:rsidR="00B03BAE" w:rsidRPr="004E41EB" w:rsidRDefault="00B03BAE">
            <w:pPr>
              <w:pStyle w:val="tabelle"/>
              <w:jc w:val="center"/>
            </w:pPr>
            <w:r w:rsidRPr="004E41EB">
              <w:rPr>
                <w:i/>
                <w:color w:val="FF0000"/>
              </w:rPr>
              <w:t>…</w:t>
            </w:r>
          </w:p>
        </w:tc>
        <w:tc>
          <w:tcPr>
            <w:tcW w:w="0" w:type="auto"/>
            <w:tcBorders>
              <w:top w:val="single" w:sz="6" w:space="0" w:color="929395"/>
              <w:left w:val="single" w:sz="6" w:space="0" w:color="929395"/>
              <w:bottom w:val="single" w:sz="6" w:space="0" w:color="929395"/>
              <w:right w:val="single" w:sz="6" w:space="0" w:color="929395"/>
            </w:tcBorders>
          </w:tcPr>
          <w:p w14:paraId="6AE4EF35" w14:textId="77777777" w:rsidR="00B03BAE" w:rsidRPr="004E41EB" w:rsidRDefault="00B03BAE">
            <w:pPr>
              <w:pStyle w:val="tabelle"/>
              <w:jc w:val="center"/>
            </w:pPr>
            <w:r w:rsidRPr="004E41EB">
              <w:rPr>
                <w:i/>
                <w:color w:val="FF0000"/>
              </w:rPr>
              <w:t>…</w:t>
            </w:r>
          </w:p>
        </w:tc>
        <w:tc>
          <w:tcPr>
            <w:tcW w:w="4510" w:type="dxa"/>
            <w:tcBorders>
              <w:top w:val="single" w:sz="6" w:space="0" w:color="929395"/>
              <w:left w:val="single" w:sz="6" w:space="0" w:color="929395"/>
              <w:bottom w:val="single" w:sz="6" w:space="0" w:color="929395"/>
              <w:right w:val="single" w:sz="12" w:space="0" w:color="929395"/>
            </w:tcBorders>
          </w:tcPr>
          <w:p w14:paraId="6BB9B1B9" w14:textId="77777777" w:rsidR="00B03BAE" w:rsidRPr="004E41EB" w:rsidRDefault="00B03BAE">
            <w:pPr>
              <w:pStyle w:val="tabelle"/>
            </w:pPr>
            <w:r w:rsidRPr="004E41EB">
              <w:rPr>
                <w:i/>
                <w:color w:val="FF0000"/>
              </w:rPr>
              <w:t>…</w:t>
            </w:r>
          </w:p>
        </w:tc>
      </w:tr>
    </w:tbl>
    <w:p w14:paraId="3C44A504" w14:textId="77777777" w:rsidR="002F7C91" w:rsidRPr="004E41EB" w:rsidRDefault="00244CC3" w:rsidP="002F7C91">
      <w:pPr>
        <w:pStyle w:val="DokumentMeta"/>
      </w:pPr>
      <w:r w:rsidRPr="004E41EB">
        <w:t>&lt;</w:t>
      </w:r>
      <w:r w:rsidR="002F7C91" w:rsidRPr="004E41EB">
        <w:t>Otherwise:</w:t>
      </w:r>
      <w:r w:rsidRPr="004E41EB">
        <w:t>&gt;</w:t>
      </w:r>
    </w:p>
    <w:p w14:paraId="307B70F5" w14:textId="77777777" w:rsidR="00151627" w:rsidRPr="004E41EB" w:rsidRDefault="002F7C91" w:rsidP="002F7C91">
      <w:pPr>
        <w:pStyle w:val="CTXTXT"/>
      </w:pPr>
      <w:r w:rsidRPr="004E41EB">
        <w:t>All changes are already tested and verified with the above mentioned test, which itself could serve as a regression test in future.</w:t>
      </w:r>
    </w:p>
    <w:p w14:paraId="0AA92D11" w14:textId="77777777" w:rsidR="005C1045" w:rsidRPr="004E41EB" w:rsidRDefault="008F7DA2" w:rsidP="00B17F70">
      <w:pPr>
        <w:pStyle w:val="Titolo1"/>
      </w:pPr>
      <w:r w:rsidRPr="004E41EB">
        <w:t>Additional Comments</w:t>
      </w:r>
    </w:p>
    <w:p w14:paraId="17329249" w14:textId="77777777" w:rsidR="00151627" w:rsidRPr="004E41EB" w:rsidRDefault="00244CC3" w:rsidP="00151627">
      <w:pPr>
        <w:pStyle w:val="DokumentMeta"/>
      </w:pPr>
      <w:r w:rsidRPr="004E41EB">
        <w:t>&lt;</w:t>
      </w:r>
      <w:r w:rsidR="00151627" w:rsidRPr="004E41EB">
        <w:t xml:space="preserve">The Additional Comments section should be used for placing supplementary information related to the current </w:t>
      </w:r>
      <w:r w:rsidR="00A958A8">
        <w:t>E</w:t>
      </w:r>
      <w:r w:rsidR="00151627" w:rsidRPr="004E41EB">
        <w:t xml:space="preserve">TR or </w:t>
      </w:r>
      <w:r w:rsidR="00A958A8">
        <w:t>E</w:t>
      </w:r>
      <w:r w:rsidR="00151627" w:rsidRPr="004E41EB">
        <w:t xml:space="preserve">CP. </w:t>
      </w:r>
    </w:p>
    <w:p w14:paraId="0A22BB56" w14:textId="77777777" w:rsidR="00151627" w:rsidRPr="004E41EB" w:rsidRDefault="00151627" w:rsidP="00151627">
      <w:pPr>
        <w:pStyle w:val="DokumentMeta"/>
      </w:pPr>
      <w:r w:rsidRPr="004E41EB">
        <w:t>Otherwise:</w:t>
      </w:r>
      <w:r w:rsidR="00244CC3" w:rsidRPr="004E41EB">
        <w:t>&gt;</w:t>
      </w:r>
    </w:p>
    <w:p w14:paraId="71798A49" w14:textId="77777777" w:rsidR="00F7361E" w:rsidRPr="004E41EB" w:rsidRDefault="00151627" w:rsidP="00C01186">
      <w:pPr>
        <w:pStyle w:val="CTXTXT"/>
      </w:pPr>
      <w:r w:rsidRPr="004E41EB">
        <w:t>No Additional Comments.</w:t>
      </w:r>
    </w:p>
    <w:sectPr w:rsidR="00F7361E" w:rsidRPr="004E41EB" w:rsidSect="007F10BC">
      <w:headerReference w:type="even" r:id="rId79"/>
      <w:headerReference w:type="default" r:id="rId80"/>
      <w:footerReference w:type="even" r:id="rId81"/>
      <w:footerReference w:type="default" r:id="rId82"/>
      <w:footerReference w:type="first" r:id="rId83"/>
      <w:type w:val="oddPage"/>
      <w:pgSz w:w="11907" w:h="16840" w:code="9"/>
      <w:pgMar w:top="1418" w:right="1418" w:bottom="1418" w:left="1418" w:header="567" w:footer="567"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PRINCIPE Antonio" w:date="2023-09-20T09:38:00Z" w:initials="PA">
    <w:p w14:paraId="7E17049F" w14:textId="77777777" w:rsidR="00974A04" w:rsidRDefault="00974A04" w:rsidP="00E6756B">
      <w:pPr>
        <w:pStyle w:val="Testocommento"/>
      </w:pPr>
      <w:r>
        <w:rPr>
          <w:rStyle w:val="Rimandocommento"/>
        </w:rPr>
        <w:annotationRef/>
      </w:r>
      <w:r>
        <w:t>V7.0.0 will not support additional WKS as well.</w:t>
      </w:r>
    </w:p>
  </w:comment>
  <w:comment w:id="3" w:author="Romiti Marco" w:date="2023-10-05T14:50:00Z" w:initials="RM">
    <w:p w14:paraId="11C069CF" w14:textId="77777777" w:rsidR="00974A04" w:rsidRDefault="00974A04" w:rsidP="00E6756B">
      <w:pPr>
        <w:pStyle w:val="Testocommento"/>
      </w:pPr>
      <w:r>
        <w:rPr>
          <w:rStyle w:val="Rimandocommento"/>
        </w:rPr>
        <w:annotationRef/>
      </w:r>
      <w:r>
        <w:t>Yes there are only the 2 WKS on the MNGs. We kept only the WKS that is used for TST environment. The SDDS has only 2 core, 2 mng and 2 wks on the mngs.</w:t>
      </w:r>
    </w:p>
  </w:comment>
  <w:comment w:id="6" w:author="PRINCIPE Antonio" w:date="2023-09-20T09:44:00Z" w:initials="PA">
    <w:p w14:paraId="09A7378C" w14:textId="65E71220" w:rsidR="00974A04" w:rsidRDefault="00974A04" w:rsidP="00E6756B">
      <w:pPr>
        <w:pStyle w:val="Testocommento"/>
      </w:pPr>
      <w:r>
        <w:rPr>
          <w:rStyle w:val="Rimandocommento"/>
        </w:rPr>
        <w:annotationRef/>
      </w:r>
      <w:r>
        <w:t>OS restart?</w:t>
      </w:r>
    </w:p>
  </w:comment>
  <w:comment w:id="7" w:author="Romiti Marco" w:date="2023-10-05T15:34:00Z" w:initials="RM">
    <w:p w14:paraId="6167BC0F" w14:textId="77777777" w:rsidR="00974A04" w:rsidRDefault="00974A04" w:rsidP="00E6756B">
      <w:pPr>
        <w:pStyle w:val="Testocommento"/>
      </w:pPr>
      <w:r>
        <w:rPr>
          <w:rStyle w:val="Rimandocommento"/>
        </w:rPr>
        <w:annotationRef/>
      </w:r>
      <w:r>
        <w:t xml:space="preserve">No, WKS application automatically starts on user logon. </w:t>
      </w:r>
    </w:p>
  </w:comment>
  <w:comment w:id="8" w:author="PRINCIPE Antonio" w:date="2023-11-10T17:36:00Z" w:initials="AP">
    <w:p w14:paraId="6D487F62" w14:textId="77777777" w:rsidR="00974A04" w:rsidRDefault="00974A04" w:rsidP="004A08E1">
      <w:pPr>
        <w:pStyle w:val="Testocommento"/>
      </w:pPr>
      <w:r>
        <w:rPr>
          <w:rStyle w:val="Rimandocommento"/>
        </w:rPr>
        <w:annotationRef/>
      </w:r>
      <w:r>
        <w:t>OK for me.</w:t>
      </w:r>
    </w:p>
  </w:comment>
  <w:comment w:id="11" w:author="PRINCIPE Antonio" w:date="2023-10-02T15:04:00Z" w:initials="PA">
    <w:p w14:paraId="31D3DE29" w14:textId="232A025E" w:rsidR="00974A04" w:rsidRDefault="00974A04" w:rsidP="00E6756B">
      <w:pPr>
        <w:pStyle w:val="Testocommento"/>
      </w:pPr>
      <w:r>
        <w:rPr>
          <w:rStyle w:val="Rimandocommento"/>
        </w:rPr>
        <w:annotationRef/>
      </w:r>
      <w:r>
        <w:t>What about the VM Guest(s) OS?</w:t>
      </w:r>
    </w:p>
  </w:comment>
  <w:comment w:id="12" w:author="Romiti Marco" w:date="2023-10-05T15:43:00Z" w:initials="RM">
    <w:p w14:paraId="2E3445A5" w14:textId="77777777" w:rsidR="00974A04" w:rsidRDefault="00974A04" w:rsidP="00E6756B">
      <w:pPr>
        <w:pStyle w:val="Testocommento"/>
      </w:pPr>
      <w:r>
        <w:rPr>
          <w:rStyle w:val="Rimandocommento"/>
        </w:rPr>
        <w:annotationRef/>
      </w:r>
      <w:r>
        <w:t>Answer in the text</w:t>
      </w:r>
    </w:p>
  </w:comment>
  <w:comment w:id="15" w:author="PRINCIPE Antonio" w:date="2023-10-02T16:09:00Z" w:initials="PA">
    <w:p w14:paraId="05E52D1A" w14:textId="0C9D3D53" w:rsidR="00974A04" w:rsidRDefault="00974A04" w:rsidP="00E6756B">
      <w:pPr>
        <w:pStyle w:val="Testocommento"/>
      </w:pPr>
      <w:r>
        <w:rPr>
          <w:rStyle w:val="Rimandocommento"/>
        </w:rPr>
        <w:annotationRef/>
      </w:r>
      <w:r>
        <w:t>Can we define a naming convention SDDS KVM Host A, SDDS KVM Host B, Guest MNG A, Guest MNG B, Guest CORE A and Guest CORE B.</w:t>
      </w:r>
    </w:p>
  </w:comment>
  <w:comment w:id="16" w:author="Romiti Marco" w:date="2023-10-05T15:47:00Z" w:initials="RM">
    <w:p w14:paraId="2DAA50AF" w14:textId="77777777" w:rsidR="00974A04" w:rsidRDefault="00974A04" w:rsidP="00E6756B">
      <w:pPr>
        <w:pStyle w:val="Testocommento"/>
      </w:pPr>
      <w:r>
        <w:rPr>
          <w:rStyle w:val="Rimandocommento"/>
        </w:rPr>
        <w:annotationRef/>
      </w:r>
      <w:r>
        <w:t>Ok, text and figures modified accordingly</w:t>
      </w:r>
    </w:p>
  </w:comment>
  <w:comment w:id="13" w:author="KIVLENOK Roman" w:date="2023-09-25T11:22:00Z" w:initials="KR">
    <w:p w14:paraId="7903DE26" w14:textId="76C412EF" w:rsidR="00974A04" w:rsidRDefault="00974A04" w:rsidP="00E6756B">
      <w:pPr>
        <w:pStyle w:val="Testocommento"/>
      </w:pPr>
      <w:r>
        <w:rPr>
          <w:rStyle w:val="Rimandocommento"/>
        </w:rPr>
        <w:annotationRef/>
      </w:r>
      <w:r>
        <w:t>It is a copy of Figure3.</w:t>
      </w:r>
    </w:p>
  </w:comment>
  <w:comment w:id="14" w:author="Romiti Marco" w:date="2023-10-05T15:52:00Z" w:initials="RM">
    <w:p w14:paraId="5D4D2817" w14:textId="77777777" w:rsidR="00974A04" w:rsidRDefault="00974A04" w:rsidP="00E6756B">
      <w:pPr>
        <w:pStyle w:val="Testocommento"/>
      </w:pPr>
      <w:r>
        <w:rPr>
          <w:rStyle w:val="Rimandocommento"/>
        </w:rPr>
        <w:annotationRef/>
      </w:r>
      <w:r>
        <w:t>Corrected, thanks.</w:t>
      </w:r>
    </w:p>
  </w:comment>
  <w:comment w:id="19" w:author="KIVLENOK Roman" w:date="2023-09-25T11:28:00Z" w:initials="KR">
    <w:p w14:paraId="536FAF48" w14:textId="69500938" w:rsidR="00974A04" w:rsidRDefault="00974A04">
      <w:pPr>
        <w:pStyle w:val="Testocommento"/>
      </w:pPr>
      <w:r>
        <w:rPr>
          <w:rStyle w:val="Rimandocommento"/>
        </w:rPr>
        <w:annotationRef/>
      </w:r>
      <w:r>
        <w:t>What kind of update is it?</w:t>
      </w:r>
    </w:p>
    <w:p w14:paraId="4EE98837" w14:textId="77777777" w:rsidR="00974A04" w:rsidRDefault="00974A04" w:rsidP="00E6756B">
      <w:pPr>
        <w:pStyle w:val="Testocommento"/>
      </w:pPr>
      <w:r>
        <w:t>Is the update described in the following paragraphs?</w:t>
      </w:r>
    </w:p>
  </w:comment>
  <w:comment w:id="20" w:author="Romiti Marco" w:date="2023-10-05T15:53:00Z" w:initials="RM">
    <w:p w14:paraId="2BC4E59A" w14:textId="77777777" w:rsidR="00974A04" w:rsidRDefault="00974A04" w:rsidP="00E6756B">
      <w:pPr>
        <w:pStyle w:val="Testocommento"/>
      </w:pPr>
      <w:r>
        <w:rPr>
          <w:rStyle w:val="Rimandocommento"/>
        </w:rPr>
        <w:annotationRef/>
      </w:r>
      <w:r>
        <w:t>Yes, MNG side and CORE side below</w:t>
      </w:r>
    </w:p>
  </w:comment>
  <w:comment w:id="22" w:author="PRINCIPE Antonio" w:date="2023-10-02T15:22:00Z" w:initials="PA">
    <w:p w14:paraId="65D3116C" w14:textId="334AEACD" w:rsidR="00974A04" w:rsidRDefault="00974A04" w:rsidP="00E6756B">
      <w:pPr>
        <w:pStyle w:val="Testocommento"/>
      </w:pPr>
      <w:r>
        <w:rPr>
          <w:rStyle w:val="Rimandocommento"/>
        </w:rPr>
        <w:annotationRef/>
      </w:r>
      <w:r>
        <w:t xml:space="preserve">MNG VM? </w:t>
      </w:r>
    </w:p>
  </w:comment>
  <w:comment w:id="23" w:author="Romiti Marco" w:date="2023-10-05T16:01:00Z" w:initials="RM">
    <w:p w14:paraId="2FECE242" w14:textId="0308EBD4" w:rsidR="00974A04" w:rsidRDefault="00974A04" w:rsidP="00E6756B">
      <w:pPr>
        <w:pStyle w:val="Testocommento"/>
      </w:pPr>
      <w:r>
        <w:rPr>
          <w:rStyle w:val="Rimandocommento"/>
        </w:rPr>
        <w:annotationRef/>
      </w:r>
      <w:r>
        <w:t>This paragraph describes the updates to the MNG OS (Guest) and MNG Application. The configuration of the Virtual Machines (Guests) of the MNG and CORE is described in §2.2.6.1.1, figures from 48 to 55.</w:t>
      </w:r>
    </w:p>
  </w:comment>
  <w:comment w:id="24" w:author="PRINCIPE Antonio" w:date="2023-11-10T17:44:00Z" w:initials="AP">
    <w:p w14:paraId="3D47BDB6" w14:textId="77777777" w:rsidR="00974A04" w:rsidRDefault="00974A04" w:rsidP="004A08E1">
      <w:pPr>
        <w:pStyle w:val="Testocommento"/>
      </w:pPr>
      <w:r>
        <w:rPr>
          <w:rStyle w:val="Rimandocommento"/>
        </w:rPr>
        <w:annotationRef/>
      </w:r>
      <w:r>
        <w:t>Can we call, us you proposed in Figure 3 Guest MNG</w:t>
      </w:r>
    </w:p>
  </w:comment>
  <w:comment w:id="25" w:author="Romiti Marco" w:date="2023-11-14T10:53:00Z" w:initials="RM">
    <w:p w14:paraId="7FD628DE" w14:textId="77777777" w:rsidR="00974A04" w:rsidRDefault="00974A04" w:rsidP="00974A04">
      <w:pPr>
        <w:pStyle w:val="Testocommento"/>
      </w:pPr>
      <w:r>
        <w:rPr>
          <w:rStyle w:val="Rimandocommento"/>
        </w:rPr>
        <w:annotationRef/>
      </w:r>
      <w:r>
        <w:t>Done</w:t>
      </w:r>
    </w:p>
  </w:comment>
  <w:comment w:id="26" w:author="PRINCIPE Antonio" w:date="2023-10-02T15:54:00Z" w:initials="PA">
    <w:p w14:paraId="3788CFBD" w14:textId="047C78B1" w:rsidR="00974A04" w:rsidRDefault="00974A04" w:rsidP="00E6756B">
      <w:pPr>
        <w:pStyle w:val="Testocommento"/>
      </w:pPr>
      <w:r>
        <w:rPr>
          <w:rStyle w:val="Rimandocommento"/>
        </w:rPr>
        <w:annotationRef/>
      </w:r>
      <w:r>
        <w:t>Are we describing the old implementation or the new one?</w:t>
      </w:r>
    </w:p>
  </w:comment>
  <w:comment w:id="27" w:author="Romiti Marco" w:date="2023-10-05T16:04:00Z" w:initials="RM">
    <w:p w14:paraId="5BF87F39" w14:textId="2FDFF9A8" w:rsidR="00974A04" w:rsidRDefault="00974A04" w:rsidP="00E6756B">
      <w:pPr>
        <w:pStyle w:val="Testocommento"/>
      </w:pPr>
      <w:r>
        <w:rPr>
          <w:rStyle w:val="Rimandocommento"/>
        </w:rPr>
        <w:annotationRef/>
      </w:r>
      <w:r>
        <w:t>The new one. The old implementation has 3 mandatory networks (ILAN, IWAN and ELAN on the MNG OS, the new one has, as default, the ILAN only and the others two are optional)</w:t>
      </w:r>
    </w:p>
  </w:comment>
  <w:comment w:id="28" w:author="PRINCIPE Antonio" w:date="2023-11-10T17:43:00Z" w:initials="AP">
    <w:p w14:paraId="591ED8D2" w14:textId="77777777" w:rsidR="00974A04" w:rsidRDefault="00974A04" w:rsidP="004A08E1">
      <w:pPr>
        <w:pStyle w:val="Testocommento"/>
      </w:pPr>
      <w:r>
        <w:rPr>
          <w:rStyle w:val="Rimandocommento"/>
        </w:rPr>
        <w:annotationRef/>
      </w:r>
      <w:r>
        <w:t>Thanks.</w:t>
      </w:r>
    </w:p>
  </w:comment>
  <w:comment w:id="29" w:author="PRINCIPE Antonio" w:date="2023-10-02T15:07:00Z" w:initials="PA">
    <w:p w14:paraId="1EE308A4" w14:textId="676E1EF0" w:rsidR="00974A04" w:rsidRDefault="00974A04" w:rsidP="00E6756B">
      <w:pPr>
        <w:pStyle w:val="Testocommento"/>
      </w:pPr>
      <w:r>
        <w:rPr>
          <w:rStyle w:val="Rimandocommento"/>
        </w:rPr>
        <w:annotationRef/>
      </w:r>
      <w:r>
        <w:t>The OS of the MNG VM Guest ?</w:t>
      </w:r>
    </w:p>
  </w:comment>
  <w:comment w:id="30" w:author="Romiti Marco" w:date="2023-10-05T16:05:00Z" w:initials="RM">
    <w:p w14:paraId="732BF0BD" w14:textId="77777777" w:rsidR="00974A04" w:rsidRDefault="00974A04" w:rsidP="00E6756B">
      <w:pPr>
        <w:pStyle w:val="Testocommento"/>
      </w:pPr>
      <w:r>
        <w:rPr>
          <w:rStyle w:val="Rimandocommento"/>
        </w:rPr>
        <w:annotationRef/>
      </w:r>
      <w:r>
        <w:t>Yes, additional details added in the text.</w:t>
      </w:r>
    </w:p>
  </w:comment>
  <w:comment w:id="31" w:author="PRINCIPE Antonio" w:date="2023-11-10T17:42:00Z" w:initials="AP">
    <w:p w14:paraId="6A6C2173" w14:textId="77777777" w:rsidR="00974A04" w:rsidRDefault="00974A04" w:rsidP="004A08E1">
      <w:pPr>
        <w:pStyle w:val="Testocommento"/>
      </w:pPr>
      <w:r>
        <w:rPr>
          <w:rStyle w:val="Rimandocommento"/>
        </w:rPr>
        <w:annotationRef/>
      </w:r>
      <w:r>
        <w:t>Can we call, us you proposed in Figure 3 Guest MNG</w:t>
      </w:r>
    </w:p>
  </w:comment>
  <w:comment w:id="32" w:author="Romiti Marco" w:date="2023-11-17T10:49:00Z" w:initials="RM">
    <w:p w14:paraId="6894E042" w14:textId="77777777" w:rsidR="003964F3" w:rsidRDefault="003964F3" w:rsidP="005402DD">
      <w:pPr>
        <w:pStyle w:val="Testocommento"/>
      </w:pPr>
      <w:r>
        <w:rPr>
          <w:rStyle w:val="Rimandocommento"/>
        </w:rPr>
        <w:annotationRef/>
      </w:r>
      <w:r>
        <w:t>Done here. In other contexts, when the Guest qualification is not needed, it can appear as MNG without Guest qualification.</w:t>
      </w:r>
    </w:p>
  </w:comment>
  <w:comment w:id="33" w:author="PRINCIPE Antonio" w:date="2023-10-02T15:08:00Z" w:initials="PA">
    <w:p w14:paraId="4748EF77" w14:textId="07ADF57D" w:rsidR="00974A04" w:rsidRDefault="00974A04" w:rsidP="00E6756B">
      <w:pPr>
        <w:pStyle w:val="Testocommento"/>
      </w:pPr>
      <w:r>
        <w:rPr>
          <w:rStyle w:val="Rimandocommento"/>
        </w:rPr>
        <w:annotationRef/>
      </w:r>
      <w:r>
        <w:t>MNG VM?</w:t>
      </w:r>
    </w:p>
  </w:comment>
  <w:comment w:id="34" w:author="Romiti Marco" w:date="2023-10-05T16:07:00Z" w:initials="RM">
    <w:p w14:paraId="47098E95" w14:textId="77777777" w:rsidR="00974A04" w:rsidRDefault="00974A04" w:rsidP="00E6756B">
      <w:pPr>
        <w:pStyle w:val="Testocommento"/>
      </w:pPr>
      <w:r>
        <w:rPr>
          <w:rStyle w:val="Rimandocommento"/>
        </w:rPr>
        <w:annotationRef/>
      </w:r>
      <w:r>
        <w:t>Yes, additional details added in the text.</w:t>
      </w:r>
    </w:p>
  </w:comment>
  <w:comment w:id="35" w:author="PRINCIPE Antonio" w:date="2023-10-02T15:23:00Z" w:initials="PA">
    <w:p w14:paraId="5869F646" w14:textId="1324FF63" w:rsidR="00974A04" w:rsidRDefault="00974A04" w:rsidP="00E6756B">
      <w:pPr>
        <w:pStyle w:val="Testocommento"/>
      </w:pPr>
      <w:r>
        <w:rPr>
          <w:rStyle w:val="Rimandocommento"/>
        </w:rPr>
        <w:annotationRef/>
      </w:r>
      <w:r>
        <w:t xml:space="preserve">Update of the OS of the MNG VM </w:t>
      </w:r>
    </w:p>
  </w:comment>
  <w:comment w:id="36" w:author="Romiti Marco" w:date="2023-10-05T16:10:00Z" w:initials="RM">
    <w:p w14:paraId="5B195E15" w14:textId="77777777" w:rsidR="00974A04" w:rsidRDefault="00974A04" w:rsidP="00E6756B">
      <w:pPr>
        <w:pStyle w:val="Testocommento"/>
      </w:pPr>
      <w:r>
        <w:rPr>
          <w:rStyle w:val="Rimandocommento"/>
        </w:rPr>
        <w:annotationRef/>
      </w:r>
      <w:r>
        <w:t>Replaced text as indicated</w:t>
      </w:r>
    </w:p>
  </w:comment>
  <w:comment w:id="42" w:author="HOUBEN Matt" w:date="2023-10-05T09:19:00Z" w:initials="HM">
    <w:p w14:paraId="69EEABCB" w14:textId="55D88414" w:rsidR="00974A04" w:rsidRDefault="00974A04">
      <w:pPr>
        <w:pStyle w:val="Testocommento"/>
      </w:pPr>
      <w:r>
        <w:rPr>
          <w:rStyle w:val="Rimandocommento"/>
        </w:rPr>
        <w:annotationRef/>
      </w:r>
      <w:r>
        <w:t>Is this really screenshot from a VM?</w:t>
      </w:r>
      <w:r>
        <w:br/>
        <w:t>I asked this because interface designation on a VM is usually ens.. (e.g. ens3, ens4, ens5 etc.) and not enp... like here in the screenshot.</w:t>
      </w:r>
      <w:r>
        <w:br/>
        <w:t>Or does the OS installation rename the virtual interfaces to match the designation of physical interfaces on the KVM host.</w:t>
      </w:r>
    </w:p>
    <w:p w14:paraId="2DED3BF9" w14:textId="77777777" w:rsidR="00974A04" w:rsidRDefault="00974A04" w:rsidP="00E6756B">
      <w:pPr>
        <w:pStyle w:val="Testocommento"/>
      </w:pPr>
      <w:r>
        <w:br/>
        <w:t>This question also applies for other screenshots with network interface names present.</w:t>
      </w:r>
    </w:p>
  </w:comment>
  <w:comment w:id="41" w:author="Romiti Marco" w:date="2023-10-05T16:14:00Z" w:initials="RM">
    <w:p w14:paraId="76BAA503" w14:textId="401744A3" w:rsidR="00974A04" w:rsidRDefault="00974A04" w:rsidP="00E6756B">
      <w:pPr>
        <w:pStyle w:val="Testocommento"/>
      </w:pPr>
      <w:r>
        <w:rPr>
          <w:rStyle w:val="Rimandocommento"/>
        </w:rPr>
        <w:annotationRef/>
      </w:r>
      <w:r>
        <w:t>Yes, it is a really screenshot. Below there is a ls command result executed on the CORE Guest. Inside the Virtual Machines, the names have been assigned by the Guest OS, both on Gen10 and Gen11. There's no naming customisation.</w:t>
      </w:r>
    </w:p>
    <w:p w14:paraId="6B46DA4C" w14:textId="22BE7FDC" w:rsidR="00974A04" w:rsidRDefault="00974A04" w:rsidP="00E6756B">
      <w:pPr>
        <w:pStyle w:val="Testocommento"/>
      </w:pPr>
    </w:p>
    <w:p w14:paraId="013BD200" w14:textId="3951AA81" w:rsidR="00974A04" w:rsidRDefault="00974A04" w:rsidP="00E6756B">
      <w:pPr>
        <w:pStyle w:val="Testocommento"/>
      </w:pPr>
      <w:r>
        <w:rPr>
          <w:noProof/>
          <w:lang w:val="it-IT" w:eastAsia="it-IT"/>
        </w:rPr>
        <w:drawing>
          <wp:inline distT="0" distB="0" distL="0" distR="0" wp14:anchorId="033D6B05" wp14:editId="3902BE77">
            <wp:extent cx="5391150" cy="2143125"/>
            <wp:effectExtent l="0" t="0" r="0" b="952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comment>
  <w:comment w:id="47" w:author="KIVLENOK Roman" w:date="2023-09-25T11:49:00Z" w:initials="KR">
    <w:p w14:paraId="5996BE97" w14:textId="02AA92B5" w:rsidR="00974A04" w:rsidRDefault="00974A04">
      <w:pPr>
        <w:pStyle w:val="Testocommento"/>
      </w:pPr>
      <w:r>
        <w:rPr>
          <w:rStyle w:val="Rimandocommento"/>
        </w:rPr>
        <w:annotationRef/>
      </w:r>
      <w:r>
        <w:t>When yes is answered for the first question, could you please add text to indicate that this password will be used to connect via vnc. Something like:</w:t>
      </w:r>
    </w:p>
    <w:p w14:paraId="07AC8577" w14:textId="77777777" w:rsidR="00974A04" w:rsidRDefault="00974A04" w:rsidP="00E6756B">
      <w:pPr>
        <w:pStyle w:val="Testocommento"/>
      </w:pPr>
      <w:r>
        <w:t>Please provide the password to used to access the host via VNC.</w:t>
      </w:r>
    </w:p>
  </w:comment>
  <w:comment w:id="46" w:author="Romiti Marco" w:date="2023-10-05T16:16:00Z" w:initials="RM">
    <w:p w14:paraId="433468A9" w14:textId="77777777" w:rsidR="00974A04" w:rsidRDefault="00974A04" w:rsidP="00E6756B">
      <w:pPr>
        <w:pStyle w:val="Testocommento"/>
      </w:pPr>
      <w:r>
        <w:rPr>
          <w:rStyle w:val="Rimandocommento"/>
        </w:rPr>
        <w:annotationRef/>
      </w:r>
      <w:r>
        <w:t>Done</w:t>
      </w:r>
    </w:p>
  </w:comment>
  <w:comment w:id="49" w:author="KIVLENOK Roman" w:date="2023-09-25T11:55:00Z" w:initials="KR">
    <w:p w14:paraId="6F9EBF99" w14:textId="030DB95D" w:rsidR="00974A04" w:rsidRDefault="00974A04" w:rsidP="00E6756B">
      <w:pPr>
        <w:pStyle w:val="Testocommento"/>
      </w:pPr>
      <w:r>
        <w:rPr>
          <w:rStyle w:val="Rimandocommento"/>
        </w:rPr>
        <w:annotationRef/>
      </w:r>
      <w:r>
        <w:t>Which services are affected? "Service Requester/Provider", "Remote SDDS", "SNMP remote management and control", …?</w:t>
      </w:r>
    </w:p>
  </w:comment>
  <w:comment w:id="50" w:author="Romiti Marco" w:date="2023-10-05T16:21:00Z" w:initials="RM">
    <w:p w14:paraId="07F1AC97" w14:textId="77777777" w:rsidR="00974A04" w:rsidRDefault="00974A04">
      <w:pPr>
        <w:pStyle w:val="Testocommento"/>
      </w:pPr>
      <w:r>
        <w:rPr>
          <w:rStyle w:val="Rimandocommento"/>
        </w:rPr>
        <w:annotationRef/>
      </w:r>
      <w:r>
        <w:t xml:space="preserve">The services using ELAN and the IWAN on the MNG. </w:t>
      </w:r>
    </w:p>
    <w:p w14:paraId="5D76CF5B" w14:textId="77777777" w:rsidR="00974A04" w:rsidRDefault="00974A04">
      <w:pPr>
        <w:pStyle w:val="Testocommento"/>
      </w:pPr>
      <w:r>
        <w:t>The services available on the MNG are:</w:t>
      </w:r>
    </w:p>
    <w:p w14:paraId="31FDC03C" w14:textId="017C42A5" w:rsidR="00974A04" w:rsidRDefault="00974A04">
      <w:pPr>
        <w:pStyle w:val="Testocommento"/>
      </w:pPr>
      <w:r>
        <w:t xml:space="preserve">-SNMP monitoring &amp; control </w:t>
      </w:r>
    </w:p>
    <w:p w14:paraId="6EC48008" w14:textId="11DCDB1B" w:rsidR="00974A04" w:rsidRDefault="00974A04">
      <w:pPr>
        <w:pStyle w:val="Testocommento"/>
      </w:pPr>
      <w:r>
        <w:t>-Service Provider</w:t>
      </w:r>
    </w:p>
    <w:p w14:paraId="0370A2A1" w14:textId="2CC37EA2" w:rsidR="00974A04" w:rsidRDefault="00974A04">
      <w:pPr>
        <w:pStyle w:val="Testocommento"/>
      </w:pPr>
      <w:r>
        <w:t>-Remote SDDS.</w:t>
      </w:r>
    </w:p>
    <w:p w14:paraId="131BA760" w14:textId="77777777" w:rsidR="00974A04" w:rsidRDefault="00974A04">
      <w:pPr>
        <w:pStyle w:val="Testocommento"/>
      </w:pPr>
    </w:p>
    <w:p w14:paraId="26F0B9C9" w14:textId="77777777" w:rsidR="00974A04" w:rsidRDefault="00974A04">
      <w:pPr>
        <w:pStyle w:val="Testocommento"/>
      </w:pPr>
      <w:r>
        <w:t xml:space="preserve">If both LAN are missing on the MNG, it will not be possible to use the Service/Provider (disabled by default in a previous TR). </w:t>
      </w:r>
      <w:r>
        <w:br/>
        <w:t xml:space="preserve">The SNMP remote monitoring &amp; Control cannot be performed using the ELAN and the IWAN. </w:t>
      </w:r>
    </w:p>
    <w:p w14:paraId="11B09B77" w14:textId="00614B60" w:rsidR="00974A04" w:rsidRDefault="00974A04" w:rsidP="00E6756B">
      <w:pPr>
        <w:pStyle w:val="Testocommento"/>
      </w:pPr>
      <w:r>
        <w:t xml:space="preserve">About the remote SDDS, it should use the IWAN and if the LAN is not available it will not be possible to connect to the remote SDDS. </w:t>
      </w:r>
    </w:p>
    <w:p w14:paraId="2F954684" w14:textId="1AFD37CD" w:rsidR="00974A04" w:rsidRDefault="00974A04" w:rsidP="00E6756B">
      <w:pPr>
        <w:pStyle w:val="Testocommento"/>
      </w:pPr>
      <w:r>
        <w:t>Anyway I think it depends also on the network/router configuration. The remote connection of the WKS  could be forwarded on the ILAN.</w:t>
      </w:r>
    </w:p>
  </w:comment>
  <w:comment w:id="51" w:author="PRINCIPE Antonio" w:date="2023-11-10T17:50:00Z" w:initials="AP">
    <w:p w14:paraId="7AEFC636" w14:textId="77777777" w:rsidR="00974A04" w:rsidRDefault="00974A04" w:rsidP="004A08E1">
      <w:pPr>
        <w:pStyle w:val="Testocommento"/>
      </w:pPr>
      <w:r>
        <w:rPr>
          <w:rStyle w:val="Rimandocommento"/>
        </w:rPr>
        <w:annotationRef/>
      </w:r>
      <w:r>
        <w:t>This could be an issue for MUAC.</w:t>
      </w:r>
    </w:p>
  </w:comment>
  <w:comment w:id="52" w:author="Marchese Giuseppe [2]" w:date="2023-11-13T19:24:00Z" w:initials="MG">
    <w:p w14:paraId="562F7105" w14:textId="77777777" w:rsidR="00974A04" w:rsidRDefault="00974A04">
      <w:pPr>
        <w:pStyle w:val="Testocommento"/>
      </w:pPr>
      <w:r>
        <w:rPr>
          <w:rStyle w:val="Rimandocommento"/>
        </w:rPr>
        <w:annotationRef/>
      </w:r>
      <w:r>
        <w:t>Yes but this is the requirement that we received.</w:t>
      </w:r>
    </w:p>
    <w:p w14:paraId="7E187668" w14:textId="202E8F12" w:rsidR="00974A04" w:rsidRDefault="00974A04">
      <w:pPr>
        <w:pStyle w:val="Testocommento"/>
      </w:pPr>
      <w:r>
        <w:t>Anyway this is only the default configuration, MUAC needs to modify the default configuration (by ESPACE or during the post-installation) and enable also the ELAN, for example, on the MNGs. In this way, when the MNG becomes OPS then detects the availability of the ILAN and the ELAN and starts the SNMP Agent on both interfaces.</w:t>
      </w:r>
      <w:r>
        <w:br/>
      </w:r>
      <w:r>
        <w:br/>
        <w:t>Otherwise we have to change the received requirement about the default configuration and create, as default, the ILAN, ELAN and IWAN on the MNGs. As the previous.</w:t>
      </w:r>
    </w:p>
  </w:comment>
  <w:comment w:id="53" w:author="KIVLENOK Roman" w:date="2023-09-26T10:09:00Z" w:initials="KR">
    <w:p w14:paraId="76141D3B" w14:textId="02FD5A0C" w:rsidR="00974A04" w:rsidRDefault="00974A04" w:rsidP="00E6756B">
      <w:pPr>
        <w:pStyle w:val="Testocommento"/>
      </w:pPr>
      <w:r>
        <w:rPr>
          <w:rStyle w:val="Rimandocommento"/>
        </w:rPr>
        <w:annotationRef/>
      </w:r>
      <w:r>
        <w:t>It is ECP346</w:t>
      </w:r>
    </w:p>
  </w:comment>
  <w:comment w:id="54" w:author="Romiti Marco" w:date="2023-10-05T15:01:00Z" w:initials="RM">
    <w:p w14:paraId="4257BCA1" w14:textId="77777777" w:rsidR="00974A04" w:rsidRDefault="00974A04" w:rsidP="00E6756B">
      <w:pPr>
        <w:pStyle w:val="Testocommento"/>
      </w:pPr>
      <w:r>
        <w:rPr>
          <w:rStyle w:val="Rimandocommento"/>
        </w:rPr>
        <w:annotationRef/>
      </w:r>
      <w:r>
        <w:t>Yes, thanks</w:t>
      </w:r>
    </w:p>
  </w:comment>
  <w:comment w:id="56" w:author="PRINCIPE Antonio" w:date="2023-10-02T16:01:00Z" w:initials="PA">
    <w:p w14:paraId="2810DFF4" w14:textId="290B1D96" w:rsidR="00974A04" w:rsidRDefault="00974A04" w:rsidP="00E6756B">
      <w:pPr>
        <w:pStyle w:val="Testocommento"/>
      </w:pPr>
      <w:r>
        <w:rPr>
          <w:rStyle w:val="Rimandocommento"/>
        </w:rPr>
        <w:annotationRef/>
      </w:r>
      <w:r>
        <w:t>Do we need to indicate if we prepare KVM Host A or KVM Host B?</w:t>
      </w:r>
    </w:p>
  </w:comment>
  <w:comment w:id="57" w:author="Romiti Marco" w:date="2023-10-05T16:26:00Z" w:initials="RM">
    <w:p w14:paraId="501059B7" w14:textId="77777777" w:rsidR="00974A04" w:rsidRDefault="00974A04" w:rsidP="00E6756B">
      <w:pPr>
        <w:pStyle w:val="Testocommento"/>
      </w:pPr>
      <w:r>
        <w:rPr>
          <w:rStyle w:val="Rimandocommento"/>
        </w:rPr>
        <w:annotationRef/>
      </w:r>
      <w:r>
        <w:t>No, unless the two servers will be two different models (I guess this is not the case).</w:t>
      </w:r>
    </w:p>
  </w:comment>
  <w:comment w:id="59" w:author="PRINCIPE Antonio" w:date="2023-09-20T10:06:00Z" w:initials="PA">
    <w:p w14:paraId="6F00630F" w14:textId="4A68A904" w:rsidR="00974A04" w:rsidRDefault="00974A04" w:rsidP="00E6756B">
      <w:pPr>
        <w:pStyle w:val="Testocommento"/>
      </w:pPr>
      <w:r>
        <w:rPr>
          <w:rStyle w:val="Rimandocommento"/>
        </w:rPr>
        <w:annotationRef/>
      </w:r>
      <w:r>
        <w:t xml:space="preserve">In my humble opinion, we support only Gen11 and Gen10. Why other ? </w:t>
      </w:r>
    </w:p>
  </w:comment>
  <w:comment w:id="60" w:author="HOUBEN Matt" w:date="2023-10-05T10:03:00Z" w:initials="HM">
    <w:p w14:paraId="21A21A3F" w14:textId="77777777" w:rsidR="00974A04" w:rsidRDefault="00974A04" w:rsidP="00E6756B">
      <w:pPr>
        <w:pStyle w:val="Testocommento"/>
      </w:pPr>
      <w:r>
        <w:rPr>
          <w:rStyle w:val="Rimandocommento"/>
        </w:rPr>
        <w:annotationRef/>
      </w:r>
      <w:r>
        <w:t>Beware that if we do not offer the 'Other' we get a vendor lock in, which is in conflict with the SDDS requirement that it must be able to run on any x86-64 platform.  The Gen10 and Gen 11 offer a predefined template, as this is the recommended platform, but users must be able to use ESPACE (or the post install scripts for that matter) with other hardware platforms too. The price they have to pay is that there are no predefined settings, but that is not a big problem.</w:t>
      </w:r>
    </w:p>
  </w:comment>
  <w:comment w:id="62" w:author="PRINCIPE Antonio" w:date="2023-10-02T16:03:00Z" w:initials="PA">
    <w:p w14:paraId="1F1F5ABA" w14:textId="3FF2B92E" w:rsidR="00974A04" w:rsidRDefault="00974A04" w:rsidP="00E6756B">
      <w:pPr>
        <w:pStyle w:val="Testocommento"/>
      </w:pPr>
      <w:r>
        <w:rPr>
          <w:rStyle w:val="Rimandocommento"/>
        </w:rPr>
        <w:annotationRef/>
      </w:r>
      <w:r>
        <w:t>In the figure 16, perhaps SDDS KVM system could be replaced by SDDS KVM host.</w:t>
      </w:r>
    </w:p>
  </w:comment>
  <w:comment w:id="61" w:author="Romiti Marco" w:date="2023-10-05T16:28:00Z" w:initials="RM">
    <w:p w14:paraId="1449EB7C" w14:textId="77777777" w:rsidR="00974A04" w:rsidRDefault="00974A04" w:rsidP="00E6756B">
      <w:pPr>
        <w:pStyle w:val="Testocommento"/>
      </w:pPr>
      <w:r>
        <w:rPr>
          <w:rStyle w:val="Rimandocommento"/>
        </w:rPr>
        <w:annotationRef/>
      </w:r>
      <w:r>
        <w:t>Ok, modified</w:t>
      </w:r>
    </w:p>
  </w:comment>
  <w:comment w:id="63" w:author="KIVLENOK Roman" w:date="2023-09-26T12:02:00Z" w:initials="KR">
    <w:p w14:paraId="5B66C171" w14:textId="449082E1" w:rsidR="00974A04" w:rsidRDefault="00974A04">
      <w:pPr>
        <w:pStyle w:val="Testocommento"/>
      </w:pPr>
      <w:r>
        <w:rPr>
          <w:rStyle w:val="Rimandocommento"/>
        </w:rPr>
        <w:annotationRef/>
      </w:r>
      <w:r>
        <w:t>What are the names of bridge interfaces for these networks?</w:t>
      </w:r>
    </w:p>
    <w:p w14:paraId="1017FC5F" w14:textId="77777777" w:rsidR="00974A04" w:rsidRDefault="00974A04">
      <w:pPr>
        <w:pStyle w:val="Testocommento"/>
      </w:pPr>
    </w:p>
    <w:p w14:paraId="033986B5" w14:textId="77777777" w:rsidR="00974A04" w:rsidRDefault="00974A04">
      <w:pPr>
        <w:pStyle w:val="Testocommento"/>
      </w:pPr>
      <w:r>
        <w:t xml:space="preserve">In case of other HW platforms will user have to select interfaces to be used for ILAN,ELAN,IWAN and MGMT? </w:t>
      </w:r>
    </w:p>
    <w:p w14:paraId="50F17816" w14:textId="77777777" w:rsidR="00974A04" w:rsidRDefault="00974A04">
      <w:pPr>
        <w:pStyle w:val="Testocommento"/>
      </w:pPr>
    </w:p>
    <w:p w14:paraId="5A98D5E2" w14:textId="77777777" w:rsidR="00974A04" w:rsidRDefault="00974A04">
      <w:pPr>
        <w:pStyle w:val="Testocommento"/>
      </w:pPr>
      <w:r>
        <w:t>Will it be possible to define only one interface for IWAN,ELAN,ILAN?</w:t>
      </w:r>
    </w:p>
    <w:p w14:paraId="6E321890" w14:textId="77777777" w:rsidR="00974A04" w:rsidRDefault="00974A04" w:rsidP="00E6756B">
      <w:pPr>
        <w:pStyle w:val="Testocommento"/>
      </w:pPr>
      <w:r>
        <w:t>Not to select any interface for MGMT?</w:t>
      </w:r>
    </w:p>
  </w:comment>
  <w:comment w:id="64" w:author="Romiti Marco" w:date="2023-10-05T16:55:00Z" w:initials="RM">
    <w:p w14:paraId="3E235BAC" w14:textId="77777777" w:rsidR="00974A04" w:rsidRDefault="00974A04">
      <w:pPr>
        <w:pStyle w:val="Testocommento"/>
      </w:pPr>
      <w:r>
        <w:rPr>
          <w:rStyle w:val="Rimandocommento"/>
        </w:rPr>
        <w:annotationRef/>
      </w:r>
      <w:r>
        <w:rPr>
          <w:i/>
          <w:iCs/>
        </w:rPr>
        <w:t>What are the names of bridge interfaces for these networks?</w:t>
      </w:r>
    </w:p>
    <w:p w14:paraId="6D80BDA2" w14:textId="77777777" w:rsidR="00974A04" w:rsidRDefault="00974A04">
      <w:pPr>
        <w:pStyle w:val="Testocommento"/>
      </w:pPr>
    </w:p>
    <w:p w14:paraId="7EF7DC1F" w14:textId="77777777" w:rsidR="00974A04" w:rsidRDefault="00974A04">
      <w:pPr>
        <w:pStyle w:val="Testocommento"/>
      </w:pPr>
      <w:r>
        <w:t>Answer in the text.</w:t>
      </w:r>
    </w:p>
    <w:p w14:paraId="05C47D3D" w14:textId="77777777" w:rsidR="00974A04" w:rsidRDefault="00974A04">
      <w:pPr>
        <w:pStyle w:val="Testocommento"/>
      </w:pPr>
    </w:p>
    <w:p w14:paraId="5E0536E5" w14:textId="77777777" w:rsidR="00974A04" w:rsidRDefault="00974A04">
      <w:pPr>
        <w:pStyle w:val="Testocommento"/>
      </w:pPr>
      <w:r>
        <w:rPr>
          <w:i/>
          <w:iCs/>
        </w:rPr>
        <w:t xml:space="preserve">In case of other HW platforms will user have to select interfaces to be used for ILAN,ELAN,IWAN and MGMT? </w:t>
      </w:r>
    </w:p>
    <w:p w14:paraId="0917CFB4" w14:textId="77777777" w:rsidR="00974A04" w:rsidRDefault="00974A04">
      <w:pPr>
        <w:pStyle w:val="Testocommento"/>
      </w:pPr>
    </w:p>
    <w:p w14:paraId="7187DE11" w14:textId="77777777" w:rsidR="00974A04" w:rsidRDefault="00974A04">
      <w:pPr>
        <w:pStyle w:val="Testocommento"/>
      </w:pPr>
      <w:r>
        <w:t>Yes, text added after  Figure 17.</w:t>
      </w:r>
    </w:p>
    <w:p w14:paraId="045F1C6E" w14:textId="77777777" w:rsidR="00974A04" w:rsidRDefault="00974A04">
      <w:pPr>
        <w:pStyle w:val="Testocommento"/>
      </w:pPr>
    </w:p>
    <w:p w14:paraId="4FD24AF4" w14:textId="77777777" w:rsidR="00974A04" w:rsidRDefault="00974A04">
      <w:pPr>
        <w:pStyle w:val="Testocommento"/>
      </w:pPr>
      <w:r>
        <w:rPr>
          <w:i/>
          <w:iCs/>
        </w:rPr>
        <w:t>Will it be possible to define only one interface for IWAN,ELAN,ILAN?</w:t>
      </w:r>
    </w:p>
    <w:p w14:paraId="519245CF" w14:textId="77777777" w:rsidR="00974A04" w:rsidRDefault="00974A04">
      <w:pPr>
        <w:pStyle w:val="Testocommento"/>
      </w:pPr>
    </w:p>
    <w:p w14:paraId="738D07DD" w14:textId="77777777" w:rsidR="00974A04" w:rsidRDefault="00974A04">
      <w:pPr>
        <w:pStyle w:val="Testocommento"/>
      </w:pPr>
      <w:r>
        <w:t>If it's intended to use the same interface for the three LANs, then this is inibhited. From a technical point of view, this possibility exists, but it has not been studied and the application has been designed as described in the network architecture presented at the UG #83.</w:t>
      </w:r>
    </w:p>
    <w:p w14:paraId="0473982F" w14:textId="77777777" w:rsidR="00974A04" w:rsidRDefault="00974A04">
      <w:pPr>
        <w:pStyle w:val="Testocommento"/>
      </w:pPr>
    </w:p>
    <w:p w14:paraId="61A1EFF4" w14:textId="77777777" w:rsidR="00974A04" w:rsidRDefault="00974A04">
      <w:pPr>
        <w:pStyle w:val="Testocommento"/>
      </w:pPr>
      <w:r>
        <w:rPr>
          <w:i/>
          <w:iCs/>
        </w:rPr>
        <w:t>Not to select any interface for MGMT?</w:t>
      </w:r>
    </w:p>
    <w:p w14:paraId="1C7F5C47" w14:textId="77777777" w:rsidR="00974A04" w:rsidRDefault="00974A04">
      <w:pPr>
        <w:pStyle w:val="Testocommento"/>
      </w:pPr>
    </w:p>
    <w:p w14:paraId="53BCA4F2" w14:textId="77777777" w:rsidR="00974A04" w:rsidRDefault="00974A04" w:rsidP="00E6756B">
      <w:pPr>
        <w:pStyle w:val="Testocommento"/>
      </w:pPr>
      <w:r>
        <w:t>Additional clarification in the text. The MGMT interface is not mandatory.</w:t>
      </w:r>
    </w:p>
  </w:comment>
  <w:comment w:id="66" w:author="PRINCIPE Antonio" w:date="2023-09-20T10:07:00Z" w:initials="PA">
    <w:p w14:paraId="40286D01" w14:textId="76F0A282" w:rsidR="00974A04" w:rsidRDefault="00974A04" w:rsidP="00E6756B">
      <w:pPr>
        <w:pStyle w:val="Testocommento"/>
      </w:pPr>
      <w:r>
        <w:rPr>
          <w:rStyle w:val="Rimandocommento"/>
        </w:rPr>
        <w:annotationRef/>
      </w:r>
      <w:r>
        <w:t>Do we have the same port configuration for Gen10 and Gen11?</w:t>
      </w:r>
    </w:p>
  </w:comment>
  <w:comment w:id="67" w:author="Romiti Marco" w:date="2023-10-05T16:57:00Z" w:initials="RM">
    <w:p w14:paraId="45684FF9" w14:textId="53CF73E7" w:rsidR="00974A04" w:rsidRDefault="00974A04" w:rsidP="00E6756B">
      <w:pPr>
        <w:pStyle w:val="Testocommento"/>
      </w:pPr>
      <w:r>
        <w:rPr>
          <w:rStyle w:val="Rimandocommento"/>
        </w:rPr>
        <w:annotationRef/>
      </w:r>
      <w:r>
        <w:t xml:space="preserve">No, port configuration is different as described in figures (36, 37). The physical name of the ports are different between the two hardware </w:t>
      </w:r>
    </w:p>
  </w:comment>
  <w:comment w:id="68" w:author="KIVLENOK Roman" w:date="2023-09-26T11:45:00Z" w:initials="KR">
    <w:p w14:paraId="1A85861A" w14:textId="74F7F8CF" w:rsidR="00974A04" w:rsidRDefault="00974A04">
      <w:pPr>
        <w:pStyle w:val="Testocommento"/>
      </w:pPr>
      <w:r>
        <w:rPr>
          <w:rStyle w:val="Rimandocommento"/>
        </w:rPr>
        <w:annotationRef/>
      </w:r>
      <w:r>
        <w:t xml:space="preserve">What is the Management interface? </w:t>
      </w:r>
    </w:p>
    <w:p w14:paraId="0F764B1F" w14:textId="77777777" w:rsidR="00974A04" w:rsidRDefault="00974A04">
      <w:pPr>
        <w:pStyle w:val="Testocommento"/>
      </w:pPr>
      <w:r>
        <w:t xml:space="preserve">Will it be used to connect to VM? </w:t>
      </w:r>
    </w:p>
    <w:p w14:paraId="482C962A" w14:textId="77777777" w:rsidR="00974A04" w:rsidRDefault="00974A04">
      <w:pPr>
        <w:pStyle w:val="Testocommento"/>
      </w:pPr>
      <w:r>
        <w:t>Where this IPs will be assigned to?</w:t>
      </w:r>
    </w:p>
    <w:p w14:paraId="3FAD479C" w14:textId="77777777" w:rsidR="00974A04" w:rsidRDefault="00974A04" w:rsidP="00E6756B">
      <w:pPr>
        <w:pStyle w:val="Testocommento"/>
      </w:pPr>
      <w:r>
        <w:t xml:space="preserve"> </w:t>
      </w:r>
    </w:p>
  </w:comment>
  <w:comment w:id="69" w:author="Romiti Marco" w:date="2023-10-05T16:59:00Z" w:initials="RM">
    <w:p w14:paraId="4228788C" w14:textId="59E7B33A" w:rsidR="00974A04" w:rsidRDefault="00974A04" w:rsidP="00E6756B">
      <w:pPr>
        <w:pStyle w:val="Testocommento"/>
      </w:pPr>
      <w:r>
        <w:rPr>
          <w:rStyle w:val="Rimandocommento"/>
        </w:rPr>
        <w:annotationRef/>
      </w:r>
      <w:r>
        <w:t>The Management interface is the interface used to connect to the KVM Host. It will be created on the Host (KVM Host A and KVM Host B) and it is not related to the SDDS VMs. In the figure 18 it is possible to define the IP address of the management network. This network can be used for example to connect via vnc or ssh to the KVM Host A and KVM Host B.  It can be for example the “Local lan”</w:t>
      </w:r>
    </w:p>
  </w:comment>
  <w:comment w:id="71" w:author="KIVLENOK Roman" w:date="2023-09-26T11:48:00Z" w:initials="KR">
    <w:p w14:paraId="00C90A48" w14:textId="73AAA556" w:rsidR="00974A04" w:rsidRDefault="00974A04">
      <w:pPr>
        <w:pStyle w:val="Testocommento"/>
      </w:pPr>
      <w:r>
        <w:rPr>
          <w:rStyle w:val="Rimandocommento"/>
        </w:rPr>
        <w:annotationRef/>
      </w:r>
      <w:r>
        <w:t>I would change the text to:</w:t>
      </w:r>
    </w:p>
    <w:p w14:paraId="034B35B2" w14:textId="77777777" w:rsidR="00974A04" w:rsidRDefault="00974A04" w:rsidP="00E6756B">
      <w:pPr>
        <w:pStyle w:val="Testocommento"/>
      </w:pPr>
      <w:r>
        <w:t>Management interface network settings used for remote connection(…) and saying wich host, VMs or VM host machine(physical server).</w:t>
      </w:r>
    </w:p>
  </w:comment>
  <w:comment w:id="70" w:author="Romiti Marco" w:date="2023-10-05T17:02:00Z" w:initials="RM">
    <w:p w14:paraId="10F93768" w14:textId="77777777" w:rsidR="00974A04" w:rsidRDefault="00974A04" w:rsidP="00E6756B">
      <w:pPr>
        <w:pStyle w:val="Testocommento"/>
      </w:pPr>
      <w:r>
        <w:rPr>
          <w:rStyle w:val="Rimandocommento"/>
        </w:rPr>
        <w:annotationRef/>
      </w:r>
      <w:r>
        <w:t xml:space="preserve">Yes, but the Management Network interface is for the KVM Host only, so no Virtual machines are involved. </w:t>
      </w:r>
    </w:p>
    <w:p w14:paraId="69A3FE89" w14:textId="7005133E" w:rsidR="00974A04" w:rsidRDefault="00974A04" w:rsidP="00E6756B">
      <w:pPr>
        <w:pStyle w:val="Testocommento"/>
      </w:pPr>
      <w:r>
        <w:t>“to the host” is related to the KVM Host. Remote connection to manage the KVM Host (ssh, vnc, ntp)</w:t>
      </w:r>
    </w:p>
  </w:comment>
  <w:comment w:id="72" w:author="PRINCIPE Antonio" w:date="2023-10-02T16:06:00Z" w:initials="PA">
    <w:p w14:paraId="04F3A4CB" w14:textId="022149F9" w:rsidR="00974A04" w:rsidRDefault="00974A04" w:rsidP="00E6756B">
      <w:pPr>
        <w:pStyle w:val="Testocommento"/>
      </w:pPr>
      <w:r>
        <w:rPr>
          <w:rStyle w:val="Rimandocommento"/>
        </w:rPr>
        <w:annotationRef/>
      </w:r>
      <w:r>
        <w:t>KVM1 and KVM2 are the two addresses on the same host or the address on KVM Host A and KVM Host B?</w:t>
      </w:r>
    </w:p>
  </w:comment>
  <w:comment w:id="73" w:author="Marchese Giuseppe" w:date="2023-10-20T14:13:00Z" w:initials="MG">
    <w:p w14:paraId="1665A9D6" w14:textId="0A63C1F8" w:rsidR="00974A04" w:rsidRDefault="00974A04">
      <w:pPr>
        <w:pStyle w:val="Testocommento"/>
      </w:pPr>
      <w:r>
        <w:rPr>
          <w:rStyle w:val="Rimandocommento"/>
        </w:rPr>
        <w:annotationRef/>
      </w:r>
      <w:r>
        <w:t xml:space="preserve">“KVM 1 IP Address” is the IP address of the sdds-hypervisor1, “KVM 2 IP Address” is the IP address of the sdds-hypervisor2,  </w:t>
      </w:r>
    </w:p>
  </w:comment>
  <w:comment w:id="74" w:author="PRINCIPE Antonio" w:date="2023-11-10T17:56:00Z" w:initials="AP">
    <w:p w14:paraId="78827C9E" w14:textId="77777777" w:rsidR="00974A04" w:rsidRDefault="00974A04" w:rsidP="004A08E1">
      <w:pPr>
        <w:pStyle w:val="Testocommento"/>
      </w:pPr>
      <w:r>
        <w:rPr>
          <w:rStyle w:val="Rimandocommento"/>
        </w:rPr>
        <w:annotationRef/>
      </w:r>
      <w:r>
        <w:t>OK</w:t>
      </w:r>
    </w:p>
  </w:comment>
  <w:comment w:id="75" w:author="KIVLENOK Roman" w:date="2023-09-26T12:04:00Z" w:initials="KR">
    <w:p w14:paraId="0F085B3D" w14:textId="20ECD6C3" w:rsidR="00974A04" w:rsidRDefault="00974A04" w:rsidP="00E6756B">
      <w:pPr>
        <w:pStyle w:val="Testocommento"/>
      </w:pPr>
      <w:r>
        <w:rPr>
          <w:rStyle w:val="Rimandocommento"/>
        </w:rPr>
        <w:annotationRef/>
      </w:r>
      <w:r>
        <w:t>Added to VM host machine(the physical one)?</w:t>
      </w:r>
    </w:p>
  </w:comment>
  <w:comment w:id="76" w:author="Marchese Giuseppe" w:date="2023-10-20T14:14:00Z" w:initials="MG">
    <w:p w14:paraId="69D948D6" w14:textId="08FC6D40" w:rsidR="00974A04" w:rsidRDefault="00974A04">
      <w:pPr>
        <w:pStyle w:val="Testocommento"/>
      </w:pPr>
      <w:r>
        <w:rPr>
          <w:rStyle w:val="Rimandocommento"/>
        </w:rPr>
        <w:annotationRef/>
      </w:r>
      <w:r>
        <w:t xml:space="preserve">No, the IP addresses are added to the KVM Host hosts file and are used to connect, by the management interface, the KVM 1 Host and the KVM 2 Hosts, moreover these IP can be used to reach both servers by remote (ssh, vnc). </w:t>
      </w:r>
    </w:p>
  </w:comment>
  <w:comment w:id="78" w:author="PRINCIPE Antonio" w:date="2023-10-02T16:20:00Z" w:initials="PA">
    <w:p w14:paraId="17EA4BA4" w14:textId="77777777" w:rsidR="00974A04" w:rsidRDefault="00974A04" w:rsidP="00E6756B">
      <w:pPr>
        <w:pStyle w:val="Testocommento"/>
      </w:pPr>
      <w:r>
        <w:rPr>
          <w:rStyle w:val="Rimandocommento"/>
        </w:rPr>
        <w:annotationRef/>
      </w:r>
      <w:r>
        <w:t>Can we define different hostname than what specified in the figure e.g. OPS_SDDS_KVM_HOST_A/B?</w:t>
      </w:r>
    </w:p>
  </w:comment>
  <w:comment w:id="79" w:author="Marchese Giuseppe" w:date="2023-10-20T14:18:00Z" w:initials="MG">
    <w:p w14:paraId="6C51CCDF" w14:textId="0A7264D9" w:rsidR="00974A04" w:rsidRDefault="00974A04">
      <w:pPr>
        <w:pStyle w:val="Testocommento"/>
      </w:pPr>
      <w:r>
        <w:rPr>
          <w:rStyle w:val="Rimandocommento"/>
        </w:rPr>
        <w:annotationRef/>
      </w:r>
      <w:r>
        <w:t>sdds-hypervisor1 and sdds-hypervisor2 are the hostname of the two KVM Host. To add other hostnames, for example related to a test environment, it can be used the “New host name” button and add new keys to the hosts file. i.e: “test_sdds_vhost1” and “test_sdds_vhost2”. The hostname of the KVM host 1 and KVM host 2, as the hostnames of the SDDS servers (sdds-core1, sdds-core2, sdds-mng1, sdds-mng2), cannot be changed</w:t>
      </w:r>
    </w:p>
  </w:comment>
  <w:comment w:id="80" w:author="PRINCIPE Antonio" w:date="2023-11-10T17:55:00Z" w:initials="AP">
    <w:p w14:paraId="76DBCBCB" w14:textId="77777777" w:rsidR="00974A04" w:rsidRDefault="00974A04" w:rsidP="004A08E1">
      <w:pPr>
        <w:pStyle w:val="Testocommento"/>
      </w:pPr>
      <w:r>
        <w:rPr>
          <w:rStyle w:val="Rimandocommento"/>
        </w:rPr>
        <w:annotationRef/>
      </w:r>
      <w:r>
        <w:t>Can a User rename sdds-hypervisor1 to OPS_SDDS_HOST1 ?</w:t>
      </w:r>
    </w:p>
  </w:comment>
  <w:comment w:id="81" w:author="Marchese Giuseppe [2]" w:date="2023-11-13T19:31:00Z" w:initials="MG">
    <w:p w14:paraId="54A23D80" w14:textId="17A9BC82" w:rsidR="00974A04" w:rsidRDefault="00974A04">
      <w:pPr>
        <w:pStyle w:val="Testocommento"/>
      </w:pPr>
      <w:r>
        <w:rPr>
          <w:rStyle w:val="Rimandocommento"/>
        </w:rPr>
        <w:annotationRef/>
      </w:r>
      <w:r>
        <w:t xml:space="preserve">No, these are the hostnames of the KVM 1and KVM 2 and cannot be changed as the sdds-mng1, sdds-mng2.sdds-core2, and sdds-core1. The user can change the Virtual machines (Guests) Names.  </w:t>
      </w:r>
    </w:p>
  </w:comment>
  <w:comment w:id="82" w:author="Romiti Marco" w:date="2023-11-14T10:42:00Z" w:initials="RM">
    <w:p w14:paraId="6B9CA015" w14:textId="77777777" w:rsidR="00974A04" w:rsidRDefault="00974A04" w:rsidP="00974A04">
      <w:pPr>
        <w:pStyle w:val="Testocommento"/>
      </w:pPr>
      <w:r>
        <w:rPr>
          <w:rStyle w:val="Rimandocommento"/>
        </w:rPr>
        <w:annotationRef/>
      </w:r>
      <w:r>
        <w:t>Not by Espace, but manually later on. The name of the Hosts is used by NTP for a peer-to-peer synchronization when an external source is not available. The user can change the names manually at a later time, adjusting the NTP configuration if needed</w:t>
      </w:r>
    </w:p>
  </w:comment>
  <w:comment w:id="83" w:author="KIVLENOK Roman" w:date="2023-09-26T13:02:00Z" w:initials="KR">
    <w:p w14:paraId="19203A00" w14:textId="24619E09" w:rsidR="00974A04" w:rsidRDefault="00974A04">
      <w:pPr>
        <w:pStyle w:val="Testocommento"/>
      </w:pPr>
      <w:r>
        <w:rPr>
          <w:rStyle w:val="Rimandocommento"/>
        </w:rPr>
        <w:annotationRef/>
      </w:r>
      <w:r>
        <w:t xml:space="preserve">Shall this interface be the same on the 2 servers?  </w:t>
      </w:r>
    </w:p>
    <w:p w14:paraId="0F1E2B80" w14:textId="77777777" w:rsidR="00974A04" w:rsidRDefault="00974A04" w:rsidP="00E6756B">
      <w:pPr>
        <w:pStyle w:val="Testocommento"/>
      </w:pPr>
      <w:r>
        <w:t>Will it be the case for "other" HW platform. What if there are 2 different servers or one interfaces is not working? The last case is very unlikely to happen.</w:t>
      </w:r>
    </w:p>
  </w:comment>
  <w:comment w:id="84" w:author="Marchese Giuseppe" w:date="2023-10-20T14:26:00Z" w:initials="MG">
    <w:p w14:paraId="0BF30507" w14:textId="4B9B4BE3" w:rsidR="00974A04" w:rsidRDefault="00974A04">
      <w:pPr>
        <w:pStyle w:val="Testocommento"/>
      </w:pPr>
      <w:r>
        <w:rPr>
          <w:rStyle w:val="Rimandocommento"/>
        </w:rPr>
        <w:annotationRef/>
      </w:r>
      <w:r>
        <w:t xml:space="preserve">Yes, as the ESPACE tool used to configure the SDDS servers (CORE, MNG), it is supposed to have twin servers (“Building block” should have the same servers). </w:t>
      </w:r>
      <w:r>
        <w:br/>
        <w:t xml:space="preserve">KVM Host servers 1 and 2 must be used for the redundancy and the hardware should be the same otherwise it needs to duplicate all the configuration that involves the hardware.  (Bridges and User Bridges for the KVM Host configuration; Bonding XLAN and User LANs for the SDDS Servers configuration)  </w:t>
      </w:r>
    </w:p>
  </w:comment>
  <w:comment w:id="87" w:author="KIVLENOK Roman" w:date="2023-09-26T13:51:00Z" w:initials="KR">
    <w:p w14:paraId="75E2A2A6" w14:textId="77777777" w:rsidR="00974A04" w:rsidRDefault="00974A04" w:rsidP="00E6756B">
      <w:pPr>
        <w:pStyle w:val="Testocommento"/>
      </w:pPr>
      <w:r>
        <w:rPr>
          <w:rStyle w:val="Rimandocommento"/>
        </w:rPr>
        <w:annotationRef/>
      </w:r>
      <w:r>
        <w:t>Do these passwords will be in a plain text when this configuration is imported?</w:t>
      </w:r>
    </w:p>
  </w:comment>
  <w:comment w:id="88" w:author="Marchese Giuseppe" w:date="2023-10-20T14:37:00Z" w:initials="MG">
    <w:p w14:paraId="145FA573" w14:textId="77777777" w:rsidR="00974A04" w:rsidRDefault="00974A04">
      <w:pPr>
        <w:pStyle w:val="Testocommento"/>
      </w:pPr>
      <w:r>
        <w:rPr>
          <w:rStyle w:val="Rimandocommento"/>
        </w:rPr>
        <w:annotationRef/>
      </w:r>
      <w:r>
        <w:t>In the HMI it is possible to hide/show the passwords.</w:t>
      </w:r>
    </w:p>
    <w:p w14:paraId="10D9B66E" w14:textId="15CF36D1" w:rsidR="00974A04" w:rsidRDefault="00974A04">
      <w:pPr>
        <w:pStyle w:val="Testocommento"/>
      </w:pPr>
      <w:r>
        <w:t>When a tar, previous created by ESPACE, is loaded then it is possible to change the password and see the current values.</w:t>
      </w:r>
      <w:r>
        <w:br/>
        <w:t>Clicking the eye in fig 23, it will be displayed the password.</w:t>
      </w:r>
    </w:p>
    <w:p w14:paraId="79E83B36" w14:textId="0E17A5F3" w:rsidR="00974A04" w:rsidRDefault="00974A04">
      <w:pPr>
        <w:pStyle w:val="Testocommento"/>
      </w:pPr>
    </w:p>
    <w:p w14:paraId="776A559A" w14:textId="588FA549" w:rsidR="00974A04" w:rsidRDefault="00974A04">
      <w:pPr>
        <w:pStyle w:val="Testocommento"/>
      </w:pPr>
      <w:r>
        <w:t xml:space="preserve">The tar provided by ESPACE will be inserted in a password protected zip file. In this way it will be not possible to manually open it by an User and see the passwords or change some configuration files making the ESPACE settings unusable. </w:t>
      </w:r>
    </w:p>
    <w:p w14:paraId="3C461AD1" w14:textId="15DD64C7" w:rsidR="00974A04" w:rsidRDefault="00974A04">
      <w:pPr>
        <w:pStyle w:val="Testocommento"/>
      </w:pPr>
      <w:r>
        <w:t xml:space="preserve">The protected file (.tar.zip) can be loaded by ESPACE tool in order to see or change the configuration . </w:t>
      </w:r>
    </w:p>
  </w:comment>
  <w:comment w:id="90" w:author="PRINCIPE Antonio" w:date="2023-11-10T17:59:00Z" w:initials="AP">
    <w:p w14:paraId="5B8B5925" w14:textId="77777777" w:rsidR="00974A04" w:rsidRDefault="00974A04" w:rsidP="004A08E1">
      <w:pPr>
        <w:pStyle w:val="Testocommento"/>
      </w:pPr>
      <w:r>
        <w:rPr>
          <w:rStyle w:val="Rimandocommento"/>
        </w:rPr>
        <w:annotationRef/>
      </w:r>
      <w:r>
        <w:t>How?</w:t>
      </w:r>
    </w:p>
  </w:comment>
  <w:comment w:id="91" w:author="Marchese Giuseppe [2]" w:date="2023-11-13T19:34:00Z" w:initials="MG">
    <w:p w14:paraId="17058EEB" w14:textId="77777777" w:rsidR="00974A04" w:rsidRDefault="00974A04" w:rsidP="00974A04">
      <w:pPr>
        <w:pStyle w:val="Testocommento"/>
      </w:pPr>
      <w:r>
        <w:rPr>
          <w:rStyle w:val="Rimandocommento"/>
        </w:rPr>
        <w:annotationRef/>
      </w:r>
      <w:r>
        <w:t>Explanation added to the text</w:t>
      </w:r>
    </w:p>
  </w:comment>
  <w:comment w:id="94" w:author="PRINCIPE Antonio" w:date="2023-10-02T16:16:00Z" w:initials="PA">
    <w:p w14:paraId="3DF84DFD" w14:textId="01FA72B9" w:rsidR="00974A04" w:rsidRDefault="00974A04" w:rsidP="00E6756B">
      <w:pPr>
        <w:pStyle w:val="Testocommento"/>
      </w:pPr>
      <w:r>
        <w:rPr>
          <w:rStyle w:val="Rimandocommento"/>
        </w:rPr>
        <w:annotationRef/>
      </w:r>
      <w:r>
        <w:t>The OS of the VM Guests ?</w:t>
      </w:r>
    </w:p>
  </w:comment>
  <w:comment w:id="93" w:author="Marchese Giuseppe" w:date="2023-10-20T14:45:00Z" w:initials="MG">
    <w:p w14:paraId="639D023D" w14:textId="701619CA" w:rsidR="00974A04" w:rsidRDefault="00974A04">
      <w:pPr>
        <w:pStyle w:val="Testocommento"/>
      </w:pPr>
      <w:r>
        <w:rPr>
          <w:rStyle w:val="Rimandocommento"/>
        </w:rPr>
        <w:annotationRef/>
      </w:r>
      <w:r>
        <w:t>Yes, the OS related to the MNGs and the COREs.</w:t>
      </w:r>
    </w:p>
    <w:p w14:paraId="345C9315" w14:textId="57FE905D" w:rsidR="00974A04" w:rsidRDefault="00974A04">
      <w:pPr>
        <w:pStyle w:val="Testocommento"/>
      </w:pPr>
      <w:r>
        <w:t>The updates related to this OS involves the MNG only. In fact with the ECP650 the MNG must have, as default network configuration, the ILAN only (Fig 27).</w:t>
      </w:r>
    </w:p>
  </w:comment>
  <w:comment w:id="96" w:author="KIVLENOK Roman" w:date="2023-09-27T10:12:00Z" w:initials="KR">
    <w:p w14:paraId="6AB2F9A5" w14:textId="48CEBF3C" w:rsidR="00974A04" w:rsidRDefault="00974A04">
      <w:pPr>
        <w:pStyle w:val="Testocommento"/>
      </w:pPr>
      <w:r>
        <w:rPr>
          <w:rStyle w:val="Rimandocommento"/>
        </w:rPr>
        <w:annotationRef/>
      </w:r>
      <w:r>
        <w:t>I would propose to change the text:</w:t>
      </w:r>
    </w:p>
    <w:p w14:paraId="6F202FE4" w14:textId="77777777" w:rsidR="00974A04" w:rsidRDefault="00974A04">
      <w:pPr>
        <w:pStyle w:val="Testocommento"/>
      </w:pPr>
      <w:r>
        <w:t>1. We have to types of BB now, except of RT and SW, these are MNG and CORE BBs. We must have 2 MNG and 2 CORE units. 2nd sentence states it is possible to have only one unit, which is not the case.</w:t>
      </w:r>
    </w:p>
    <w:p w14:paraId="40DA2ED2" w14:textId="77777777" w:rsidR="00974A04" w:rsidRDefault="00974A04">
      <w:pPr>
        <w:pStyle w:val="Testocommento"/>
      </w:pPr>
    </w:p>
    <w:p w14:paraId="0D4304D6" w14:textId="77777777" w:rsidR="00974A04" w:rsidRDefault="00974A04">
      <w:pPr>
        <w:pStyle w:val="Testocommento"/>
      </w:pPr>
      <w:r>
        <w:t>2. By default CORE A and MNG A ….</w:t>
      </w:r>
    </w:p>
    <w:p w14:paraId="7E8DF942" w14:textId="77777777" w:rsidR="00974A04" w:rsidRDefault="00974A04" w:rsidP="00E6756B">
      <w:pPr>
        <w:pStyle w:val="Testocommento"/>
      </w:pPr>
      <w:r>
        <w:t xml:space="preserve">Will it be possible to make CORE A and  CORE B running on the same server? If not, this sentence has to be rephrased. </w:t>
      </w:r>
    </w:p>
  </w:comment>
  <w:comment w:id="95" w:author="Marchese Giuseppe" w:date="2023-10-20T15:32:00Z" w:initials="MG">
    <w:p w14:paraId="0E743429" w14:textId="4B85D549" w:rsidR="00974A04" w:rsidRDefault="00974A04" w:rsidP="00566A9C">
      <w:pPr>
        <w:pStyle w:val="Testocommento"/>
      </w:pPr>
      <w:r>
        <w:rPr>
          <w:rStyle w:val="Rimandocommento"/>
        </w:rPr>
        <w:annotationRef/>
      </w:r>
      <w:r>
        <w:t>changed.</w:t>
      </w:r>
    </w:p>
  </w:comment>
  <w:comment w:id="98" w:author="PRINCIPE Antonio" w:date="2023-10-02T16:56:00Z" w:initials="PA">
    <w:p w14:paraId="21271A78" w14:textId="77777777" w:rsidR="00974A04" w:rsidRDefault="00974A04" w:rsidP="00E6756B">
      <w:pPr>
        <w:pStyle w:val="Testocommento"/>
      </w:pPr>
      <w:r>
        <w:rPr>
          <w:rStyle w:val="Rimandocommento"/>
        </w:rPr>
        <w:annotationRef/>
      </w:r>
      <w:r>
        <w:t>What about the /etc/host of the Guest OSs</w:t>
      </w:r>
    </w:p>
  </w:comment>
  <w:comment w:id="99" w:author="Marchese Giuseppe" w:date="2023-10-20T15:08:00Z" w:initials="MG">
    <w:p w14:paraId="2ACDBB1D" w14:textId="50A22F11" w:rsidR="00974A04" w:rsidRDefault="00974A04">
      <w:pPr>
        <w:pStyle w:val="Testocommento"/>
      </w:pPr>
      <w:r>
        <w:rPr>
          <w:rStyle w:val="Rimandocommento"/>
        </w:rPr>
        <w:annotationRef/>
      </w:r>
      <w:r>
        <w:t xml:space="preserve">The /etc/hosts file of the Guest VMs (COREs, MNGs) is not involved in the update and remains like it was in the previous version 06.02. </w:t>
      </w:r>
    </w:p>
    <w:p w14:paraId="33505E6F" w14:textId="3578C007" w:rsidR="00974A04" w:rsidRDefault="00974A04">
      <w:pPr>
        <w:pStyle w:val="Testocommento"/>
      </w:pPr>
      <w:r>
        <w:t>The major update, related to the ESPACE version to configure the SDDS servers OS, is related to support, as default network configuration, the ILAN only. Moreover it will be not possible to add others CORE BBs and additional WKSs</w:t>
      </w:r>
    </w:p>
    <w:p w14:paraId="6766EB7E" w14:textId="03BFF6A7" w:rsidR="00974A04" w:rsidRDefault="00974A04">
      <w:pPr>
        <w:pStyle w:val="Testocommento"/>
      </w:pPr>
    </w:p>
    <w:p w14:paraId="76660F73" w14:textId="72BDD0A6" w:rsidR="00974A04" w:rsidRDefault="00974A04">
      <w:pPr>
        <w:pStyle w:val="Testocommento"/>
      </w:pPr>
      <w:r>
        <w:t xml:space="preserve">We added the tab “Hosts” too (Figure 28). </w:t>
      </w:r>
    </w:p>
    <w:p w14:paraId="04ABCB4F" w14:textId="24DB97E4" w:rsidR="00974A04" w:rsidRDefault="00974A04">
      <w:pPr>
        <w:pStyle w:val="Testocommento"/>
      </w:pPr>
    </w:p>
  </w:comment>
  <w:comment w:id="101" w:author="PRINCIPE Antonio" w:date="2023-11-10T18:05:00Z" w:initials="AP">
    <w:p w14:paraId="7B456E2B" w14:textId="77777777" w:rsidR="00974A04" w:rsidRDefault="00974A04" w:rsidP="004A08E1">
      <w:pPr>
        <w:pStyle w:val="Testocommento"/>
      </w:pPr>
      <w:r>
        <w:rPr>
          <w:rStyle w:val="Rimandocommento"/>
        </w:rPr>
        <w:annotationRef/>
      </w:r>
      <w:bookmarkStart w:id="103" w:name="_Hlk150843972"/>
      <w:r>
        <w:t xml:space="preserve">Why sdds-core-bb1-virtual? Can we use sdds-core-virtual? </w:t>
      </w:r>
      <w:bookmarkEnd w:id="103"/>
    </w:p>
    <w:p w14:paraId="4FBC2E9C" w14:textId="0B44AA33" w:rsidR="00974A04" w:rsidRDefault="00974A04" w:rsidP="004A08E1">
      <w:pPr>
        <w:pStyle w:val="Testocommento"/>
      </w:pPr>
    </w:p>
  </w:comment>
  <w:comment w:id="102" w:author="Romiti Marco" w:date="2023-11-14T11:07:00Z" w:initials="RM">
    <w:p w14:paraId="77C5214D" w14:textId="77777777" w:rsidR="00974A04" w:rsidRDefault="00974A04" w:rsidP="00974A04">
      <w:pPr>
        <w:pStyle w:val="Testocommento"/>
      </w:pPr>
      <w:r>
        <w:rPr>
          <w:rStyle w:val="Rimandocommento"/>
        </w:rPr>
        <w:annotationRef/>
      </w:r>
      <w:r>
        <w:t>This name is used internally by the SDDS application on the ILAN, so it should not be used by the user. Anyway, at a later time the user can modify manually /etc/hosts by adding the alias sdds-core-virtual to the sdds-core-bb1-virtual hostname (example: 10.1.20.101 sdds-core-bb1-virtual sdds-core-virtual)</w:t>
      </w:r>
    </w:p>
  </w:comment>
  <w:comment w:id="105" w:author="PRINCIPE Antonio" w:date="2023-09-20T10:12:00Z" w:initials="PA">
    <w:p w14:paraId="4C7BA89B" w14:textId="5A709878" w:rsidR="00974A04" w:rsidRDefault="00974A04" w:rsidP="00E6756B">
      <w:pPr>
        <w:pStyle w:val="Testocommento"/>
      </w:pPr>
      <w:r>
        <w:rPr>
          <w:rStyle w:val="Rimandocommento"/>
        </w:rPr>
        <w:annotationRef/>
      </w:r>
      <w:r>
        <w:t>Can we remove them ? What we have to describe for user to select their HW solution?</w:t>
      </w:r>
    </w:p>
  </w:comment>
  <w:comment w:id="106" w:author="HOUBEN Matt" w:date="2023-10-05T09:37:00Z" w:initials="HM">
    <w:p w14:paraId="46B618F8" w14:textId="77777777" w:rsidR="00974A04" w:rsidRDefault="00974A04" w:rsidP="00E6756B">
      <w:pPr>
        <w:pStyle w:val="Testocommento"/>
      </w:pPr>
      <w:r>
        <w:rPr>
          <w:rStyle w:val="Rimandocommento"/>
        </w:rPr>
        <w:annotationRef/>
      </w:r>
      <w:r>
        <w:t>Until now, the possibility of 2 router building blocks has never been used. It has always been either 1 or no Router BB.</w:t>
      </w:r>
    </w:p>
  </w:comment>
  <w:comment w:id="107" w:author="Marchese Giuseppe" w:date="2023-10-20T15:56:00Z" w:initials="MG">
    <w:p w14:paraId="0683E096" w14:textId="1D8FE784" w:rsidR="00974A04" w:rsidRDefault="00974A04">
      <w:pPr>
        <w:pStyle w:val="Testocommento"/>
      </w:pPr>
      <w:r>
        <w:rPr>
          <w:rStyle w:val="Rimandocommento"/>
        </w:rPr>
        <w:annotationRef/>
      </w:r>
      <w:r>
        <w:t>As default the SDDS has only one router BB. It is possible to remove routers and switches by the WKS_CONF HMI.</w:t>
      </w:r>
    </w:p>
  </w:comment>
  <w:comment w:id="108" w:author="HOUBEN Matt" w:date="2023-10-05T09:39:00Z" w:initials="HM">
    <w:p w14:paraId="3B3C93FD" w14:textId="77777777" w:rsidR="00974A04" w:rsidRDefault="00974A04" w:rsidP="00E6756B">
      <w:pPr>
        <w:pStyle w:val="Testocommento"/>
      </w:pPr>
      <w:r>
        <w:rPr>
          <w:rStyle w:val="Rimandocommento"/>
        </w:rPr>
        <w:annotationRef/>
      </w:r>
      <w:r>
        <w:t>Are we really sure that we can meet the performance requirements using VMs with 800 logical channels?</w:t>
      </w:r>
    </w:p>
  </w:comment>
  <w:comment w:id="109" w:author="Romiti Marco" w:date="2023-11-09T15:55:00Z" w:initials="RM">
    <w:p w14:paraId="1A5E960F" w14:textId="77777777" w:rsidR="00974A04" w:rsidRDefault="00974A04" w:rsidP="004A08E1">
      <w:pPr>
        <w:pStyle w:val="Testocommento"/>
      </w:pPr>
      <w:r>
        <w:rPr>
          <w:rStyle w:val="Rimandocommento"/>
        </w:rPr>
        <w:annotationRef/>
      </w:r>
      <w:r>
        <w:t>Performance requirements satisfied. Preliminary test results uploaded to the SCN folder</w:t>
      </w:r>
    </w:p>
  </w:comment>
  <w:comment w:id="110" w:author="KIVLENOK Roman" w:date="2023-09-27T10:39:00Z" w:initials="KR">
    <w:p w14:paraId="0CA658E8" w14:textId="4F15914D" w:rsidR="00974A04" w:rsidRDefault="00974A04" w:rsidP="00E6756B">
      <w:pPr>
        <w:pStyle w:val="Testocommento"/>
      </w:pPr>
      <w:r>
        <w:rPr>
          <w:rStyle w:val="Rimandocommento"/>
        </w:rPr>
        <w:annotationRef/>
      </w:r>
      <w:r>
        <w:t>Including 800, then ETR453 will be fixed.</w:t>
      </w:r>
    </w:p>
  </w:comment>
  <w:comment w:id="111" w:author="Marchese Giuseppe" w:date="2023-10-20T15:58:00Z" w:initials="MG">
    <w:p w14:paraId="2D588942" w14:textId="7AB0DCDC" w:rsidR="00974A04" w:rsidRDefault="00974A04">
      <w:pPr>
        <w:pStyle w:val="Testocommento"/>
      </w:pPr>
      <w:r>
        <w:rPr>
          <w:rStyle w:val="Rimandocommento"/>
        </w:rPr>
        <w:annotationRef/>
      </w:r>
      <w:r>
        <w:t xml:space="preserve">Ok, we will fix it following the first analysis that we already wrote in a note of the ETR453. </w:t>
      </w:r>
    </w:p>
    <w:p w14:paraId="01E1B7EB" w14:textId="528DCBB0" w:rsidR="00974A04" w:rsidRDefault="00974A04">
      <w:pPr>
        <w:pStyle w:val="Testocommento"/>
      </w:pPr>
      <w:r>
        <w:t>Solution of ETR 453 added to the text (MNG side paragraph)</w:t>
      </w:r>
    </w:p>
  </w:comment>
  <w:comment w:id="115" w:author="PRINCIPE Antonio" w:date="2023-11-10T18:16:00Z" w:initials="AP">
    <w:p w14:paraId="35FC3DC8" w14:textId="694F24A7" w:rsidR="00974A04" w:rsidRDefault="00974A04" w:rsidP="004A08E1">
      <w:pPr>
        <w:pStyle w:val="Testocommento"/>
      </w:pPr>
      <w:r>
        <w:rPr>
          <w:rStyle w:val="Rimandocommento"/>
        </w:rPr>
        <w:annotationRef/>
      </w:r>
      <w:r>
        <w:t>Reviewed up to here</w:t>
      </w:r>
    </w:p>
  </w:comment>
  <w:comment w:id="117" w:author="KIVLENOK Roman" w:date="2023-09-27T11:09:00Z" w:initials="KR">
    <w:p w14:paraId="00B4053A" w14:textId="35BA2EF6" w:rsidR="00974A04" w:rsidRDefault="00974A04" w:rsidP="00E6756B">
      <w:pPr>
        <w:pStyle w:val="Testocommento"/>
      </w:pPr>
      <w:r>
        <w:rPr>
          <w:rStyle w:val="Rimandocommento"/>
        </w:rPr>
        <w:annotationRef/>
      </w:r>
      <w:r>
        <w:t>What about root user?</w:t>
      </w:r>
    </w:p>
  </w:comment>
  <w:comment w:id="118" w:author="Marchese Giuseppe" w:date="2023-10-20T15:26:00Z" w:initials="MG">
    <w:p w14:paraId="48759657" w14:textId="2A687097" w:rsidR="00974A04" w:rsidRDefault="00974A04">
      <w:pPr>
        <w:pStyle w:val="Testocommento"/>
      </w:pPr>
      <w:r>
        <w:rPr>
          <w:rStyle w:val="Rimandocommento"/>
        </w:rPr>
        <w:annotationRef/>
      </w:r>
      <w:r>
        <w:t>root user is automatically created by the OS installation but to manage the Guest VMs and the Virtual manager tool it needs for only sddskvm user.</w:t>
      </w:r>
    </w:p>
    <w:p w14:paraId="12DAF7A5" w14:textId="27607BCA" w:rsidR="00974A04" w:rsidRDefault="00974A04">
      <w:pPr>
        <w:pStyle w:val="Testocommento"/>
      </w:pPr>
    </w:p>
  </w:comment>
  <w:comment w:id="131" w:author="HOUBEN Matt" w:date="2023-10-05T09:49:00Z" w:initials="HM">
    <w:p w14:paraId="7FCE6BD3" w14:textId="77777777" w:rsidR="00974A04" w:rsidRDefault="00974A04" w:rsidP="00E6756B">
      <w:pPr>
        <w:pStyle w:val="Testocommento"/>
      </w:pPr>
      <w:r>
        <w:rPr>
          <w:rStyle w:val="Rimandocommento"/>
        </w:rPr>
        <w:annotationRef/>
      </w:r>
      <w:r>
        <w:t>Is there a possibility to define different disk image sizes than these default ones? I can imagine that somebody wants more disk space for e.g. storage of recordings.</w:t>
      </w:r>
    </w:p>
  </w:comment>
  <w:comment w:id="130" w:author="Marchese Giuseppe" w:date="2023-10-08T16:50:00Z" w:initials="MG">
    <w:p w14:paraId="1034B36B" w14:textId="533AB78F" w:rsidR="00974A04" w:rsidRDefault="00974A04">
      <w:pPr>
        <w:pStyle w:val="Testocommento"/>
      </w:pPr>
      <w:r>
        <w:rPr>
          <w:rStyle w:val="Rimandocommento"/>
        </w:rPr>
        <w:annotationRef/>
      </w:r>
      <w:r>
        <w:t>We added it. As default configuration there will be 60GB for the MNG and 60GB for the CORE Guest VMs.</w:t>
      </w:r>
    </w:p>
    <w:p w14:paraId="22069168" w14:textId="1385C6A2" w:rsidR="00974A04" w:rsidRDefault="00974A04">
      <w:pPr>
        <w:pStyle w:val="Testocommento"/>
      </w:pPr>
      <w:r>
        <w:t>The User can change it as added in the text and in the figure 48. We added the possibility to change also the guest name, the title, the description, the number of the CPUs and the RAM.</w:t>
      </w:r>
    </w:p>
    <w:p w14:paraId="6CC08EB4" w14:textId="78CBC559" w:rsidR="00974A04" w:rsidRDefault="00974A04">
      <w:pPr>
        <w:pStyle w:val="Testocommento"/>
      </w:pPr>
    </w:p>
    <w:p w14:paraId="3C5ED255" w14:textId="0C31B612" w:rsidR="00974A04" w:rsidRDefault="00974A04">
      <w:pPr>
        <w:pStyle w:val="Testocommento"/>
      </w:pPr>
      <w:r>
        <w:t>We added this feature also on ESPACE as reported in the section dedicate to ESPACE in this document</w:t>
      </w:r>
    </w:p>
    <w:p w14:paraId="51A3CCFB" w14:textId="1B5FCF26" w:rsidR="00974A04" w:rsidRDefault="00974A04">
      <w:pPr>
        <w:pStyle w:val="Testocommento"/>
      </w:pPr>
      <w:r>
        <w:rPr>
          <w:noProof/>
          <w:lang w:val="it-IT" w:eastAsia="it-IT"/>
        </w:rPr>
        <w:drawing>
          <wp:inline distT="0" distB="0" distL="0" distR="0" wp14:anchorId="459AB368" wp14:editId="67C4534D">
            <wp:extent cx="5400040" cy="316420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5400040" cy="3164205"/>
                    </a:xfrm>
                    <a:prstGeom prst="rect">
                      <a:avLst/>
                    </a:prstGeom>
                  </pic:spPr>
                </pic:pic>
              </a:graphicData>
            </a:graphic>
          </wp:inline>
        </w:drawing>
      </w:r>
    </w:p>
    <w:p w14:paraId="7615D6E2" w14:textId="7906C146" w:rsidR="00974A04" w:rsidRDefault="00974A04">
      <w:pPr>
        <w:pStyle w:val="Testocommento"/>
      </w:pPr>
    </w:p>
    <w:p w14:paraId="7B122856" w14:textId="44E89743" w:rsidR="00974A04" w:rsidRDefault="00974A04">
      <w:pPr>
        <w:pStyle w:val="Testocommento"/>
      </w:pPr>
    </w:p>
  </w:comment>
  <w:comment w:id="137" w:author="HOUBEN Matt" w:date="2023-10-05T09:52:00Z" w:initials="HM">
    <w:p w14:paraId="5B400BF6" w14:textId="77777777" w:rsidR="00974A04" w:rsidRDefault="00974A04" w:rsidP="00E6756B">
      <w:pPr>
        <w:pStyle w:val="Testocommento"/>
      </w:pPr>
      <w:r>
        <w:rPr>
          <w:rStyle w:val="Rimandocommento"/>
        </w:rPr>
        <w:annotationRef/>
      </w:r>
      <w:r>
        <w:t>Why is the 's' in enp1s0 here lowercase, whilst it is upper case in all the other interface designations? This is a strange inconsistency.</w:t>
      </w:r>
    </w:p>
  </w:comment>
  <w:comment w:id="136" w:author="Marchese Giuseppe" w:date="2023-10-08T16:46:00Z" w:initials="MG">
    <w:p w14:paraId="3E24A836" w14:textId="52315B42" w:rsidR="00974A04" w:rsidRDefault="00974A04">
      <w:pPr>
        <w:pStyle w:val="Testocommento"/>
      </w:pPr>
      <w:r>
        <w:rPr>
          <w:rStyle w:val="Rimandocommento"/>
        </w:rPr>
        <w:annotationRef/>
      </w:r>
      <w:r>
        <w:t xml:space="preserve">The Image is the one available in the Virtual machine Manager of the KVM Host software. The column “VM Interfaces” and the column “Virtual Network interface” are loaded from the Virtual Manager Software. The others two column have been manually added (Paint) in order to display how the virtual networks are mapped with the physical interfaces. </w:t>
      </w:r>
    </w:p>
    <w:p w14:paraId="426B65E6" w14:textId="2EF94306" w:rsidR="00974A04" w:rsidRDefault="00974A04">
      <w:pPr>
        <w:pStyle w:val="Testocommento"/>
      </w:pPr>
      <w:r>
        <w:t>The figure has been updated and below the network interfaces related to Guest and Host (Gen11)</w:t>
      </w:r>
    </w:p>
    <w:p w14:paraId="66924970" w14:textId="77777777" w:rsidR="00974A04" w:rsidRDefault="00974A04">
      <w:pPr>
        <w:pStyle w:val="Testocommento"/>
      </w:pPr>
    </w:p>
    <w:p w14:paraId="48456CF3" w14:textId="5B4795F7" w:rsidR="00974A04" w:rsidRDefault="00974A04">
      <w:pPr>
        <w:pStyle w:val="Testocommento"/>
      </w:pPr>
      <w:r>
        <w:t>CORE 1 Guest network interfaces name</w:t>
      </w:r>
    </w:p>
    <w:p w14:paraId="039ECAC4" w14:textId="77777777" w:rsidR="00974A04" w:rsidRDefault="00974A04">
      <w:pPr>
        <w:pStyle w:val="Testocommento"/>
      </w:pPr>
    </w:p>
    <w:p w14:paraId="4585EF5C" w14:textId="77777777" w:rsidR="00974A04" w:rsidRDefault="00974A04">
      <w:pPr>
        <w:pStyle w:val="Testocommento"/>
      </w:pPr>
      <w:r>
        <w:rPr>
          <w:noProof/>
          <w:lang w:val="it-IT" w:eastAsia="it-IT"/>
        </w:rPr>
        <w:drawing>
          <wp:inline distT="0" distB="0" distL="0" distR="0" wp14:anchorId="6D27DC47" wp14:editId="2D3A7B78">
            <wp:extent cx="5391150" cy="2143125"/>
            <wp:effectExtent l="0" t="0" r="0" b="952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14:paraId="49C843C1" w14:textId="3AB21B75" w:rsidR="00974A04" w:rsidRDefault="00974A04">
      <w:pPr>
        <w:pStyle w:val="Testocommento"/>
      </w:pPr>
    </w:p>
    <w:p w14:paraId="5DD419E4" w14:textId="3C027E35" w:rsidR="00974A04" w:rsidRDefault="00974A04">
      <w:pPr>
        <w:pStyle w:val="Testocommento"/>
      </w:pPr>
      <w:r>
        <w:t>Gen11 Physical Interfaces</w:t>
      </w:r>
    </w:p>
    <w:p w14:paraId="46B087F4" w14:textId="77777777" w:rsidR="00974A04" w:rsidRDefault="00974A04">
      <w:pPr>
        <w:pStyle w:val="Testocommento"/>
      </w:pPr>
    </w:p>
    <w:p w14:paraId="3F31A157" w14:textId="0E89ED39" w:rsidR="00974A04" w:rsidRDefault="00974A04">
      <w:pPr>
        <w:pStyle w:val="Testocommento"/>
      </w:pPr>
      <w:r>
        <w:rPr>
          <w:noProof/>
          <w:lang w:val="it-IT" w:eastAsia="it-IT"/>
        </w:rPr>
        <w:drawing>
          <wp:inline distT="0" distB="0" distL="0" distR="0" wp14:anchorId="5AB1FC62" wp14:editId="0C0EDAB0">
            <wp:extent cx="2800350" cy="2100263"/>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816090" cy="2112068"/>
                    </a:xfrm>
                    <a:prstGeom prst="rect">
                      <a:avLst/>
                    </a:prstGeom>
                    <a:noFill/>
                    <a:ln>
                      <a:noFill/>
                    </a:ln>
                  </pic:spPr>
                </pic:pic>
              </a:graphicData>
            </a:graphic>
          </wp:inline>
        </w:drawing>
      </w:r>
    </w:p>
  </w:comment>
  <w:comment w:id="144" w:author="KIVLENOK Roman" w:date="2023-11-17T09:38:00Z" w:initials="KR">
    <w:p w14:paraId="1236F29A" w14:textId="77777777" w:rsidR="00A82382" w:rsidRDefault="00A82382" w:rsidP="00A82382">
      <w:pPr>
        <w:pStyle w:val="Testocommento"/>
      </w:pPr>
      <w:r>
        <w:rPr>
          <w:rStyle w:val="Rimandocommento"/>
        </w:rPr>
        <w:annotationRef/>
      </w:r>
      <w:r>
        <w:t>Will the iso be present on HOST machine? Will it be copied by OS installation from usb stick?</w:t>
      </w:r>
    </w:p>
  </w:comment>
  <w:comment w:id="145" w:author="Marchese Giuseppe" w:date="2023-11-17T10:31:00Z" w:initials="MG">
    <w:p w14:paraId="6105B4DE" w14:textId="77777777" w:rsidR="00A82382" w:rsidRDefault="00A82382" w:rsidP="00A82382">
      <w:pPr>
        <w:pStyle w:val="Testocommento"/>
      </w:pPr>
      <w:r>
        <w:rPr>
          <w:rStyle w:val="Rimandocommento"/>
        </w:rPr>
        <w:annotationRef/>
      </w:r>
      <w:r>
        <w:t xml:space="preserve">Yes, explained in the text </w:t>
      </w:r>
    </w:p>
  </w:comment>
  <w:comment w:id="146" w:author="KIVLENOK Roman" w:date="2023-11-17T09:52:00Z" w:initials="KR">
    <w:p w14:paraId="2A91672A" w14:textId="77777777" w:rsidR="00FA7347" w:rsidRDefault="00FA7347" w:rsidP="00156876">
      <w:pPr>
        <w:pStyle w:val="Testocommento"/>
      </w:pPr>
      <w:r>
        <w:rPr>
          <w:rStyle w:val="Rimandocommento"/>
        </w:rPr>
        <w:annotationRef/>
      </w:r>
      <w:r>
        <w:t>So, it will include OS extra rpms as well, am I right?</w:t>
      </w:r>
    </w:p>
  </w:comment>
  <w:comment w:id="147" w:author="Marchese Giuseppe" w:date="2023-11-17T10:46:00Z" w:initials="MG">
    <w:p w14:paraId="42A9D3E2" w14:textId="3A5D754D" w:rsidR="00D14309" w:rsidRDefault="00D14309">
      <w:pPr>
        <w:pStyle w:val="Testocommento"/>
      </w:pPr>
      <w:r>
        <w:rPr>
          <w:rStyle w:val="Rimandocommento"/>
        </w:rPr>
        <w:annotationRef/>
      </w:r>
      <w:r>
        <w:t>Yes, answer in the text</w:t>
      </w:r>
    </w:p>
  </w:comment>
  <w:comment w:id="148" w:author="KIVLENOK Roman" w:date="2023-11-17T09:58:00Z" w:initials="KR">
    <w:p w14:paraId="45D5766B" w14:textId="77777777" w:rsidR="00FA7347" w:rsidRDefault="00FA7347" w:rsidP="007D3AD2">
      <w:pPr>
        <w:pStyle w:val="Testocommento"/>
      </w:pPr>
      <w:r>
        <w:rPr>
          <w:rStyle w:val="Rimandocommento"/>
        </w:rPr>
        <w:annotationRef/>
      </w:r>
      <w:r>
        <w:t xml:space="preserve">Rpms as well? </w:t>
      </w:r>
    </w:p>
  </w:comment>
  <w:comment w:id="149" w:author="Marchese Giuseppe" w:date="2023-11-17T10:46:00Z" w:initials="MG">
    <w:p w14:paraId="50F2CC12" w14:textId="76F057C9" w:rsidR="00D14309" w:rsidRDefault="00D14309">
      <w:pPr>
        <w:pStyle w:val="Testocommento"/>
      </w:pPr>
      <w:r>
        <w:rPr>
          <w:rStyle w:val="Rimandocommento"/>
        </w:rPr>
        <w:annotationRef/>
      </w:r>
      <w:r>
        <w:t>Yes, answer in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17049F" w15:done="0"/>
  <w15:commentEx w15:paraId="11C069CF" w15:paraIdParent="7E17049F" w15:done="0"/>
  <w15:commentEx w15:paraId="09A7378C" w15:done="0"/>
  <w15:commentEx w15:paraId="6167BC0F" w15:paraIdParent="09A7378C" w15:done="0"/>
  <w15:commentEx w15:paraId="6D487F62" w15:paraIdParent="09A7378C" w15:done="0"/>
  <w15:commentEx w15:paraId="31D3DE29" w15:done="0"/>
  <w15:commentEx w15:paraId="2E3445A5" w15:paraIdParent="31D3DE29" w15:done="0"/>
  <w15:commentEx w15:paraId="05E52D1A" w15:done="0"/>
  <w15:commentEx w15:paraId="2DAA50AF" w15:paraIdParent="05E52D1A" w15:done="0"/>
  <w15:commentEx w15:paraId="7903DE26" w15:done="0"/>
  <w15:commentEx w15:paraId="5D4D2817" w15:paraIdParent="7903DE26" w15:done="0"/>
  <w15:commentEx w15:paraId="4EE98837" w15:done="0"/>
  <w15:commentEx w15:paraId="2BC4E59A" w15:paraIdParent="4EE98837" w15:done="0"/>
  <w15:commentEx w15:paraId="65D3116C" w15:done="0"/>
  <w15:commentEx w15:paraId="2FECE242" w15:paraIdParent="65D3116C" w15:done="0"/>
  <w15:commentEx w15:paraId="3D47BDB6" w15:paraIdParent="65D3116C" w15:done="0"/>
  <w15:commentEx w15:paraId="7FD628DE" w15:paraIdParent="65D3116C" w15:done="0"/>
  <w15:commentEx w15:paraId="3788CFBD" w15:done="0"/>
  <w15:commentEx w15:paraId="5BF87F39" w15:paraIdParent="3788CFBD" w15:done="0"/>
  <w15:commentEx w15:paraId="591ED8D2" w15:paraIdParent="3788CFBD" w15:done="0"/>
  <w15:commentEx w15:paraId="1EE308A4" w15:done="0"/>
  <w15:commentEx w15:paraId="732BF0BD" w15:paraIdParent="1EE308A4" w15:done="0"/>
  <w15:commentEx w15:paraId="6A6C2173" w15:paraIdParent="1EE308A4" w15:done="0"/>
  <w15:commentEx w15:paraId="6894E042" w15:paraIdParent="1EE308A4" w15:done="0"/>
  <w15:commentEx w15:paraId="4748EF77" w15:done="0"/>
  <w15:commentEx w15:paraId="47098E95" w15:paraIdParent="4748EF77" w15:done="0"/>
  <w15:commentEx w15:paraId="5869F646" w15:done="0"/>
  <w15:commentEx w15:paraId="5B195E15" w15:paraIdParent="5869F646" w15:done="0"/>
  <w15:commentEx w15:paraId="2DED3BF9" w15:done="0"/>
  <w15:commentEx w15:paraId="013BD200" w15:paraIdParent="2DED3BF9" w15:done="0"/>
  <w15:commentEx w15:paraId="07AC8577" w15:done="0"/>
  <w15:commentEx w15:paraId="433468A9" w15:paraIdParent="07AC8577" w15:done="0"/>
  <w15:commentEx w15:paraId="6F9EBF99" w15:done="0"/>
  <w15:commentEx w15:paraId="2F954684" w15:paraIdParent="6F9EBF99" w15:done="0"/>
  <w15:commentEx w15:paraId="7AEFC636" w15:done="0"/>
  <w15:commentEx w15:paraId="7E187668" w15:paraIdParent="7AEFC636" w15:done="0"/>
  <w15:commentEx w15:paraId="76141D3B" w15:done="0"/>
  <w15:commentEx w15:paraId="4257BCA1" w15:paraIdParent="76141D3B" w15:done="0"/>
  <w15:commentEx w15:paraId="2810DFF4" w15:done="0"/>
  <w15:commentEx w15:paraId="501059B7" w15:paraIdParent="2810DFF4" w15:done="0"/>
  <w15:commentEx w15:paraId="6F00630F" w15:done="0"/>
  <w15:commentEx w15:paraId="21A21A3F" w15:paraIdParent="6F00630F" w15:done="0"/>
  <w15:commentEx w15:paraId="1F1F5ABA" w15:done="0"/>
  <w15:commentEx w15:paraId="1449EB7C" w15:paraIdParent="1F1F5ABA" w15:done="0"/>
  <w15:commentEx w15:paraId="6E321890" w15:done="0"/>
  <w15:commentEx w15:paraId="53BCA4F2" w15:paraIdParent="6E321890" w15:done="0"/>
  <w15:commentEx w15:paraId="40286D01" w15:done="0"/>
  <w15:commentEx w15:paraId="45684FF9" w15:paraIdParent="40286D01" w15:done="0"/>
  <w15:commentEx w15:paraId="3FAD479C" w15:done="0"/>
  <w15:commentEx w15:paraId="4228788C" w15:paraIdParent="3FAD479C" w15:done="0"/>
  <w15:commentEx w15:paraId="034B35B2" w15:done="0"/>
  <w15:commentEx w15:paraId="69A3FE89" w15:paraIdParent="034B35B2" w15:done="0"/>
  <w15:commentEx w15:paraId="04F3A4CB" w15:done="0"/>
  <w15:commentEx w15:paraId="1665A9D6" w15:paraIdParent="04F3A4CB" w15:done="0"/>
  <w15:commentEx w15:paraId="78827C9E" w15:paraIdParent="04F3A4CB" w15:done="0"/>
  <w15:commentEx w15:paraId="0F085B3D" w15:done="0"/>
  <w15:commentEx w15:paraId="69D948D6" w15:paraIdParent="0F085B3D" w15:done="0"/>
  <w15:commentEx w15:paraId="17EA4BA4" w15:done="0"/>
  <w15:commentEx w15:paraId="6C51CCDF" w15:paraIdParent="17EA4BA4" w15:done="0"/>
  <w15:commentEx w15:paraId="76DBCBCB" w15:paraIdParent="17EA4BA4" w15:done="0"/>
  <w15:commentEx w15:paraId="54A23D80" w15:paraIdParent="17EA4BA4" w15:done="0"/>
  <w15:commentEx w15:paraId="6B9CA015" w15:paraIdParent="17EA4BA4" w15:done="0"/>
  <w15:commentEx w15:paraId="0F1E2B80" w15:done="0"/>
  <w15:commentEx w15:paraId="0BF30507" w15:paraIdParent="0F1E2B80" w15:done="0"/>
  <w15:commentEx w15:paraId="75E2A2A6" w15:done="0"/>
  <w15:commentEx w15:paraId="3C461AD1" w15:paraIdParent="75E2A2A6" w15:done="0"/>
  <w15:commentEx w15:paraId="5B8B5925" w15:done="0"/>
  <w15:commentEx w15:paraId="17058EEB" w15:paraIdParent="5B8B5925" w15:done="0"/>
  <w15:commentEx w15:paraId="3DF84DFD" w15:done="0"/>
  <w15:commentEx w15:paraId="345C9315" w15:paraIdParent="3DF84DFD" w15:done="0"/>
  <w15:commentEx w15:paraId="7E8DF942" w15:done="0"/>
  <w15:commentEx w15:paraId="0E743429" w15:paraIdParent="7E8DF942" w15:done="0"/>
  <w15:commentEx w15:paraId="21271A78" w15:done="0"/>
  <w15:commentEx w15:paraId="04ABCB4F" w15:paraIdParent="21271A78" w15:done="0"/>
  <w15:commentEx w15:paraId="4FBC2E9C" w15:done="0"/>
  <w15:commentEx w15:paraId="77C5214D" w15:paraIdParent="4FBC2E9C" w15:done="0"/>
  <w15:commentEx w15:paraId="4C7BA89B" w15:done="0"/>
  <w15:commentEx w15:paraId="46B618F8" w15:paraIdParent="4C7BA89B" w15:done="0"/>
  <w15:commentEx w15:paraId="0683E096" w15:paraIdParent="4C7BA89B" w15:done="0"/>
  <w15:commentEx w15:paraId="3B3C93FD" w15:done="0"/>
  <w15:commentEx w15:paraId="1A5E960F" w15:paraIdParent="3B3C93FD" w15:done="0"/>
  <w15:commentEx w15:paraId="0CA658E8" w15:done="0"/>
  <w15:commentEx w15:paraId="01E1B7EB" w15:paraIdParent="0CA658E8" w15:done="0"/>
  <w15:commentEx w15:paraId="35FC3DC8" w15:done="0"/>
  <w15:commentEx w15:paraId="00B4053A" w15:done="0"/>
  <w15:commentEx w15:paraId="12DAF7A5" w15:paraIdParent="00B4053A" w15:done="0"/>
  <w15:commentEx w15:paraId="7FCE6BD3" w15:done="0"/>
  <w15:commentEx w15:paraId="7B122856" w15:paraIdParent="7FCE6BD3" w15:done="0"/>
  <w15:commentEx w15:paraId="5B400BF6" w15:done="0"/>
  <w15:commentEx w15:paraId="3F31A157" w15:paraIdParent="5B400BF6" w15:done="0"/>
  <w15:commentEx w15:paraId="1236F29A" w15:done="0"/>
  <w15:commentEx w15:paraId="6105B4DE" w15:paraIdParent="1236F29A" w15:done="0"/>
  <w15:commentEx w15:paraId="2A91672A" w15:done="0"/>
  <w15:commentEx w15:paraId="42A9D3E2" w15:paraIdParent="2A91672A" w15:done="0"/>
  <w15:commentEx w15:paraId="45D5766B" w15:done="0"/>
  <w15:commentEx w15:paraId="50F2CC12" w15:paraIdParent="45D576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53C09" w16cex:dateUtc="2023-09-20T07:38:00Z"/>
  <w16cex:commentExtensible w16cex:durableId="28C94BC0" w16cex:dateUtc="2023-10-05T12:50:00Z"/>
  <w16cex:commentExtensible w16cex:durableId="28B53D7F" w16cex:dateUtc="2023-09-20T07:44:00Z"/>
  <w16cex:commentExtensible w16cex:durableId="28C955EC" w16cex:dateUtc="2023-10-05T13:34:00Z"/>
  <w16cex:commentExtensible w16cex:durableId="7E675E68" w16cex:dateUtc="2023-11-10T16:36:00Z"/>
  <w16cex:commentExtensible w16cex:durableId="28C55A70" w16cex:dateUtc="2023-10-02T13:04:00Z"/>
  <w16cex:commentExtensible w16cex:durableId="28C95818" w16cex:dateUtc="2023-10-05T13:43:00Z"/>
  <w16cex:commentExtensible w16cex:durableId="28C569C0" w16cex:dateUtc="2023-10-02T14:09:00Z"/>
  <w16cex:commentExtensible w16cex:durableId="28C95914" w16cex:dateUtc="2023-10-05T13:47:00Z"/>
  <w16cex:commentExtensible w16cex:durableId="28BBEC08" w16cex:dateUtc="2023-09-25T09:22:00Z"/>
  <w16cex:commentExtensible w16cex:durableId="28C95A41" w16cex:dateUtc="2023-10-05T13:52:00Z"/>
  <w16cex:commentExtensible w16cex:durableId="28BBED42" w16cex:dateUtc="2023-09-25T09:28:00Z"/>
  <w16cex:commentExtensible w16cex:durableId="28C95A7C" w16cex:dateUtc="2023-10-05T13:53:00Z"/>
  <w16cex:commentExtensible w16cex:durableId="28C55EA2" w16cex:dateUtc="2023-10-02T13:22:00Z"/>
  <w16cex:commentExtensible w16cex:durableId="28C95C49" w16cex:dateUtc="2023-10-05T14:01:00Z"/>
  <w16cex:commentExtensible w16cex:durableId="684D4A48" w16cex:dateUtc="2023-11-10T16:44:00Z"/>
  <w16cex:commentExtensible w16cex:durableId="28FDD01A" w16cex:dateUtc="2023-11-14T09:53:00Z"/>
  <w16cex:commentExtensible w16cex:durableId="28C56627" w16cex:dateUtc="2023-10-02T13:54:00Z"/>
  <w16cex:commentExtensible w16cex:durableId="28C95CF1" w16cex:dateUtc="2023-10-05T14:04:00Z"/>
  <w16cex:commentExtensible w16cex:durableId="5E584FC5" w16cex:dateUtc="2023-11-10T16:43:00Z"/>
  <w16cex:commentExtensible w16cex:durableId="28C55B34" w16cex:dateUtc="2023-10-02T13:07:00Z"/>
  <w16cex:commentExtensible w16cex:durableId="28C95D53" w16cex:dateUtc="2023-10-05T14:05:00Z"/>
  <w16cex:commentExtensible w16cex:durableId="484F72C3" w16cex:dateUtc="2023-11-10T16:42:00Z"/>
  <w16cex:commentExtensible w16cex:durableId="2901C3B6" w16cex:dateUtc="2023-11-17T09:49:00Z"/>
  <w16cex:commentExtensible w16cex:durableId="28C55B55" w16cex:dateUtc="2023-10-02T13:08:00Z"/>
  <w16cex:commentExtensible w16cex:durableId="28C95DB9" w16cex:dateUtc="2023-10-05T14:07:00Z"/>
  <w16cex:commentExtensible w16cex:durableId="28C55EDB" w16cex:dateUtc="2023-10-02T13:23:00Z"/>
  <w16cex:commentExtensible w16cex:durableId="28C95E7A" w16cex:dateUtc="2023-10-05T14:10:00Z"/>
  <w16cex:commentExtensible w16cex:durableId="28C8FE2B" w16cex:dateUtc="2023-10-05T07:19:00Z"/>
  <w16cex:commentExtensible w16cex:durableId="28BBF25A" w16cex:dateUtc="2023-09-25T09:49:00Z"/>
  <w16cex:commentExtensible w16cex:durableId="28C95FF2" w16cex:dateUtc="2023-10-05T14:16:00Z"/>
  <w16cex:commentExtensible w16cex:durableId="28BBF3C9" w16cex:dateUtc="2023-09-25T09:55:00Z"/>
  <w16cex:commentExtensible w16cex:durableId="5E6A3A5B" w16cex:dateUtc="2023-11-10T16:50:00Z"/>
  <w16cex:commentExtensible w16cex:durableId="28BD2C45" w16cex:dateUtc="2023-09-26T08:09:00Z"/>
  <w16cex:commentExtensible w16cex:durableId="28C94E58" w16cex:dateUtc="2023-10-05T13:01:00Z"/>
  <w16cex:commentExtensible w16cex:durableId="28C567F4" w16cex:dateUtc="2023-10-02T14:01:00Z"/>
  <w16cex:commentExtensible w16cex:durableId="28C96237" w16cex:dateUtc="2023-10-05T14:26:00Z"/>
  <w16cex:commentExtensible w16cex:durableId="28B542BA" w16cex:dateUtc="2023-09-20T08:06:00Z"/>
  <w16cex:commentExtensible w16cex:durableId="28C9086C" w16cex:dateUtc="2023-10-05T08:03:00Z"/>
  <w16cex:commentExtensible w16cex:durableId="28C5685A" w16cex:dateUtc="2023-10-02T14:03:00Z"/>
  <w16cex:commentExtensible w16cex:durableId="28C962AC" w16cex:dateUtc="2023-10-05T14:28:00Z"/>
  <w16cex:commentExtensible w16cex:durableId="28BD46EE" w16cex:dateUtc="2023-09-26T10:02:00Z"/>
  <w16cex:commentExtensible w16cex:durableId="28C968FA" w16cex:dateUtc="2023-10-05T14:55:00Z"/>
  <w16cex:commentExtensible w16cex:durableId="28B542EA" w16cex:dateUtc="2023-09-20T08:07:00Z"/>
  <w16cex:commentExtensible w16cex:durableId="28C96966" w16cex:dateUtc="2023-10-05T14:57:00Z"/>
  <w16cex:commentExtensible w16cex:durableId="28BD42DA" w16cex:dateUtc="2023-09-26T09:45:00Z"/>
  <w16cex:commentExtensible w16cex:durableId="28C969DA" w16cex:dateUtc="2023-10-05T14:59:00Z"/>
  <w16cex:commentExtensible w16cex:durableId="28BD437B" w16cex:dateUtc="2023-09-26T09:48:00Z"/>
  <w16cex:commentExtensible w16cex:durableId="28C96AB8" w16cex:dateUtc="2023-10-05T15:02:00Z"/>
  <w16cex:commentExtensible w16cex:durableId="28C568EF" w16cex:dateUtc="2023-10-02T14:06:00Z"/>
  <w16cex:commentExtensible w16cex:durableId="363E5821" w16cex:dateUtc="2023-11-10T16:56:00Z"/>
  <w16cex:commentExtensible w16cex:durableId="28BD475D" w16cex:dateUtc="2023-09-26T10:04:00Z"/>
  <w16cex:commentExtensible w16cex:durableId="28C56C3E" w16cex:dateUtc="2023-10-02T14:20:00Z"/>
  <w16cex:commentExtensible w16cex:durableId="42ABB41B" w16cex:dateUtc="2023-11-10T16:55:00Z"/>
  <w16cex:commentExtensible w16cex:durableId="28FDCD8C" w16cex:dateUtc="2023-11-14T09:42:00Z"/>
  <w16cex:commentExtensible w16cex:durableId="28BD54F9" w16cex:dateUtc="2023-09-26T11:02:00Z"/>
  <w16cex:commentExtensible w16cex:durableId="28BD6077" w16cex:dateUtc="2023-09-26T11:51:00Z"/>
  <w16cex:commentExtensible w16cex:durableId="62FB8DED" w16cex:dateUtc="2023-11-10T16:59:00Z"/>
  <w16cex:commentExtensible w16cex:durableId="28C56B62" w16cex:dateUtc="2023-10-02T14:16:00Z"/>
  <w16cex:commentExtensible w16cex:durableId="28BE7E94" w16cex:dateUtc="2023-09-27T08:12:00Z"/>
  <w16cex:commentExtensible w16cex:durableId="28C574CB" w16cex:dateUtc="2023-10-02T14:56:00Z"/>
  <w16cex:commentExtensible w16cex:durableId="44B33526" w16cex:dateUtc="2023-11-10T17:05:00Z"/>
  <w16cex:commentExtensible w16cex:durableId="28FDD35F" w16cex:dateUtc="2023-11-14T10:07:00Z"/>
  <w16cex:commentExtensible w16cex:durableId="28B5440C" w16cex:dateUtc="2023-09-20T08:12:00Z"/>
  <w16cex:commentExtensible w16cex:durableId="28C90271" w16cex:dateUtc="2023-10-05T07:37:00Z"/>
  <w16cex:commentExtensible w16cex:durableId="28C902C3" w16cex:dateUtc="2023-10-05T07:39:00Z"/>
  <w16cex:commentExtensible w16cex:durableId="28F77F5F" w16cex:dateUtc="2023-11-09T14:55:00Z"/>
  <w16cex:commentExtensible w16cex:durableId="28BE84D4" w16cex:dateUtc="2023-09-27T08:39:00Z"/>
  <w16cex:commentExtensible w16cex:durableId="28B544BC" w16cex:dateUtc="2023-09-20T08:15:00Z"/>
  <w16cex:commentExtensible w16cex:durableId="28C94CC9" w16cex:dateUtc="2023-10-05T12:55:00Z"/>
  <w16cex:commentExtensible w16cex:durableId="7722F090" w16cex:dateUtc="2023-11-10T17:12:00Z"/>
  <w16cex:commentExtensible w16cex:durableId="28FDD968" w16cex:dateUtc="2023-11-14T10:32:00Z"/>
  <w16cex:commentExtensible w16cex:durableId="12B32EAB" w16cex:dateUtc="2023-11-10T17:16:00Z"/>
  <w16cex:commentExtensible w16cex:durableId="28BE8BEA" w16cex:dateUtc="2023-09-27T09:09:00Z"/>
  <w16cex:commentExtensible w16cex:durableId="28C90547" w16cex:dateUtc="2023-10-05T07:49:00Z"/>
  <w16cex:commentExtensible w16cex:durableId="28C905C3" w16cex:dateUtc="2023-10-05T07:52:00Z"/>
  <w16cex:commentExtensible w16cex:durableId="25F936B6" w16cex:dateUtc="2023-11-17T08:52:00Z"/>
  <w16cex:commentExtensible w16cex:durableId="2B02C56D" w16cex:dateUtc="2023-11-17T08: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17049F" w16cid:durableId="28B53C09"/>
  <w16cid:commentId w16cid:paraId="11C069CF" w16cid:durableId="28C94BC0"/>
  <w16cid:commentId w16cid:paraId="09A7378C" w16cid:durableId="28B53D7F"/>
  <w16cid:commentId w16cid:paraId="6167BC0F" w16cid:durableId="28C955EC"/>
  <w16cid:commentId w16cid:paraId="6D487F62" w16cid:durableId="7E675E68"/>
  <w16cid:commentId w16cid:paraId="31D3DE29" w16cid:durableId="28C55A70"/>
  <w16cid:commentId w16cid:paraId="2E3445A5" w16cid:durableId="28C95818"/>
  <w16cid:commentId w16cid:paraId="05E52D1A" w16cid:durableId="28C569C0"/>
  <w16cid:commentId w16cid:paraId="2DAA50AF" w16cid:durableId="28C95914"/>
  <w16cid:commentId w16cid:paraId="7903DE26" w16cid:durableId="28BBEC08"/>
  <w16cid:commentId w16cid:paraId="5D4D2817" w16cid:durableId="28C95A41"/>
  <w16cid:commentId w16cid:paraId="4EE98837" w16cid:durableId="28BBED42"/>
  <w16cid:commentId w16cid:paraId="2BC4E59A" w16cid:durableId="28C95A7C"/>
  <w16cid:commentId w16cid:paraId="65D3116C" w16cid:durableId="28C55EA2"/>
  <w16cid:commentId w16cid:paraId="2FECE242" w16cid:durableId="28C95C49"/>
  <w16cid:commentId w16cid:paraId="3D47BDB6" w16cid:durableId="684D4A48"/>
  <w16cid:commentId w16cid:paraId="7FD628DE" w16cid:durableId="28FDD01A"/>
  <w16cid:commentId w16cid:paraId="3788CFBD" w16cid:durableId="28C56627"/>
  <w16cid:commentId w16cid:paraId="5BF87F39" w16cid:durableId="28C95CF1"/>
  <w16cid:commentId w16cid:paraId="591ED8D2" w16cid:durableId="5E584FC5"/>
  <w16cid:commentId w16cid:paraId="1EE308A4" w16cid:durableId="28C55B34"/>
  <w16cid:commentId w16cid:paraId="732BF0BD" w16cid:durableId="28C95D53"/>
  <w16cid:commentId w16cid:paraId="6A6C2173" w16cid:durableId="484F72C3"/>
  <w16cid:commentId w16cid:paraId="6894E042" w16cid:durableId="2901C3B6"/>
  <w16cid:commentId w16cid:paraId="4748EF77" w16cid:durableId="28C55B55"/>
  <w16cid:commentId w16cid:paraId="47098E95" w16cid:durableId="28C95DB9"/>
  <w16cid:commentId w16cid:paraId="5869F646" w16cid:durableId="28C55EDB"/>
  <w16cid:commentId w16cid:paraId="5B195E15" w16cid:durableId="28C95E7A"/>
  <w16cid:commentId w16cid:paraId="2DED3BF9" w16cid:durableId="28C8FE2B"/>
  <w16cid:commentId w16cid:paraId="013BD200" w16cid:durableId="28F77683"/>
  <w16cid:commentId w16cid:paraId="07AC8577" w16cid:durableId="28BBF25A"/>
  <w16cid:commentId w16cid:paraId="433468A9" w16cid:durableId="28C95FF2"/>
  <w16cid:commentId w16cid:paraId="6F9EBF99" w16cid:durableId="28BBF3C9"/>
  <w16cid:commentId w16cid:paraId="2F954684" w16cid:durableId="28F77687"/>
  <w16cid:commentId w16cid:paraId="7AEFC636" w16cid:durableId="5E6A3A5B"/>
  <w16cid:commentId w16cid:paraId="7E187668" w16cid:durableId="28FCF680"/>
  <w16cid:commentId w16cid:paraId="76141D3B" w16cid:durableId="28BD2C45"/>
  <w16cid:commentId w16cid:paraId="4257BCA1" w16cid:durableId="28C94E58"/>
  <w16cid:commentId w16cid:paraId="2810DFF4" w16cid:durableId="28C567F4"/>
  <w16cid:commentId w16cid:paraId="501059B7" w16cid:durableId="28C96237"/>
  <w16cid:commentId w16cid:paraId="6F00630F" w16cid:durableId="28B542BA"/>
  <w16cid:commentId w16cid:paraId="21A21A3F" w16cid:durableId="28C9086C"/>
  <w16cid:commentId w16cid:paraId="1F1F5ABA" w16cid:durableId="28C5685A"/>
  <w16cid:commentId w16cid:paraId="1449EB7C" w16cid:durableId="28C962AC"/>
  <w16cid:commentId w16cid:paraId="6E321890" w16cid:durableId="28BD46EE"/>
  <w16cid:commentId w16cid:paraId="53BCA4F2" w16cid:durableId="28C968FA"/>
  <w16cid:commentId w16cid:paraId="40286D01" w16cid:durableId="28B542EA"/>
  <w16cid:commentId w16cid:paraId="45684FF9" w16cid:durableId="28C96966"/>
  <w16cid:commentId w16cid:paraId="3FAD479C" w16cid:durableId="28BD42DA"/>
  <w16cid:commentId w16cid:paraId="4228788C" w16cid:durableId="28C969DA"/>
  <w16cid:commentId w16cid:paraId="034B35B2" w16cid:durableId="28BD437B"/>
  <w16cid:commentId w16cid:paraId="69A3FE89" w16cid:durableId="28C96AB8"/>
  <w16cid:commentId w16cid:paraId="04F3A4CB" w16cid:durableId="28C568EF"/>
  <w16cid:commentId w16cid:paraId="1665A9D6" w16cid:durableId="28F77699"/>
  <w16cid:commentId w16cid:paraId="78827C9E" w16cid:durableId="363E5821"/>
  <w16cid:commentId w16cid:paraId="0F085B3D" w16cid:durableId="28BD475D"/>
  <w16cid:commentId w16cid:paraId="69D948D6" w16cid:durableId="28F7769B"/>
  <w16cid:commentId w16cid:paraId="17EA4BA4" w16cid:durableId="28C56C3E"/>
  <w16cid:commentId w16cid:paraId="6C51CCDF" w16cid:durableId="28F7769D"/>
  <w16cid:commentId w16cid:paraId="76DBCBCB" w16cid:durableId="42ABB41B"/>
  <w16cid:commentId w16cid:paraId="54A23D80" w16cid:durableId="28FCF80E"/>
  <w16cid:commentId w16cid:paraId="6B9CA015" w16cid:durableId="28FDCD8C"/>
  <w16cid:commentId w16cid:paraId="0F1E2B80" w16cid:durableId="28BD54F9"/>
  <w16cid:commentId w16cid:paraId="0BF30507" w16cid:durableId="28F7769F"/>
  <w16cid:commentId w16cid:paraId="75E2A2A6" w16cid:durableId="28BD6077"/>
  <w16cid:commentId w16cid:paraId="3C461AD1" w16cid:durableId="28F776A1"/>
  <w16cid:commentId w16cid:paraId="5B8B5925" w16cid:durableId="62FB8DED"/>
  <w16cid:commentId w16cid:paraId="17058EEB" w16cid:durableId="28FCF8D8"/>
  <w16cid:commentId w16cid:paraId="3DF84DFD" w16cid:durableId="28C56B62"/>
  <w16cid:commentId w16cid:paraId="345C9315" w16cid:durableId="28F776A3"/>
  <w16cid:commentId w16cid:paraId="7E8DF942" w16cid:durableId="28BE7E94"/>
  <w16cid:commentId w16cid:paraId="0E743429" w16cid:durableId="28F776A5"/>
  <w16cid:commentId w16cid:paraId="21271A78" w16cid:durableId="28C574CB"/>
  <w16cid:commentId w16cid:paraId="04ABCB4F" w16cid:durableId="28F776A7"/>
  <w16cid:commentId w16cid:paraId="4FBC2E9C" w16cid:durableId="44B33526"/>
  <w16cid:commentId w16cid:paraId="77C5214D" w16cid:durableId="28FDD35F"/>
  <w16cid:commentId w16cid:paraId="4C7BA89B" w16cid:durableId="28B5440C"/>
  <w16cid:commentId w16cid:paraId="46B618F8" w16cid:durableId="28C90271"/>
  <w16cid:commentId w16cid:paraId="0683E096" w16cid:durableId="28F776AA"/>
  <w16cid:commentId w16cid:paraId="3B3C93FD" w16cid:durableId="28C902C3"/>
  <w16cid:commentId w16cid:paraId="1A5E960F" w16cid:durableId="28F77F5F"/>
  <w16cid:commentId w16cid:paraId="0CA658E8" w16cid:durableId="28BE84D4"/>
  <w16cid:commentId w16cid:paraId="01E1B7EB" w16cid:durableId="28F776AD"/>
  <w16cid:commentId w16cid:paraId="149A7D64" w16cid:durableId="28B544BC"/>
  <w16cid:commentId w16cid:paraId="2869CA81" w16cid:durableId="28C94CC9"/>
  <w16cid:commentId w16cid:paraId="68D5DE96" w16cid:durableId="7722F090"/>
  <w16cid:commentId w16cid:paraId="29CF754F" w16cid:durableId="28FDD968"/>
  <w16cid:commentId w16cid:paraId="35FC3DC8" w16cid:durableId="12B32EAB"/>
  <w16cid:commentId w16cid:paraId="00B4053A" w16cid:durableId="28BE8BEA"/>
  <w16cid:commentId w16cid:paraId="12DAF7A5" w16cid:durableId="28F776B1"/>
  <w16cid:commentId w16cid:paraId="7FCE6BD3" w16cid:durableId="28C90547"/>
  <w16cid:commentId w16cid:paraId="7B122856" w16cid:durableId="28F776B3"/>
  <w16cid:commentId w16cid:paraId="5B400BF6" w16cid:durableId="28C905C3"/>
  <w16cid:commentId w16cid:paraId="3F31A157" w16cid:durableId="28F776B5"/>
  <w16cid:commentId w16cid:paraId="1236F29A" w16cid:durableId="2901C39B"/>
  <w16cid:commentId w16cid:paraId="6105B4DE" w16cid:durableId="2901C39C"/>
  <w16cid:commentId w16cid:paraId="2A91672A" w16cid:durableId="25F936B6"/>
  <w16cid:commentId w16cid:paraId="42A9D3E2" w16cid:durableId="2901C39E"/>
  <w16cid:commentId w16cid:paraId="45D5766B" w16cid:durableId="2B02C56D"/>
  <w16cid:commentId w16cid:paraId="50F2CC12" w16cid:durableId="2901C3A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9961B9" w14:textId="77777777" w:rsidR="00DA3E30" w:rsidRDefault="00DA3E30">
      <w:r>
        <w:separator/>
      </w:r>
    </w:p>
  </w:endnote>
  <w:endnote w:type="continuationSeparator" w:id="0">
    <w:p w14:paraId="3EB941BF" w14:textId="77777777" w:rsidR="00DA3E30" w:rsidRDefault="00DA3E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8C424" w14:textId="78AB233D" w:rsidR="00974A04" w:rsidRDefault="00974A04" w:rsidP="001E40C4">
    <w:pPr>
      <w:pStyle w:val="Pidipagina"/>
      <w:pBdr>
        <w:top w:val="single" w:sz="8" w:space="1" w:color="auto"/>
      </w:pBdr>
      <w:tabs>
        <w:tab w:val="clear" w:pos="4153"/>
        <w:tab w:val="clear" w:pos="8306"/>
        <w:tab w:val="center" w:pos="4253"/>
        <w:tab w:val="right" w:pos="9072"/>
      </w:tabs>
      <w:ind w:left="-567" w:right="-567"/>
    </w:pPr>
    <w:r>
      <w:fldChar w:fldCharType="begin"/>
    </w:r>
    <w:r>
      <w:instrText xml:space="preserve"> PAGE </w:instrText>
    </w:r>
    <w:r>
      <w:fldChar w:fldCharType="separate"/>
    </w:r>
    <w:r w:rsidR="003343FC">
      <w:rPr>
        <w:noProof/>
      </w:rPr>
      <w:t>56</w:t>
    </w:r>
    <w:r>
      <w:fldChar w:fldCharType="end"/>
    </w:r>
    <w:r>
      <w:tab/>
      <w:t>© EUROCONTROL</w:t>
    </w:r>
    <w:r>
      <w:rPr>
        <w:sz w:val="16"/>
        <w:szCs w:val="16"/>
      </w:rPr>
      <w:tab/>
      <w:t xml:space="preserve">SCN Template Edition </w:t>
    </w:r>
    <w:r>
      <w:rPr>
        <w:sz w:val="16"/>
        <w:szCs w:val="16"/>
      </w:rPr>
      <w:fldChar w:fldCharType="begin"/>
    </w:r>
    <w:r w:rsidRPr="00BA0703">
      <w:rPr>
        <w:sz w:val="16"/>
        <w:szCs w:val="16"/>
      </w:rPr>
      <w:instrText xml:space="preserve"> DOCPROPERTY  Edition  \* MERGEFORMAT </w:instrText>
    </w:r>
    <w:r>
      <w:rPr>
        <w:sz w:val="16"/>
        <w:szCs w:val="16"/>
      </w:rPr>
      <w:fldChar w:fldCharType="separate"/>
    </w:r>
    <w:r>
      <w:rPr>
        <w:sz w:val="16"/>
        <w:szCs w:val="16"/>
      </w:rPr>
      <w:t>1.5</w:t>
    </w:r>
    <w:r>
      <w:rPr>
        <w:sz w:val="16"/>
        <w:szCs w:val="16"/>
      </w:rPr>
      <w:fldChar w:fldCharType="end"/>
    </w:r>
  </w:p>
  <w:p w14:paraId="52895F36" w14:textId="77777777" w:rsidR="00974A04" w:rsidRDefault="00974A04"/>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57D25" w14:textId="6E5D3FD8" w:rsidR="00974A04" w:rsidRDefault="00974A04" w:rsidP="001E40C4">
    <w:pPr>
      <w:pStyle w:val="Pidipagina"/>
      <w:pBdr>
        <w:top w:val="single" w:sz="8" w:space="1" w:color="auto"/>
      </w:pBdr>
      <w:tabs>
        <w:tab w:val="clear" w:pos="4153"/>
        <w:tab w:val="clear" w:pos="8306"/>
        <w:tab w:val="center" w:pos="4253"/>
        <w:tab w:val="right" w:pos="9072"/>
      </w:tabs>
      <w:ind w:left="-567" w:right="-567"/>
    </w:pPr>
    <w:r>
      <w:rPr>
        <w:sz w:val="16"/>
        <w:szCs w:val="16"/>
      </w:rPr>
      <w:t xml:space="preserve">SCN Template Edition </w:t>
    </w:r>
    <w:r>
      <w:rPr>
        <w:sz w:val="16"/>
        <w:szCs w:val="16"/>
      </w:rPr>
      <w:fldChar w:fldCharType="begin"/>
    </w:r>
    <w:r w:rsidRPr="00BA0703">
      <w:rPr>
        <w:sz w:val="16"/>
        <w:szCs w:val="16"/>
      </w:rPr>
      <w:instrText xml:space="preserve"> DOCPROPERTY  Edition  \* MERGEFORMAT </w:instrText>
    </w:r>
    <w:r>
      <w:rPr>
        <w:sz w:val="16"/>
        <w:szCs w:val="16"/>
      </w:rPr>
      <w:fldChar w:fldCharType="separate"/>
    </w:r>
    <w:r>
      <w:rPr>
        <w:sz w:val="16"/>
        <w:szCs w:val="16"/>
      </w:rPr>
      <w:t>1.5</w:t>
    </w:r>
    <w:r>
      <w:rPr>
        <w:sz w:val="16"/>
        <w:szCs w:val="16"/>
      </w:rPr>
      <w:fldChar w:fldCharType="end"/>
    </w:r>
    <w:r>
      <w:tab/>
      <w:t>© EUROCONTROL</w:t>
    </w:r>
    <w:r>
      <w:rPr>
        <w:sz w:val="16"/>
        <w:szCs w:val="16"/>
      </w:rPr>
      <w:tab/>
    </w:r>
    <w:r>
      <w:fldChar w:fldCharType="begin"/>
    </w:r>
    <w:r>
      <w:instrText xml:space="preserve"> PAGE </w:instrText>
    </w:r>
    <w:r>
      <w:fldChar w:fldCharType="separate"/>
    </w:r>
    <w:r w:rsidR="003343FC">
      <w:rPr>
        <w:noProof/>
      </w:rPr>
      <w:t>55</w:t>
    </w:r>
    <w:r>
      <w:fldChar w:fldCharType="end"/>
    </w:r>
  </w:p>
  <w:p w14:paraId="2CEEAD04" w14:textId="77777777" w:rsidR="00974A04" w:rsidRDefault="00974A04"/>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803F3" w14:textId="40F01004" w:rsidR="00974A04" w:rsidRDefault="00974A04" w:rsidP="00A27C0B">
    <w:pPr>
      <w:pStyle w:val="Pidipagina"/>
      <w:pBdr>
        <w:top w:val="single" w:sz="8" w:space="1" w:color="auto"/>
      </w:pBdr>
      <w:tabs>
        <w:tab w:val="clear" w:pos="4153"/>
        <w:tab w:val="clear" w:pos="8306"/>
        <w:tab w:val="center" w:pos="4253"/>
        <w:tab w:val="right" w:pos="9072"/>
      </w:tabs>
      <w:ind w:left="-567" w:right="-567"/>
    </w:pPr>
    <w:r>
      <w:rPr>
        <w:sz w:val="16"/>
        <w:szCs w:val="16"/>
      </w:rPr>
      <w:t xml:space="preserve">SCN Template Edition </w:t>
    </w:r>
    <w:r>
      <w:rPr>
        <w:sz w:val="16"/>
        <w:szCs w:val="16"/>
      </w:rPr>
      <w:fldChar w:fldCharType="begin"/>
    </w:r>
    <w:r w:rsidRPr="00BA0703">
      <w:rPr>
        <w:sz w:val="16"/>
        <w:szCs w:val="16"/>
      </w:rPr>
      <w:instrText xml:space="preserve"> DOCPROPERTY  Edition  \* MERGEFORMAT </w:instrText>
    </w:r>
    <w:r>
      <w:rPr>
        <w:sz w:val="16"/>
        <w:szCs w:val="16"/>
      </w:rPr>
      <w:fldChar w:fldCharType="separate"/>
    </w:r>
    <w:r>
      <w:rPr>
        <w:sz w:val="16"/>
        <w:szCs w:val="16"/>
      </w:rPr>
      <w:t>1.5</w:t>
    </w:r>
    <w:r>
      <w:rPr>
        <w:sz w:val="16"/>
        <w:szCs w:val="16"/>
      </w:rPr>
      <w:fldChar w:fldCharType="end"/>
    </w:r>
    <w:r>
      <w:tab/>
      <w:t>© EUROCONTROL</w:t>
    </w:r>
    <w:r>
      <w:rPr>
        <w:sz w:val="16"/>
        <w:szCs w:val="16"/>
      </w:rPr>
      <w:tab/>
    </w:r>
    <w:r>
      <w:fldChar w:fldCharType="begin"/>
    </w:r>
    <w:r>
      <w:instrText xml:space="preserve"> PAGE </w:instrText>
    </w:r>
    <w:r>
      <w:fldChar w:fldCharType="separate"/>
    </w:r>
    <w:r w:rsidR="003343FC">
      <w:rPr>
        <w:noProof/>
      </w:rPr>
      <w:t>1</w:t>
    </w:r>
    <w:r>
      <w:fldChar w:fldCharType="end"/>
    </w:r>
  </w:p>
  <w:p w14:paraId="74FC68FA" w14:textId="77777777" w:rsidR="00974A04" w:rsidRDefault="00974A0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B3699D" w14:textId="77777777" w:rsidR="00DA3E30" w:rsidRDefault="00DA3E30">
      <w:r>
        <w:separator/>
      </w:r>
    </w:p>
  </w:footnote>
  <w:footnote w:type="continuationSeparator" w:id="0">
    <w:p w14:paraId="0482CC09" w14:textId="77777777" w:rsidR="00DA3E30" w:rsidRDefault="00DA3E30">
      <w:r>
        <w:continuationSeparator/>
      </w:r>
    </w:p>
  </w:footnote>
  <w:footnote w:id="1">
    <w:p w14:paraId="2A2D4892" w14:textId="77777777" w:rsidR="00974A04" w:rsidRDefault="00974A04" w:rsidP="00923DDB">
      <w:pPr>
        <w:pStyle w:val="Testonotaapidipagina"/>
      </w:pPr>
      <w:r>
        <w:rPr>
          <w:rStyle w:val="Rimandonotaapidipagina"/>
        </w:rPr>
        <w:footnoteRef/>
      </w:r>
      <w:r>
        <w:t xml:space="preserve"> Reference: </w:t>
      </w:r>
      <w:r w:rsidRPr="003631C7">
        <w:t>www.first.org/tlp</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70530" w14:textId="0F19EACC" w:rsidR="00974A04" w:rsidRPr="009B47F7" w:rsidRDefault="00974A04" w:rsidP="001E40C4">
    <w:pPr>
      <w:pStyle w:val="Intestazione"/>
      <w:pBdr>
        <w:bottom w:val="single" w:sz="8" w:space="0" w:color="auto"/>
      </w:pBdr>
      <w:tabs>
        <w:tab w:val="clear" w:pos="4153"/>
        <w:tab w:val="clear" w:pos="8306"/>
        <w:tab w:val="center" w:pos="4253"/>
        <w:tab w:val="right" w:pos="9072"/>
      </w:tabs>
      <w:ind w:left="-567" w:right="-567"/>
      <w:rPr>
        <w:lang w:val="fr-FR"/>
      </w:rPr>
    </w:pPr>
    <w:r>
      <w:rPr>
        <w:lang w:val="fr-FR"/>
      </w:rPr>
      <w:t>SIMOS</w:t>
    </w:r>
    <w:r w:rsidRPr="009B47F7">
      <w:rPr>
        <w:lang w:val="fr-FR"/>
      </w:rPr>
      <w:tab/>
    </w:r>
    <w:r w:rsidRPr="009B47F7">
      <w:rPr>
        <w:lang w:val="fr-FR"/>
      </w:rPr>
      <w:tab/>
    </w:r>
    <w:r>
      <w:rPr>
        <w:lang w:val="fr-FR"/>
      </w:rPr>
      <w:t>SDDS</w:t>
    </w:r>
    <w:r w:rsidRPr="009B47F7">
      <w:rPr>
        <w:lang w:val="fr-FR"/>
      </w:rPr>
      <w:t>_SCN_</w:t>
    </w:r>
    <w:r>
      <w:rPr>
        <w:lang w:val="de-DE"/>
      </w:rPr>
      <w:fldChar w:fldCharType="begin"/>
    </w:r>
    <w:r w:rsidRPr="009B47F7">
      <w:rPr>
        <w:lang w:val="fr-FR"/>
      </w:rPr>
      <w:instrText xml:space="preserve"> DOCPROPERTY  SCN-</w:instrText>
    </w:r>
    <w:r>
      <w:rPr>
        <w:lang w:val="fr-FR"/>
      </w:rPr>
      <w:instrText>SDDS</w:instrText>
    </w:r>
    <w:r w:rsidRPr="009B47F7">
      <w:rPr>
        <w:lang w:val="fr-FR"/>
      </w:rPr>
      <w:instrText xml:space="preserve">-Version </w:instrText>
    </w:r>
    <w:r>
      <w:rPr>
        <w:lang w:val="de-DE"/>
      </w:rPr>
      <w:fldChar w:fldCharType="separate"/>
    </w:r>
    <w:r>
      <w:rPr>
        <w:lang w:val="fr-FR"/>
      </w:rPr>
      <w:t>V7.0.0</w:t>
    </w:r>
    <w:r>
      <w:rPr>
        <w:lang w:val="de-DE"/>
      </w:rPr>
      <w:fldChar w:fldCharType="end"/>
    </w:r>
    <w:r w:rsidRPr="009B47F7">
      <w:rPr>
        <w:lang w:val="fr-FR"/>
      </w:rPr>
      <w:t>_</w:t>
    </w:r>
    <w:r>
      <w:rPr>
        <w:lang w:val="de-DE"/>
      </w:rPr>
      <w:fldChar w:fldCharType="begin"/>
    </w:r>
    <w:r w:rsidRPr="009B47F7">
      <w:rPr>
        <w:lang w:val="fr-FR"/>
      </w:rPr>
      <w:instrText xml:space="preserve"> DOCPROPERTY  SCN-Reason </w:instrText>
    </w:r>
    <w:r>
      <w:rPr>
        <w:lang w:val="de-DE"/>
      </w:rPr>
      <w:fldChar w:fldCharType="separate"/>
    </w:r>
    <w:r>
      <w:rPr>
        <w:lang w:val="fr-FR"/>
      </w:rPr>
      <w:t>ECP_650</w:t>
    </w:r>
    <w:r>
      <w:rPr>
        <w:lang w:val="de-D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CC5C2D" w14:textId="026C847E" w:rsidR="00974A04" w:rsidRPr="003343FC" w:rsidRDefault="00974A04" w:rsidP="001E40C4">
    <w:pPr>
      <w:pStyle w:val="Intestazione"/>
      <w:pBdr>
        <w:bottom w:val="single" w:sz="8" w:space="1" w:color="auto"/>
      </w:pBdr>
      <w:tabs>
        <w:tab w:val="clear" w:pos="4153"/>
        <w:tab w:val="clear" w:pos="8306"/>
        <w:tab w:val="center" w:pos="4253"/>
        <w:tab w:val="right" w:pos="9072"/>
      </w:tabs>
      <w:ind w:left="-567" w:right="-567"/>
    </w:pPr>
    <w:r w:rsidRPr="003343FC">
      <w:t xml:space="preserve">SIMOS </w:t>
    </w:r>
    <w:r w:rsidRPr="003343FC">
      <w:tab/>
    </w:r>
    <w:r w:rsidRPr="003343FC">
      <w:tab/>
      <w:t>SDDS_SCN_</w:t>
    </w:r>
    <w:r>
      <w:rPr>
        <w:lang w:val="de-DE"/>
      </w:rPr>
      <w:fldChar w:fldCharType="begin"/>
    </w:r>
    <w:r w:rsidRPr="003343FC">
      <w:instrText xml:space="preserve"> DOCPROPERTY  SCN-SDDS-Version </w:instrText>
    </w:r>
    <w:r>
      <w:rPr>
        <w:lang w:val="de-DE"/>
      </w:rPr>
      <w:fldChar w:fldCharType="separate"/>
    </w:r>
    <w:r w:rsidRPr="003343FC">
      <w:t>V7.0.0</w:t>
    </w:r>
    <w:r>
      <w:rPr>
        <w:lang w:val="de-DE"/>
      </w:rPr>
      <w:fldChar w:fldCharType="end"/>
    </w:r>
    <w:r w:rsidRPr="003343FC">
      <w:t>_</w:t>
    </w:r>
    <w:r>
      <w:rPr>
        <w:lang w:val="de-DE"/>
      </w:rPr>
      <w:fldChar w:fldCharType="begin"/>
    </w:r>
    <w:r w:rsidRPr="003343FC">
      <w:instrText xml:space="preserve"> DOCPROPERTY  SCN-Reason </w:instrText>
    </w:r>
    <w:r>
      <w:rPr>
        <w:lang w:val="de-DE"/>
      </w:rPr>
      <w:fldChar w:fldCharType="separate"/>
    </w:r>
    <w:r w:rsidRPr="003343FC">
      <w:t>ECP_650</w:t>
    </w:r>
    <w:r>
      <w:rPr>
        <w:lang w:val="de-DE"/>
      </w:rPr>
      <w:fldChar w:fldCharType="end"/>
    </w:r>
  </w:p>
  <w:p w14:paraId="25F92143" w14:textId="77777777" w:rsidR="00974A04" w:rsidRDefault="00974A0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09602C7C"/>
    <w:lvl w:ilvl="0">
      <w:start w:val="1"/>
      <w:numFmt w:val="bullet"/>
      <w:pStyle w:val="Puntoelenco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38687398"/>
    <w:lvl w:ilvl="0">
      <w:start w:val="1"/>
      <w:numFmt w:val="bullet"/>
      <w:pStyle w:val="Puntoelenco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716B9E4"/>
    <w:lvl w:ilvl="0">
      <w:start w:val="1"/>
      <w:numFmt w:val="bullet"/>
      <w:pStyle w:val="Puntoelenco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93A6676"/>
    <w:lvl w:ilvl="0">
      <w:start w:val="1"/>
      <w:numFmt w:val="bullet"/>
      <w:pStyle w:val="Puntoelenco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F296EE92"/>
    <w:lvl w:ilvl="0">
      <w:start w:val="1"/>
      <w:numFmt w:val="bullet"/>
      <w:pStyle w:val="Puntoelenco"/>
      <w:lvlText w:val=""/>
      <w:lvlJc w:val="left"/>
      <w:pPr>
        <w:tabs>
          <w:tab w:val="num" w:pos="360"/>
        </w:tabs>
        <w:ind w:left="360" w:hanging="360"/>
      </w:pPr>
      <w:rPr>
        <w:rFonts w:ascii="Symbol" w:hAnsi="Symbol" w:hint="default"/>
      </w:rPr>
    </w:lvl>
  </w:abstractNum>
  <w:abstractNum w:abstractNumId="5" w15:restartNumberingAfterBreak="0">
    <w:nsid w:val="07F32E11"/>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0B922387"/>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B9510E9"/>
    <w:multiLevelType w:val="hybridMultilevel"/>
    <w:tmpl w:val="E590801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862DE2"/>
    <w:multiLevelType w:val="hybridMultilevel"/>
    <w:tmpl w:val="479A5980"/>
    <w:lvl w:ilvl="0" w:tplc="0809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44779D9"/>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93D3491"/>
    <w:multiLevelType w:val="multilevel"/>
    <w:tmpl w:val="E3AE1B12"/>
    <w:lvl w:ilvl="0">
      <w:start w:val="1"/>
      <w:numFmt w:val="bullet"/>
      <w:pStyle w:val="INFOBULLET1"/>
      <w:suff w:val="space"/>
      <w:lvlText w:val=""/>
      <w:lvlJc w:val="left"/>
      <w:pPr>
        <w:ind w:left="680" w:hanging="340"/>
      </w:pPr>
      <w:rPr>
        <w:rFonts w:ascii="Wingdings" w:hAnsi="Wingdings" w:hint="default"/>
      </w:rPr>
    </w:lvl>
    <w:lvl w:ilvl="1">
      <w:numFmt w:val="bullet"/>
      <w:pStyle w:val="INFOBULLET2"/>
      <w:suff w:val="space"/>
      <w:lvlText w:val="-"/>
      <w:lvlJc w:val="left"/>
      <w:pPr>
        <w:ind w:left="1021" w:hanging="341"/>
      </w:pPr>
      <w:rPr>
        <w:rFonts w:ascii="Times New Roman" w:hAnsi="Times New Roman" w:cs="Times New Roman" w:hint="default"/>
      </w:rPr>
    </w:lvl>
    <w:lvl w:ilvl="2">
      <w:start w:val="1"/>
      <w:numFmt w:val="lowerLetter"/>
      <w:lvlText w:val="(%3)"/>
      <w:lvlJc w:val="left"/>
      <w:pPr>
        <w:tabs>
          <w:tab w:val="num" w:pos="720"/>
        </w:tabs>
        <w:ind w:left="720" w:hanging="432"/>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11" w15:restartNumberingAfterBreak="0">
    <w:nsid w:val="2E181DD7"/>
    <w:multiLevelType w:val="hybridMultilevel"/>
    <w:tmpl w:val="E9981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FE278EC"/>
    <w:multiLevelType w:val="multilevel"/>
    <w:tmpl w:val="9F04D0E4"/>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3" w15:restartNumberingAfterBreak="0">
    <w:nsid w:val="4092673C"/>
    <w:multiLevelType w:val="hybridMultilevel"/>
    <w:tmpl w:val="E3B06D3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5AE5CF5"/>
    <w:multiLevelType w:val="hybridMultilevel"/>
    <w:tmpl w:val="F55C864C"/>
    <w:name w:val="ENUM_BULLETS"/>
    <w:lvl w:ilvl="0" w:tplc="396C2EA0">
      <w:start w:val="1"/>
      <w:numFmt w:val="decimal"/>
      <w:lvlText w:val="%1."/>
      <w:lvlJc w:val="left"/>
      <w:pPr>
        <w:tabs>
          <w:tab w:val="num" w:pos="720"/>
        </w:tabs>
        <w:ind w:left="720" w:hanging="360"/>
      </w:pPr>
    </w:lvl>
    <w:lvl w:ilvl="1" w:tplc="1E10ADCA" w:tentative="1">
      <w:start w:val="1"/>
      <w:numFmt w:val="lowerLetter"/>
      <w:lvlText w:val="%2."/>
      <w:lvlJc w:val="left"/>
      <w:pPr>
        <w:tabs>
          <w:tab w:val="num" w:pos="1440"/>
        </w:tabs>
        <w:ind w:left="1440" w:hanging="360"/>
      </w:pPr>
    </w:lvl>
    <w:lvl w:ilvl="2" w:tplc="893641AC" w:tentative="1">
      <w:start w:val="1"/>
      <w:numFmt w:val="lowerRoman"/>
      <w:lvlText w:val="%3."/>
      <w:lvlJc w:val="right"/>
      <w:pPr>
        <w:tabs>
          <w:tab w:val="num" w:pos="2160"/>
        </w:tabs>
        <w:ind w:left="2160" w:hanging="180"/>
      </w:pPr>
    </w:lvl>
    <w:lvl w:ilvl="3" w:tplc="B1B02CFA" w:tentative="1">
      <w:start w:val="1"/>
      <w:numFmt w:val="decimal"/>
      <w:lvlText w:val="%4."/>
      <w:lvlJc w:val="left"/>
      <w:pPr>
        <w:tabs>
          <w:tab w:val="num" w:pos="2880"/>
        </w:tabs>
        <w:ind w:left="2880" w:hanging="360"/>
      </w:pPr>
    </w:lvl>
    <w:lvl w:ilvl="4" w:tplc="CF9420D8" w:tentative="1">
      <w:start w:val="1"/>
      <w:numFmt w:val="lowerLetter"/>
      <w:lvlText w:val="%5."/>
      <w:lvlJc w:val="left"/>
      <w:pPr>
        <w:tabs>
          <w:tab w:val="num" w:pos="3600"/>
        </w:tabs>
        <w:ind w:left="3600" w:hanging="360"/>
      </w:pPr>
    </w:lvl>
    <w:lvl w:ilvl="5" w:tplc="4A5E76AE" w:tentative="1">
      <w:start w:val="1"/>
      <w:numFmt w:val="lowerRoman"/>
      <w:lvlText w:val="%6."/>
      <w:lvlJc w:val="right"/>
      <w:pPr>
        <w:tabs>
          <w:tab w:val="num" w:pos="4320"/>
        </w:tabs>
        <w:ind w:left="4320" w:hanging="180"/>
      </w:pPr>
    </w:lvl>
    <w:lvl w:ilvl="6" w:tplc="83DE6E0C" w:tentative="1">
      <w:start w:val="1"/>
      <w:numFmt w:val="decimal"/>
      <w:lvlText w:val="%7."/>
      <w:lvlJc w:val="left"/>
      <w:pPr>
        <w:tabs>
          <w:tab w:val="num" w:pos="5040"/>
        </w:tabs>
        <w:ind w:left="5040" w:hanging="360"/>
      </w:pPr>
    </w:lvl>
    <w:lvl w:ilvl="7" w:tplc="5238A294" w:tentative="1">
      <w:start w:val="1"/>
      <w:numFmt w:val="lowerLetter"/>
      <w:lvlText w:val="%8."/>
      <w:lvlJc w:val="left"/>
      <w:pPr>
        <w:tabs>
          <w:tab w:val="num" w:pos="5760"/>
        </w:tabs>
        <w:ind w:left="5760" w:hanging="360"/>
      </w:pPr>
    </w:lvl>
    <w:lvl w:ilvl="8" w:tplc="B150D0B6" w:tentative="1">
      <w:start w:val="1"/>
      <w:numFmt w:val="lowerRoman"/>
      <w:lvlText w:val="%9."/>
      <w:lvlJc w:val="right"/>
      <w:pPr>
        <w:tabs>
          <w:tab w:val="num" w:pos="6480"/>
        </w:tabs>
        <w:ind w:left="6480" w:hanging="180"/>
      </w:pPr>
    </w:lvl>
  </w:abstractNum>
  <w:abstractNum w:abstractNumId="15" w15:restartNumberingAfterBreak="0">
    <w:nsid w:val="4D0215E6"/>
    <w:multiLevelType w:val="hybridMultilevel"/>
    <w:tmpl w:val="F7540F52"/>
    <w:lvl w:ilvl="0" w:tplc="4FD88A20">
      <w:start w:val="1"/>
      <w:numFmt w:val="decimal"/>
      <w:lvlText w:val="Table %1 - "/>
      <w:lvlJc w:val="center"/>
      <w:pPr>
        <w:tabs>
          <w:tab w:val="num" w:pos="0"/>
        </w:tabs>
        <w:ind w:left="0" w:firstLine="0"/>
      </w:pPr>
      <w:rPr>
        <w:rFonts w:ascii="Arial" w:hAnsi="Arial" w:cs="Times New Roman" w:hint="default"/>
        <w:b w:val="0"/>
        <w:i w:val="0"/>
        <w:sz w:val="22"/>
      </w:rPr>
    </w:lvl>
    <w:lvl w:ilvl="1" w:tplc="802816CA">
      <w:start w:val="1"/>
      <w:numFmt w:val="decimal"/>
      <w:lvlText w:val="%2."/>
      <w:lvlJc w:val="left"/>
      <w:pPr>
        <w:tabs>
          <w:tab w:val="num" w:pos="1440"/>
        </w:tabs>
        <w:ind w:left="1440" w:hanging="360"/>
      </w:pPr>
    </w:lvl>
    <w:lvl w:ilvl="2" w:tplc="8EE68E86">
      <w:start w:val="1"/>
      <w:numFmt w:val="decimal"/>
      <w:lvlText w:val="%3."/>
      <w:lvlJc w:val="left"/>
      <w:pPr>
        <w:tabs>
          <w:tab w:val="num" w:pos="2160"/>
        </w:tabs>
        <w:ind w:left="2160" w:hanging="360"/>
      </w:pPr>
    </w:lvl>
    <w:lvl w:ilvl="3" w:tplc="2206BDC8">
      <w:start w:val="1"/>
      <w:numFmt w:val="decimal"/>
      <w:lvlText w:val="%4."/>
      <w:lvlJc w:val="left"/>
      <w:pPr>
        <w:tabs>
          <w:tab w:val="num" w:pos="2880"/>
        </w:tabs>
        <w:ind w:left="2880" w:hanging="360"/>
      </w:pPr>
    </w:lvl>
    <w:lvl w:ilvl="4" w:tplc="18641870">
      <w:start w:val="1"/>
      <w:numFmt w:val="decimal"/>
      <w:lvlText w:val="%5."/>
      <w:lvlJc w:val="left"/>
      <w:pPr>
        <w:tabs>
          <w:tab w:val="num" w:pos="3600"/>
        </w:tabs>
        <w:ind w:left="3600" w:hanging="360"/>
      </w:pPr>
    </w:lvl>
    <w:lvl w:ilvl="5" w:tplc="F3AA5EF6">
      <w:start w:val="1"/>
      <w:numFmt w:val="decimal"/>
      <w:lvlText w:val="%6."/>
      <w:lvlJc w:val="left"/>
      <w:pPr>
        <w:tabs>
          <w:tab w:val="num" w:pos="4320"/>
        </w:tabs>
        <w:ind w:left="4320" w:hanging="360"/>
      </w:pPr>
    </w:lvl>
    <w:lvl w:ilvl="6" w:tplc="5B428650">
      <w:start w:val="1"/>
      <w:numFmt w:val="decimal"/>
      <w:lvlText w:val="%7."/>
      <w:lvlJc w:val="left"/>
      <w:pPr>
        <w:tabs>
          <w:tab w:val="num" w:pos="5040"/>
        </w:tabs>
        <w:ind w:left="5040" w:hanging="360"/>
      </w:pPr>
    </w:lvl>
    <w:lvl w:ilvl="7" w:tplc="47A27A2C">
      <w:start w:val="1"/>
      <w:numFmt w:val="decimal"/>
      <w:lvlText w:val="%8."/>
      <w:lvlJc w:val="left"/>
      <w:pPr>
        <w:tabs>
          <w:tab w:val="num" w:pos="5760"/>
        </w:tabs>
        <w:ind w:left="5760" w:hanging="360"/>
      </w:pPr>
    </w:lvl>
    <w:lvl w:ilvl="8" w:tplc="5FA6C834">
      <w:start w:val="1"/>
      <w:numFmt w:val="decimal"/>
      <w:lvlText w:val="%9."/>
      <w:lvlJc w:val="left"/>
      <w:pPr>
        <w:tabs>
          <w:tab w:val="num" w:pos="6480"/>
        </w:tabs>
        <w:ind w:left="6480" w:hanging="360"/>
      </w:pPr>
    </w:lvl>
  </w:abstractNum>
  <w:abstractNum w:abstractNumId="16" w15:restartNumberingAfterBreak="0">
    <w:nsid w:val="4E88776B"/>
    <w:multiLevelType w:val="hybridMultilevel"/>
    <w:tmpl w:val="09486690"/>
    <w:lvl w:ilvl="0" w:tplc="FD263FE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2C34417"/>
    <w:multiLevelType w:val="multilevel"/>
    <w:tmpl w:val="2C9A9276"/>
    <w:lvl w:ilvl="0">
      <w:start w:val="1"/>
      <w:numFmt w:val="upperLetter"/>
      <w:lvlText w:val="Annex %1"/>
      <w:lvlJc w:val="left"/>
      <w:pPr>
        <w:tabs>
          <w:tab w:val="num" w:pos="3348"/>
        </w:tabs>
        <w:ind w:left="3348" w:hanging="2268"/>
      </w:pPr>
      <w:rPr>
        <w:rFonts w:ascii="Arial Black" w:hAnsi="Arial Black" w:hint="default"/>
        <w:b w:val="0"/>
        <w:i w:val="0"/>
        <w:caps w:val="0"/>
        <w:strike w:val="0"/>
        <w:dstrike w:val="0"/>
        <w:vanish w:val="0"/>
        <w:color w:val="000080"/>
        <w:spacing w:val="0"/>
        <w:w w:val="100"/>
        <w:kern w:val="0"/>
        <w:position w:val="0"/>
        <w:sz w:val="36"/>
        <w:szCs w:val="36"/>
        <w:u w:val="none"/>
        <w:vertAlign w:val="baseline"/>
      </w:rPr>
    </w:lvl>
    <w:lvl w:ilvl="1">
      <w:start w:val="1"/>
      <w:numFmt w:val="decimal"/>
      <w:lvlText w:val="%1.%2"/>
      <w:lvlJc w:val="left"/>
      <w:pPr>
        <w:tabs>
          <w:tab w:val="num" w:pos="1134"/>
        </w:tabs>
        <w:ind w:left="1134" w:hanging="1134"/>
      </w:pPr>
      <w:rPr>
        <w:rFonts w:ascii="Arial Black" w:hAnsi="Arial Black" w:hint="default"/>
        <w:color w:val="000080"/>
        <w:sz w:val="28"/>
      </w:rPr>
    </w:lvl>
    <w:lvl w:ilvl="2">
      <w:start w:val="1"/>
      <w:numFmt w:val="decimal"/>
      <w:lvlText w:val="%1.%2.%3"/>
      <w:lvlJc w:val="left"/>
      <w:pPr>
        <w:tabs>
          <w:tab w:val="num" w:pos="1134"/>
        </w:tabs>
        <w:ind w:left="1134" w:hanging="1134"/>
      </w:pPr>
      <w:rPr>
        <w:rFonts w:ascii="Arial Black" w:hAnsi="Arial Black" w:hint="default"/>
        <w:color w:val="000080"/>
        <w:sz w:val="24"/>
      </w:rPr>
    </w:lvl>
    <w:lvl w:ilvl="3">
      <w:start w:val="1"/>
      <w:numFmt w:val="decimal"/>
      <w:lvlText w:val="%1.%2.%3.%4"/>
      <w:lvlJc w:val="left"/>
      <w:pPr>
        <w:tabs>
          <w:tab w:val="num" w:pos="1134"/>
        </w:tabs>
        <w:ind w:left="1134" w:hanging="1134"/>
      </w:pPr>
      <w:rPr>
        <w:rFonts w:ascii="Arial Black" w:hAnsi="Arial Black" w:hint="default"/>
        <w:color w:val="000080"/>
        <w:sz w:val="22"/>
        <w:szCs w:val="22"/>
      </w:rPr>
    </w:lvl>
    <w:lvl w:ilvl="4">
      <w:start w:val="1"/>
      <w:numFmt w:val="decimal"/>
      <w:lvlText w:val="%1.%2.%3.%4.%5"/>
      <w:lvlJc w:val="left"/>
      <w:pPr>
        <w:tabs>
          <w:tab w:val="num" w:pos="2160"/>
        </w:tabs>
        <w:ind w:left="1134" w:hanging="113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57496546"/>
    <w:multiLevelType w:val="hybridMultilevel"/>
    <w:tmpl w:val="B6C8C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35744D"/>
    <w:multiLevelType w:val="hybridMultilevel"/>
    <w:tmpl w:val="1FD0C36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DBF2B13"/>
    <w:multiLevelType w:val="multilevel"/>
    <w:tmpl w:val="4A76024C"/>
    <w:lvl w:ilvl="0">
      <w:start w:val="1"/>
      <w:numFmt w:val="bullet"/>
      <w:pStyle w:val="REQBULLET1"/>
      <w:suff w:val="space"/>
      <w:lvlText w:val=""/>
      <w:lvlJc w:val="left"/>
      <w:pPr>
        <w:ind w:left="680" w:hanging="340"/>
      </w:pPr>
      <w:rPr>
        <w:rFonts w:ascii="Wingdings" w:hAnsi="Wingdings" w:hint="default"/>
      </w:rPr>
    </w:lvl>
    <w:lvl w:ilvl="1">
      <w:start w:val="1"/>
      <w:numFmt w:val="bullet"/>
      <w:pStyle w:val="REQBULLET2"/>
      <w:suff w:val="space"/>
      <w:lvlText w:val="-"/>
      <w:lvlJc w:val="left"/>
      <w:pPr>
        <w:ind w:left="1021" w:hanging="341"/>
      </w:pPr>
      <w:rPr>
        <w:rFonts w:ascii="Times New Roman" w:hAnsi="Times New Roman" w:cs="Times New Roman" w:hint="default"/>
      </w:rPr>
    </w:lvl>
    <w:lvl w:ilvl="2">
      <w:start w:val="1"/>
      <w:numFmt w:val="bullet"/>
      <w:pStyle w:val="REQBULLET3"/>
      <w:suff w:val="space"/>
      <w:lvlText w:val=""/>
      <w:lvlJc w:val="left"/>
      <w:pPr>
        <w:ind w:left="1361" w:hanging="340"/>
      </w:pPr>
      <w:rPr>
        <w:rFonts w:ascii="Wingdings" w:hAnsi="Wingding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5E1051FF"/>
    <w:multiLevelType w:val="hybridMultilevel"/>
    <w:tmpl w:val="E3B06D3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F16224A"/>
    <w:multiLevelType w:val="hybridMultilevel"/>
    <w:tmpl w:val="5C8A99FC"/>
    <w:lvl w:ilvl="0" w:tplc="FD263FE8">
      <w:numFmt w:val="bullet"/>
      <w:lvlText w:val="-"/>
      <w:lvlJc w:val="left"/>
      <w:pPr>
        <w:ind w:left="1440" w:hanging="360"/>
      </w:pPr>
      <w:rPr>
        <w:rFonts w:ascii="Arial" w:eastAsia="Times New Roman" w:hAnsi="Arial" w:cs="Aria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60A977BA"/>
    <w:multiLevelType w:val="hybridMultilevel"/>
    <w:tmpl w:val="C772F41C"/>
    <w:lvl w:ilvl="0" w:tplc="23A6DBC6">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0A97D33"/>
    <w:multiLevelType w:val="hybridMultilevel"/>
    <w:tmpl w:val="19FC3B6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5525A1E"/>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69A1221F"/>
    <w:multiLevelType w:val="hybridMultilevel"/>
    <w:tmpl w:val="8FF069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D411FE4"/>
    <w:multiLevelType w:val="hybridMultilevel"/>
    <w:tmpl w:val="3548852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37B0BA1"/>
    <w:multiLevelType w:val="hybridMultilevel"/>
    <w:tmpl w:val="DB140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874BB2"/>
    <w:multiLevelType w:val="hybridMultilevel"/>
    <w:tmpl w:val="5186013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53B314A"/>
    <w:multiLevelType w:val="multilevel"/>
    <w:tmpl w:val="339C77B4"/>
    <w:lvl w:ilvl="0">
      <w:start w:val="1"/>
      <w:numFmt w:val="decimal"/>
      <w:pStyle w:val="Titolo1"/>
      <w:suff w:val="space"/>
      <w:lvlText w:val="%1"/>
      <w:lvlJc w:val="left"/>
      <w:pPr>
        <w:ind w:left="431" w:hanging="431"/>
      </w:pPr>
      <w:rPr>
        <w:rFonts w:ascii="Arial Black" w:hAnsi="Arial Black" w:hint="default"/>
        <w:b w:val="0"/>
        <w:i w:val="0"/>
        <w:caps w:val="0"/>
        <w:strike w:val="0"/>
        <w:dstrike w:val="0"/>
        <w:vanish w:val="0"/>
        <w:color w:val="auto"/>
        <w:spacing w:val="0"/>
        <w:w w:val="100"/>
        <w:kern w:val="0"/>
        <w:position w:val="0"/>
        <w:sz w:val="36"/>
        <w:szCs w:val="36"/>
        <w:u w:val="none"/>
        <w:vertAlign w:val="baseline"/>
      </w:rPr>
    </w:lvl>
    <w:lvl w:ilvl="1">
      <w:start w:val="1"/>
      <w:numFmt w:val="decimal"/>
      <w:pStyle w:val="Titolo2"/>
      <w:suff w:val="space"/>
      <w:lvlText w:val="%1.%2"/>
      <w:lvlJc w:val="left"/>
      <w:pPr>
        <w:ind w:left="567" w:hanging="567"/>
      </w:pPr>
      <w:rPr>
        <w:rFonts w:ascii="Arial Black" w:hAnsi="Arial Black" w:hint="default"/>
        <w:color w:val="auto"/>
        <w:sz w:val="28"/>
      </w:rPr>
    </w:lvl>
    <w:lvl w:ilvl="2">
      <w:start w:val="1"/>
      <w:numFmt w:val="decimal"/>
      <w:pStyle w:val="Titolo3"/>
      <w:suff w:val="space"/>
      <w:lvlText w:val="%1.%2.%3"/>
      <w:lvlJc w:val="left"/>
      <w:pPr>
        <w:ind w:left="851" w:hanging="851"/>
      </w:pPr>
      <w:rPr>
        <w:rFonts w:ascii="Arial Black" w:hAnsi="Arial Black" w:hint="default"/>
        <w:color w:val="auto"/>
        <w:sz w:val="24"/>
        <w:szCs w:val="24"/>
      </w:rPr>
    </w:lvl>
    <w:lvl w:ilvl="3">
      <w:start w:val="1"/>
      <w:numFmt w:val="decimal"/>
      <w:pStyle w:val="Titolo4"/>
      <w:suff w:val="space"/>
      <w:lvlText w:val="%1.%2.%3.%4"/>
      <w:lvlJc w:val="left"/>
      <w:pPr>
        <w:ind w:left="1021" w:hanging="1021"/>
      </w:pPr>
      <w:rPr>
        <w:rFonts w:hint="default"/>
        <w:color w:val="auto"/>
        <w:sz w:val="22"/>
        <w:szCs w:val="22"/>
      </w:rPr>
    </w:lvl>
    <w:lvl w:ilvl="4">
      <w:start w:val="1"/>
      <w:numFmt w:val="decimal"/>
      <w:pStyle w:val="Titolo5"/>
      <w:suff w:val="space"/>
      <w:lvlText w:val="%1.%2.%3.%4.%5"/>
      <w:lvlJc w:val="left"/>
      <w:pPr>
        <w:ind w:left="1134" w:hanging="1134"/>
      </w:pPr>
      <w:rPr>
        <w:rFonts w:hint="default"/>
        <w:color w:val="auto"/>
      </w:rPr>
    </w:lvl>
    <w:lvl w:ilvl="5">
      <w:start w:val="1"/>
      <w:numFmt w:val="decimal"/>
      <w:pStyle w:val="Titolo6"/>
      <w:suff w:val="space"/>
      <w:lvlText w:val="%1.%2.%3.%4.%5.%6"/>
      <w:lvlJc w:val="left"/>
      <w:pPr>
        <w:ind w:left="1152" w:hanging="1152"/>
      </w:pPr>
      <w:rPr>
        <w:rFonts w:hint="default"/>
      </w:rPr>
    </w:lvl>
    <w:lvl w:ilvl="6">
      <w:start w:val="1"/>
      <w:numFmt w:val="decimal"/>
      <w:pStyle w:val="Titolo7"/>
      <w:suff w:val="space"/>
      <w:lvlText w:val="%1.%2.%3.%4.%5.%6.%7"/>
      <w:lvlJc w:val="left"/>
      <w:pPr>
        <w:ind w:left="1296" w:hanging="1296"/>
      </w:pPr>
      <w:rPr>
        <w:rFonts w:hint="default"/>
      </w:rPr>
    </w:lvl>
    <w:lvl w:ilvl="7">
      <w:start w:val="1"/>
      <w:numFmt w:val="decimal"/>
      <w:pStyle w:val="Titolo8"/>
      <w:suff w:val="space"/>
      <w:lvlText w:val="%1.%2.%3.%4.%5.%6.%7.%8"/>
      <w:lvlJc w:val="left"/>
      <w:pPr>
        <w:ind w:left="1440" w:hanging="1440"/>
      </w:pPr>
      <w:rPr>
        <w:rFonts w:hint="default"/>
      </w:rPr>
    </w:lvl>
    <w:lvl w:ilvl="8">
      <w:start w:val="1"/>
      <w:numFmt w:val="decimal"/>
      <w:pStyle w:val="Titolo9"/>
      <w:suff w:val="space"/>
      <w:lvlText w:val="%1.%2.%3.%4.%5.%6.%7.%8.%9"/>
      <w:lvlJc w:val="left"/>
      <w:pPr>
        <w:ind w:left="1584" w:hanging="1584"/>
      </w:pPr>
      <w:rPr>
        <w:rFonts w:hint="default"/>
      </w:rPr>
    </w:lvl>
  </w:abstractNum>
  <w:abstractNum w:abstractNumId="31" w15:restartNumberingAfterBreak="0">
    <w:nsid w:val="7627095D"/>
    <w:multiLevelType w:val="multilevel"/>
    <w:tmpl w:val="ADF28C56"/>
    <w:lvl w:ilvl="0">
      <w:start w:val="1"/>
      <w:numFmt w:val="bullet"/>
      <w:lvlText w:val=""/>
      <w:lvlJc w:val="left"/>
      <w:pPr>
        <w:tabs>
          <w:tab w:val="num" w:pos="700"/>
        </w:tabs>
        <w:ind w:left="700" w:hanging="360"/>
      </w:pPr>
      <w:rPr>
        <w:rFonts w:ascii="Wingdings" w:hAnsi="Wingdings" w:hint="default"/>
      </w:rPr>
    </w:lvl>
    <w:lvl w:ilvl="1">
      <w:start w:val="1"/>
      <w:numFmt w:val="bullet"/>
      <w:lvlText w:val=""/>
      <w:lvlJc w:val="left"/>
      <w:pPr>
        <w:tabs>
          <w:tab w:val="num" w:pos="1060"/>
        </w:tabs>
        <w:ind w:left="1060" w:hanging="360"/>
      </w:pPr>
      <w:rPr>
        <w:rFonts w:ascii="Wingdings" w:hAnsi="Wingdings" w:hint="default"/>
      </w:rPr>
    </w:lvl>
    <w:lvl w:ilvl="2">
      <w:start w:val="1"/>
      <w:numFmt w:val="bullet"/>
      <w:lvlText w:val=""/>
      <w:lvlJc w:val="left"/>
      <w:pPr>
        <w:tabs>
          <w:tab w:val="num" w:pos="1420"/>
        </w:tabs>
        <w:ind w:left="1420" w:hanging="360"/>
      </w:pPr>
      <w:rPr>
        <w:rFonts w:ascii="Wingdings" w:hAnsi="Wingdings" w:hint="default"/>
      </w:rPr>
    </w:lvl>
    <w:lvl w:ilvl="3">
      <w:start w:val="1"/>
      <w:numFmt w:val="bullet"/>
      <w:lvlText w:val=""/>
      <w:lvlJc w:val="left"/>
      <w:pPr>
        <w:tabs>
          <w:tab w:val="num" w:pos="1780"/>
        </w:tabs>
        <w:ind w:left="1780" w:hanging="360"/>
      </w:pPr>
      <w:rPr>
        <w:rFonts w:ascii="Symbol" w:hAnsi="Symbol" w:hint="default"/>
      </w:rPr>
    </w:lvl>
    <w:lvl w:ilvl="4">
      <w:start w:val="1"/>
      <w:numFmt w:val="bullet"/>
      <w:lvlText w:val=""/>
      <w:lvlJc w:val="left"/>
      <w:pPr>
        <w:tabs>
          <w:tab w:val="num" w:pos="2140"/>
        </w:tabs>
        <w:ind w:left="2140" w:hanging="360"/>
      </w:pPr>
      <w:rPr>
        <w:rFonts w:ascii="Symbol" w:hAnsi="Symbol" w:hint="default"/>
      </w:rPr>
    </w:lvl>
    <w:lvl w:ilvl="5">
      <w:start w:val="1"/>
      <w:numFmt w:val="bullet"/>
      <w:lvlText w:val=""/>
      <w:lvlJc w:val="left"/>
      <w:pPr>
        <w:tabs>
          <w:tab w:val="num" w:pos="2500"/>
        </w:tabs>
        <w:ind w:left="2500" w:hanging="360"/>
      </w:pPr>
      <w:rPr>
        <w:rFonts w:ascii="Wingdings" w:hAnsi="Wingdings" w:hint="default"/>
      </w:rPr>
    </w:lvl>
    <w:lvl w:ilvl="6">
      <w:start w:val="1"/>
      <w:numFmt w:val="bullet"/>
      <w:lvlText w:val=""/>
      <w:lvlJc w:val="left"/>
      <w:pPr>
        <w:tabs>
          <w:tab w:val="num" w:pos="2860"/>
        </w:tabs>
        <w:ind w:left="2860" w:hanging="360"/>
      </w:pPr>
      <w:rPr>
        <w:rFonts w:ascii="Wingdings" w:hAnsi="Wingdings" w:hint="default"/>
      </w:rPr>
    </w:lvl>
    <w:lvl w:ilvl="7">
      <w:start w:val="1"/>
      <w:numFmt w:val="bullet"/>
      <w:lvlText w:val=""/>
      <w:lvlJc w:val="left"/>
      <w:pPr>
        <w:tabs>
          <w:tab w:val="num" w:pos="3220"/>
        </w:tabs>
        <w:ind w:left="3220" w:hanging="360"/>
      </w:pPr>
      <w:rPr>
        <w:rFonts w:ascii="Symbol" w:hAnsi="Symbol" w:hint="default"/>
      </w:rPr>
    </w:lvl>
    <w:lvl w:ilvl="8">
      <w:start w:val="1"/>
      <w:numFmt w:val="bullet"/>
      <w:lvlText w:val=""/>
      <w:lvlJc w:val="left"/>
      <w:pPr>
        <w:tabs>
          <w:tab w:val="num" w:pos="3580"/>
        </w:tabs>
        <w:ind w:left="3580" w:hanging="360"/>
      </w:pPr>
      <w:rPr>
        <w:rFonts w:ascii="Symbol" w:hAnsi="Symbol" w:hint="default"/>
      </w:rPr>
    </w:lvl>
  </w:abstractNum>
  <w:abstractNum w:abstractNumId="32" w15:restartNumberingAfterBreak="0">
    <w:nsid w:val="785E103A"/>
    <w:multiLevelType w:val="hybridMultilevel"/>
    <w:tmpl w:val="19FC3B6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96E4B6C"/>
    <w:multiLevelType w:val="hybridMultilevel"/>
    <w:tmpl w:val="7E12F0D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AEB5637"/>
    <w:multiLevelType w:val="hybridMultilevel"/>
    <w:tmpl w:val="9092D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B5B3645"/>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7D602943"/>
    <w:multiLevelType w:val="hybridMultilevel"/>
    <w:tmpl w:val="36BC1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730038"/>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15:restartNumberingAfterBreak="0">
    <w:nsid w:val="7DBC5BAF"/>
    <w:multiLevelType w:val="multilevel"/>
    <w:tmpl w:val="31AE6F6A"/>
    <w:lvl w:ilvl="0">
      <w:start w:val="1"/>
      <w:numFmt w:val="bullet"/>
      <w:pStyle w:val="CTXBULLET1"/>
      <w:suff w:val="space"/>
      <w:lvlText w:val=""/>
      <w:lvlJc w:val="left"/>
      <w:pPr>
        <w:ind w:left="680" w:hanging="340"/>
      </w:pPr>
      <w:rPr>
        <w:rFonts w:ascii="Wingdings" w:hAnsi="Wingdings" w:hint="default"/>
      </w:rPr>
    </w:lvl>
    <w:lvl w:ilvl="1">
      <w:start w:val="1"/>
      <w:numFmt w:val="bullet"/>
      <w:pStyle w:val="CTXBULLET2"/>
      <w:suff w:val="space"/>
      <w:lvlText w:val="-"/>
      <w:lvlJc w:val="left"/>
      <w:pPr>
        <w:ind w:left="1021" w:hanging="341"/>
      </w:pPr>
      <w:rPr>
        <w:rFonts w:ascii="Times New Roman" w:hAnsi="Times New Roman" w:cs="Times New Roman"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7EE43785"/>
    <w:multiLevelType w:val="hybridMultilevel"/>
    <w:tmpl w:val="5BD2DD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17"/>
  </w:num>
  <w:num w:numId="3">
    <w:abstractNumId w:val="31"/>
  </w:num>
  <w:num w:numId="4">
    <w:abstractNumId w:val="12"/>
  </w:num>
  <w:num w:numId="5">
    <w:abstractNumId w:val="20"/>
  </w:num>
  <w:num w:numId="6">
    <w:abstractNumId w:val="9"/>
  </w:num>
  <w:num w:numId="7">
    <w:abstractNumId w:val="6"/>
  </w:num>
  <w:num w:numId="8">
    <w:abstractNumId w:val="10"/>
  </w:num>
  <w:num w:numId="9">
    <w:abstractNumId w:val="35"/>
  </w:num>
  <w:num w:numId="10">
    <w:abstractNumId w:val="25"/>
  </w:num>
  <w:num w:numId="11">
    <w:abstractNumId w:val="38"/>
  </w:num>
  <w:num w:numId="12">
    <w:abstractNumId w:val="37"/>
  </w:num>
  <w:num w:numId="13">
    <w:abstractNumId w:val="5"/>
  </w:num>
  <w:num w:numId="14">
    <w:abstractNumId w:val="4"/>
  </w:num>
  <w:num w:numId="15">
    <w:abstractNumId w:val="3"/>
  </w:num>
  <w:num w:numId="16">
    <w:abstractNumId w:val="1"/>
  </w:num>
  <w:num w:numId="17">
    <w:abstractNumId w:val="2"/>
  </w:num>
  <w:num w:numId="18">
    <w:abstractNumId w:val="0"/>
  </w:num>
  <w:num w:numId="19">
    <w:abstractNumId w:val="16"/>
  </w:num>
  <w:num w:numId="20">
    <w:abstractNumId w:val="23"/>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30"/>
  </w:num>
  <w:num w:numId="29">
    <w:abstractNumId w:val="30"/>
  </w:num>
  <w:num w:numId="30">
    <w:abstractNumId w:val="30"/>
  </w:num>
  <w:num w:numId="31">
    <w:abstractNumId w:val="30"/>
  </w:num>
  <w:num w:numId="32">
    <w:abstractNumId w:val="30"/>
  </w:num>
  <w:num w:numId="33">
    <w:abstractNumId w:val="18"/>
  </w:num>
  <w:num w:numId="34">
    <w:abstractNumId w:val="8"/>
  </w:num>
  <w:num w:numId="35">
    <w:abstractNumId w:val="28"/>
  </w:num>
  <w:num w:numId="36">
    <w:abstractNumId w:val="36"/>
  </w:num>
  <w:num w:numId="37">
    <w:abstractNumId w:val="3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num>
  <w:num w:numId="39">
    <w:abstractNumId w:val="7"/>
  </w:num>
  <w:num w:numId="40">
    <w:abstractNumId w:val="29"/>
  </w:num>
  <w:num w:numId="41">
    <w:abstractNumId w:val="27"/>
  </w:num>
  <w:num w:numId="42">
    <w:abstractNumId w:val="33"/>
  </w:num>
  <w:num w:numId="43">
    <w:abstractNumId w:val="34"/>
  </w:num>
  <w:num w:numId="44">
    <w:abstractNumId w:val="26"/>
  </w:num>
  <w:num w:numId="45">
    <w:abstractNumId w:val="11"/>
  </w:num>
  <w:num w:numId="46">
    <w:abstractNumId w:val="39"/>
  </w:num>
  <w:num w:numId="47">
    <w:abstractNumId w:val="30"/>
  </w:num>
  <w:num w:numId="48">
    <w:abstractNumId w:val="38"/>
  </w:num>
  <w:num w:numId="49">
    <w:abstractNumId w:val="13"/>
  </w:num>
  <w:num w:numId="50">
    <w:abstractNumId w:val="24"/>
  </w:num>
  <w:num w:numId="51">
    <w:abstractNumId w:val="22"/>
  </w:num>
  <w:num w:numId="52">
    <w:abstractNumId w:val="21"/>
  </w:num>
  <w:num w:numId="53">
    <w:abstractNumId w:val="32"/>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RINCIPE Antonio">
    <w15:presenceInfo w15:providerId="AD" w15:userId="S::antonio.principe@eurocontrol.int::7cda8257-4a75-432f-bec2-27170f6e1376"/>
  </w15:person>
  <w15:person w15:author="Romiti Marco">
    <w15:presenceInfo w15:providerId="None" w15:userId="Romiti Marco"/>
  </w15:person>
  <w15:person w15:author="KIVLENOK Roman">
    <w15:presenceInfo w15:providerId="AD" w15:userId="S::roman.kivlenok@eurocontrol.int::1adc9a9b-30c4-4b75-80b9-8794bbb50e7a"/>
  </w15:person>
  <w15:person w15:author="HOUBEN Matt">
    <w15:presenceInfo w15:providerId="AD" w15:userId="S::matt.houben@eurocontrol.int::04b1212f-07c8-4e73-b0fa-224a858a5371"/>
  </w15:person>
  <w15:person w15:author="Marchese Giuseppe [2]">
    <w15:presenceInfo w15:providerId="AD" w15:userId="S::giuseppe.marchese02@leonardocompany.com::ed7b444b-ba8d-41da-8bb5-b2181cc1f8fc"/>
  </w15:person>
  <w15:person w15:author="Marchese Giuseppe">
    <w15:presenceInfo w15:providerId="AD" w15:userId="S-1-5-21-3776060262-1889235124-770245961-52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n-GB" w:vendorID="64" w:dllVersion="6" w:nlCheck="1" w:checkStyle="1"/>
  <w:activeWritingStyle w:appName="MSWord" w:lang="de-DE" w:vendorID="64" w:dllVersion="6" w:nlCheck="1" w:checkStyle="0"/>
  <w:activeWritingStyle w:appName="MSWord" w:lang="fr-BE" w:vendorID="64" w:dllVersion="6" w:nlCheck="1" w:checkStyle="1"/>
  <w:activeWritingStyle w:appName="MSWord" w:lang="es-ES_tradnl" w:vendorID="64" w:dllVersion="6" w:nlCheck="1" w:checkStyle="1"/>
  <w:activeWritingStyle w:appName="MSWord" w:lang="en-US" w:vendorID="64" w:dllVersion="6" w:nlCheck="1" w:checkStyle="1"/>
  <w:activeWritingStyle w:appName="MSWord" w:lang="es-ES" w:vendorID="64" w:dllVersion="6" w:nlCheck="1" w:checkStyle="1"/>
  <w:activeWritingStyle w:appName="MSWord" w:lang="fr-FR" w:vendorID="64" w:dllVersion="6" w:nlCheck="1" w:checkStyle="0"/>
  <w:activeWritingStyle w:appName="MSWord" w:lang="fr-FR" w:vendorID="64" w:dllVersion="0" w:nlCheck="1" w:checkStyle="0"/>
  <w:activeWritingStyle w:appName="MSWord" w:lang="en-GB" w:vendorID="64" w:dllVersion="0" w:nlCheck="1" w:checkStyle="0"/>
  <w:activeWritingStyle w:appName="MSWord" w:lang="de-DE" w:vendorID="64" w:dllVersion="0" w:nlCheck="1" w:checkStyle="0"/>
  <w:activeWritingStyle w:appName="MSWord" w:lang="it-IT" w:vendorID="64" w:dllVersion="6" w:nlCheck="1" w:checkStyle="0"/>
  <w:activeWritingStyle w:appName="MSWord" w:lang="it-IT" w:vendorID="64" w:dllVersion="0" w:nlCheck="1" w:checkStyle="0"/>
  <w:activeWritingStyle w:appName="MSWord" w:lang="en-GB" w:vendorID="64" w:dllVersion="131078" w:nlCheck="1" w:checkStyle="1"/>
  <w:activeWritingStyle w:appName="MSWord" w:lang="fr-FR" w:vendorID="64" w:dllVersion="131078" w:nlCheck="1" w:checkStyle="0"/>
  <w:activeWritingStyle w:appName="MSWord" w:lang="it-IT"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5279"/>
    <w:rsid w:val="0000350B"/>
    <w:rsid w:val="00007322"/>
    <w:rsid w:val="000132EF"/>
    <w:rsid w:val="00013E72"/>
    <w:rsid w:val="0001458F"/>
    <w:rsid w:val="000157C7"/>
    <w:rsid w:val="00016938"/>
    <w:rsid w:val="00016B4C"/>
    <w:rsid w:val="00016F88"/>
    <w:rsid w:val="00020182"/>
    <w:rsid w:val="00020571"/>
    <w:rsid w:val="000211CD"/>
    <w:rsid w:val="000241AC"/>
    <w:rsid w:val="0002615C"/>
    <w:rsid w:val="0003176F"/>
    <w:rsid w:val="0004759F"/>
    <w:rsid w:val="000500B1"/>
    <w:rsid w:val="00050A6E"/>
    <w:rsid w:val="00051DC4"/>
    <w:rsid w:val="00053C4D"/>
    <w:rsid w:val="000546F7"/>
    <w:rsid w:val="00060C51"/>
    <w:rsid w:val="0006164C"/>
    <w:rsid w:val="00061F00"/>
    <w:rsid w:val="0006233A"/>
    <w:rsid w:val="00062937"/>
    <w:rsid w:val="0007367D"/>
    <w:rsid w:val="000748A1"/>
    <w:rsid w:val="00075348"/>
    <w:rsid w:val="000759FD"/>
    <w:rsid w:val="00076B6D"/>
    <w:rsid w:val="00080FF1"/>
    <w:rsid w:val="00082DA3"/>
    <w:rsid w:val="00084216"/>
    <w:rsid w:val="00084339"/>
    <w:rsid w:val="00086598"/>
    <w:rsid w:val="00086906"/>
    <w:rsid w:val="00087D3A"/>
    <w:rsid w:val="000924C5"/>
    <w:rsid w:val="00092718"/>
    <w:rsid w:val="00094EC3"/>
    <w:rsid w:val="000A050F"/>
    <w:rsid w:val="000A1661"/>
    <w:rsid w:val="000A22A8"/>
    <w:rsid w:val="000A5AB7"/>
    <w:rsid w:val="000A5D3D"/>
    <w:rsid w:val="000B29EA"/>
    <w:rsid w:val="000B33A7"/>
    <w:rsid w:val="000B7738"/>
    <w:rsid w:val="000C0724"/>
    <w:rsid w:val="000C34F5"/>
    <w:rsid w:val="000C3BD2"/>
    <w:rsid w:val="000C4E11"/>
    <w:rsid w:val="000D0A01"/>
    <w:rsid w:val="000D1E91"/>
    <w:rsid w:val="000D32F9"/>
    <w:rsid w:val="000D339B"/>
    <w:rsid w:val="000D461D"/>
    <w:rsid w:val="000D5E42"/>
    <w:rsid w:val="000D6840"/>
    <w:rsid w:val="000D7409"/>
    <w:rsid w:val="000D7A13"/>
    <w:rsid w:val="000E08A1"/>
    <w:rsid w:val="000E1FAB"/>
    <w:rsid w:val="000E38FE"/>
    <w:rsid w:val="000E46F1"/>
    <w:rsid w:val="000E47C6"/>
    <w:rsid w:val="000E6E3D"/>
    <w:rsid w:val="000F1027"/>
    <w:rsid w:val="000F12B0"/>
    <w:rsid w:val="000F50C5"/>
    <w:rsid w:val="000F52E1"/>
    <w:rsid w:val="000F54BB"/>
    <w:rsid w:val="000F72A4"/>
    <w:rsid w:val="000F7FB9"/>
    <w:rsid w:val="001015C2"/>
    <w:rsid w:val="00102C42"/>
    <w:rsid w:val="00110718"/>
    <w:rsid w:val="00116FA6"/>
    <w:rsid w:val="001256FE"/>
    <w:rsid w:val="00127DFE"/>
    <w:rsid w:val="00127F0D"/>
    <w:rsid w:val="00137236"/>
    <w:rsid w:val="00141BF5"/>
    <w:rsid w:val="00142224"/>
    <w:rsid w:val="0014370E"/>
    <w:rsid w:val="00146710"/>
    <w:rsid w:val="00147432"/>
    <w:rsid w:val="00151627"/>
    <w:rsid w:val="001577C3"/>
    <w:rsid w:val="00161284"/>
    <w:rsid w:val="001620DE"/>
    <w:rsid w:val="00165E38"/>
    <w:rsid w:val="001733E8"/>
    <w:rsid w:val="00173C0A"/>
    <w:rsid w:val="00175B5F"/>
    <w:rsid w:val="00175C25"/>
    <w:rsid w:val="00175CBD"/>
    <w:rsid w:val="00176B50"/>
    <w:rsid w:val="00177935"/>
    <w:rsid w:val="00180B24"/>
    <w:rsid w:val="0018354D"/>
    <w:rsid w:val="0018526D"/>
    <w:rsid w:val="0019162D"/>
    <w:rsid w:val="00195B8F"/>
    <w:rsid w:val="00196333"/>
    <w:rsid w:val="001971AB"/>
    <w:rsid w:val="001A0079"/>
    <w:rsid w:val="001A2F8E"/>
    <w:rsid w:val="001A35C4"/>
    <w:rsid w:val="001A3A10"/>
    <w:rsid w:val="001A79B2"/>
    <w:rsid w:val="001B5FA4"/>
    <w:rsid w:val="001B6AF7"/>
    <w:rsid w:val="001B7ADE"/>
    <w:rsid w:val="001C390B"/>
    <w:rsid w:val="001C4469"/>
    <w:rsid w:val="001C58A3"/>
    <w:rsid w:val="001C5CC1"/>
    <w:rsid w:val="001D01AB"/>
    <w:rsid w:val="001D2F03"/>
    <w:rsid w:val="001D421F"/>
    <w:rsid w:val="001D4772"/>
    <w:rsid w:val="001D5290"/>
    <w:rsid w:val="001D54AE"/>
    <w:rsid w:val="001E0045"/>
    <w:rsid w:val="001E1A34"/>
    <w:rsid w:val="001E1D11"/>
    <w:rsid w:val="001E1DE5"/>
    <w:rsid w:val="001E2278"/>
    <w:rsid w:val="001E40C4"/>
    <w:rsid w:val="001E4A6E"/>
    <w:rsid w:val="001E66F1"/>
    <w:rsid w:val="001E6790"/>
    <w:rsid w:val="001F021F"/>
    <w:rsid w:val="001F1477"/>
    <w:rsid w:val="001F3A31"/>
    <w:rsid w:val="001F40A8"/>
    <w:rsid w:val="001F5647"/>
    <w:rsid w:val="001F6342"/>
    <w:rsid w:val="001F64F6"/>
    <w:rsid w:val="001F6B23"/>
    <w:rsid w:val="00203383"/>
    <w:rsid w:val="00205E77"/>
    <w:rsid w:val="00211003"/>
    <w:rsid w:val="002112BC"/>
    <w:rsid w:val="00212F0D"/>
    <w:rsid w:val="00215348"/>
    <w:rsid w:val="00217BBD"/>
    <w:rsid w:val="00217CD6"/>
    <w:rsid w:val="00217CDD"/>
    <w:rsid w:val="0022014C"/>
    <w:rsid w:val="00221CA5"/>
    <w:rsid w:val="00226C89"/>
    <w:rsid w:val="00230AB3"/>
    <w:rsid w:val="00230E66"/>
    <w:rsid w:val="00230F98"/>
    <w:rsid w:val="0023235C"/>
    <w:rsid w:val="0023577F"/>
    <w:rsid w:val="00236A6E"/>
    <w:rsid w:val="00237A76"/>
    <w:rsid w:val="00237C32"/>
    <w:rsid w:val="0024047E"/>
    <w:rsid w:val="0024157F"/>
    <w:rsid w:val="0024418D"/>
    <w:rsid w:val="0024449D"/>
    <w:rsid w:val="00244CC3"/>
    <w:rsid w:val="0024594B"/>
    <w:rsid w:val="00247FAE"/>
    <w:rsid w:val="00250808"/>
    <w:rsid w:val="00251D6E"/>
    <w:rsid w:val="0025259C"/>
    <w:rsid w:val="00252911"/>
    <w:rsid w:val="0026280D"/>
    <w:rsid w:val="00263349"/>
    <w:rsid w:val="002674D7"/>
    <w:rsid w:val="002705DE"/>
    <w:rsid w:val="00275574"/>
    <w:rsid w:val="002755DD"/>
    <w:rsid w:val="00275CD3"/>
    <w:rsid w:val="00276436"/>
    <w:rsid w:val="00276679"/>
    <w:rsid w:val="00277D4D"/>
    <w:rsid w:val="00280E0B"/>
    <w:rsid w:val="00281096"/>
    <w:rsid w:val="00281650"/>
    <w:rsid w:val="00282254"/>
    <w:rsid w:val="00282AFB"/>
    <w:rsid w:val="00283CA7"/>
    <w:rsid w:val="00285532"/>
    <w:rsid w:val="002860C9"/>
    <w:rsid w:val="002904FE"/>
    <w:rsid w:val="002910C6"/>
    <w:rsid w:val="00292EAB"/>
    <w:rsid w:val="00296FB7"/>
    <w:rsid w:val="00297B88"/>
    <w:rsid w:val="002A295B"/>
    <w:rsid w:val="002A5A9F"/>
    <w:rsid w:val="002B1EAD"/>
    <w:rsid w:val="002B213E"/>
    <w:rsid w:val="002B25C4"/>
    <w:rsid w:val="002B5C52"/>
    <w:rsid w:val="002B7B57"/>
    <w:rsid w:val="002C0725"/>
    <w:rsid w:val="002C145A"/>
    <w:rsid w:val="002C30AA"/>
    <w:rsid w:val="002C3D39"/>
    <w:rsid w:val="002C437D"/>
    <w:rsid w:val="002D0B46"/>
    <w:rsid w:val="002D20D6"/>
    <w:rsid w:val="002D277B"/>
    <w:rsid w:val="002D44F9"/>
    <w:rsid w:val="002D4510"/>
    <w:rsid w:val="002D6324"/>
    <w:rsid w:val="002D7D7D"/>
    <w:rsid w:val="002D7E37"/>
    <w:rsid w:val="002E0C90"/>
    <w:rsid w:val="002E0EB7"/>
    <w:rsid w:val="002E18A2"/>
    <w:rsid w:val="002E21E6"/>
    <w:rsid w:val="002E33EB"/>
    <w:rsid w:val="002E3ABF"/>
    <w:rsid w:val="002E4894"/>
    <w:rsid w:val="002E6333"/>
    <w:rsid w:val="002F24A9"/>
    <w:rsid w:val="002F325D"/>
    <w:rsid w:val="002F426D"/>
    <w:rsid w:val="002F4973"/>
    <w:rsid w:val="002F7769"/>
    <w:rsid w:val="002F7C91"/>
    <w:rsid w:val="00303713"/>
    <w:rsid w:val="00304D76"/>
    <w:rsid w:val="00305931"/>
    <w:rsid w:val="00307E47"/>
    <w:rsid w:val="00310B1F"/>
    <w:rsid w:val="00310B9F"/>
    <w:rsid w:val="003134A5"/>
    <w:rsid w:val="003141EA"/>
    <w:rsid w:val="003164FF"/>
    <w:rsid w:val="00320A6A"/>
    <w:rsid w:val="003231F5"/>
    <w:rsid w:val="00323DC7"/>
    <w:rsid w:val="0032481F"/>
    <w:rsid w:val="00325541"/>
    <w:rsid w:val="00330755"/>
    <w:rsid w:val="003343FC"/>
    <w:rsid w:val="00334A21"/>
    <w:rsid w:val="003376BA"/>
    <w:rsid w:val="0034006C"/>
    <w:rsid w:val="00344428"/>
    <w:rsid w:val="00344DB8"/>
    <w:rsid w:val="00346061"/>
    <w:rsid w:val="0035007C"/>
    <w:rsid w:val="00351895"/>
    <w:rsid w:val="00351F72"/>
    <w:rsid w:val="003520CB"/>
    <w:rsid w:val="003542DF"/>
    <w:rsid w:val="003555B8"/>
    <w:rsid w:val="003559D7"/>
    <w:rsid w:val="00355CF8"/>
    <w:rsid w:val="00357024"/>
    <w:rsid w:val="00362537"/>
    <w:rsid w:val="00363748"/>
    <w:rsid w:val="00366E53"/>
    <w:rsid w:val="00367416"/>
    <w:rsid w:val="00371613"/>
    <w:rsid w:val="00371889"/>
    <w:rsid w:val="00373D93"/>
    <w:rsid w:val="00374BFE"/>
    <w:rsid w:val="00376D3A"/>
    <w:rsid w:val="00380484"/>
    <w:rsid w:val="003814A3"/>
    <w:rsid w:val="00381E44"/>
    <w:rsid w:val="003821D5"/>
    <w:rsid w:val="003824AD"/>
    <w:rsid w:val="00384882"/>
    <w:rsid w:val="00385F2A"/>
    <w:rsid w:val="00386A92"/>
    <w:rsid w:val="00386AF6"/>
    <w:rsid w:val="00387F04"/>
    <w:rsid w:val="003912F2"/>
    <w:rsid w:val="00393BFB"/>
    <w:rsid w:val="003964F3"/>
    <w:rsid w:val="00397ECE"/>
    <w:rsid w:val="003A10E2"/>
    <w:rsid w:val="003A2D78"/>
    <w:rsid w:val="003A3574"/>
    <w:rsid w:val="003A46B6"/>
    <w:rsid w:val="003A69D2"/>
    <w:rsid w:val="003A6DBB"/>
    <w:rsid w:val="003B2BA2"/>
    <w:rsid w:val="003B2F46"/>
    <w:rsid w:val="003B3C1F"/>
    <w:rsid w:val="003B3C4A"/>
    <w:rsid w:val="003B4C20"/>
    <w:rsid w:val="003B5BCD"/>
    <w:rsid w:val="003B67F9"/>
    <w:rsid w:val="003B6B66"/>
    <w:rsid w:val="003B6CBB"/>
    <w:rsid w:val="003B7251"/>
    <w:rsid w:val="003B7B99"/>
    <w:rsid w:val="003B7F30"/>
    <w:rsid w:val="003C027C"/>
    <w:rsid w:val="003C4C11"/>
    <w:rsid w:val="003D0D8E"/>
    <w:rsid w:val="003D27AC"/>
    <w:rsid w:val="003D46F3"/>
    <w:rsid w:val="003D48C0"/>
    <w:rsid w:val="003D509B"/>
    <w:rsid w:val="003D6FC1"/>
    <w:rsid w:val="003E40D1"/>
    <w:rsid w:val="003E4EE8"/>
    <w:rsid w:val="003E5212"/>
    <w:rsid w:val="003E5C76"/>
    <w:rsid w:val="003E74C7"/>
    <w:rsid w:val="003E7D07"/>
    <w:rsid w:val="003F3546"/>
    <w:rsid w:val="003F3830"/>
    <w:rsid w:val="003F3AF2"/>
    <w:rsid w:val="003F4210"/>
    <w:rsid w:val="003F74F3"/>
    <w:rsid w:val="003F7AA2"/>
    <w:rsid w:val="00401715"/>
    <w:rsid w:val="00402122"/>
    <w:rsid w:val="004056C3"/>
    <w:rsid w:val="00406A64"/>
    <w:rsid w:val="00410903"/>
    <w:rsid w:val="0041303A"/>
    <w:rsid w:val="00416D17"/>
    <w:rsid w:val="00421D14"/>
    <w:rsid w:val="004241C3"/>
    <w:rsid w:val="00424EDC"/>
    <w:rsid w:val="00431C02"/>
    <w:rsid w:val="00435389"/>
    <w:rsid w:val="004353A8"/>
    <w:rsid w:val="004355B8"/>
    <w:rsid w:val="004359AC"/>
    <w:rsid w:val="00436D73"/>
    <w:rsid w:val="00440FD0"/>
    <w:rsid w:val="00446107"/>
    <w:rsid w:val="00447901"/>
    <w:rsid w:val="0045010A"/>
    <w:rsid w:val="0045150C"/>
    <w:rsid w:val="00452FE7"/>
    <w:rsid w:val="004574D3"/>
    <w:rsid w:val="004629CF"/>
    <w:rsid w:val="0047242A"/>
    <w:rsid w:val="00473DAB"/>
    <w:rsid w:val="00474537"/>
    <w:rsid w:val="00477618"/>
    <w:rsid w:val="00477D72"/>
    <w:rsid w:val="004814EC"/>
    <w:rsid w:val="00482149"/>
    <w:rsid w:val="00482F7D"/>
    <w:rsid w:val="00483561"/>
    <w:rsid w:val="00484047"/>
    <w:rsid w:val="00487F0E"/>
    <w:rsid w:val="004903B3"/>
    <w:rsid w:val="004923E9"/>
    <w:rsid w:val="004925D1"/>
    <w:rsid w:val="00492934"/>
    <w:rsid w:val="004930D3"/>
    <w:rsid w:val="00494C02"/>
    <w:rsid w:val="00495FD8"/>
    <w:rsid w:val="004A08E1"/>
    <w:rsid w:val="004A1AD8"/>
    <w:rsid w:val="004A22D6"/>
    <w:rsid w:val="004A67D0"/>
    <w:rsid w:val="004B2868"/>
    <w:rsid w:val="004B35CA"/>
    <w:rsid w:val="004B63CF"/>
    <w:rsid w:val="004B75A9"/>
    <w:rsid w:val="004C1F94"/>
    <w:rsid w:val="004C47CC"/>
    <w:rsid w:val="004D0E5E"/>
    <w:rsid w:val="004D159F"/>
    <w:rsid w:val="004D3B1B"/>
    <w:rsid w:val="004D407B"/>
    <w:rsid w:val="004D52DD"/>
    <w:rsid w:val="004E0204"/>
    <w:rsid w:val="004E0AEE"/>
    <w:rsid w:val="004E17F1"/>
    <w:rsid w:val="004E2CEB"/>
    <w:rsid w:val="004E41EB"/>
    <w:rsid w:val="004E54F2"/>
    <w:rsid w:val="004E7432"/>
    <w:rsid w:val="004F0B3A"/>
    <w:rsid w:val="004F30EB"/>
    <w:rsid w:val="004F3D14"/>
    <w:rsid w:val="004F4DDE"/>
    <w:rsid w:val="004F50A5"/>
    <w:rsid w:val="004F5E80"/>
    <w:rsid w:val="004F7F8A"/>
    <w:rsid w:val="00502EAD"/>
    <w:rsid w:val="00505739"/>
    <w:rsid w:val="0050659B"/>
    <w:rsid w:val="00507051"/>
    <w:rsid w:val="005071D0"/>
    <w:rsid w:val="005107FC"/>
    <w:rsid w:val="00510864"/>
    <w:rsid w:val="00510B0C"/>
    <w:rsid w:val="00510C25"/>
    <w:rsid w:val="00512164"/>
    <w:rsid w:val="005125F5"/>
    <w:rsid w:val="005129EE"/>
    <w:rsid w:val="00513901"/>
    <w:rsid w:val="00514427"/>
    <w:rsid w:val="0051455F"/>
    <w:rsid w:val="00516F08"/>
    <w:rsid w:val="00517CDF"/>
    <w:rsid w:val="005202FB"/>
    <w:rsid w:val="00522561"/>
    <w:rsid w:val="00522A80"/>
    <w:rsid w:val="00523323"/>
    <w:rsid w:val="00524EE5"/>
    <w:rsid w:val="00525ED5"/>
    <w:rsid w:val="0052628A"/>
    <w:rsid w:val="005271DE"/>
    <w:rsid w:val="00527480"/>
    <w:rsid w:val="00530940"/>
    <w:rsid w:val="005309DB"/>
    <w:rsid w:val="00531AF5"/>
    <w:rsid w:val="005374FB"/>
    <w:rsid w:val="0054231F"/>
    <w:rsid w:val="005427FD"/>
    <w:rsid w:val="0054342F"/>
    <w:rsid w:val="00545119"/>
    <w:rsid w:val="00545A24"/>
    <w:rsid w:val="00545A3F"/>
    <w:rsid w:val="005466EC"/>
    <w:rsid w:val="00551374"/>
    <w:rsid w:val="00552BCC"/>
    <w:rsid w:val="005537DC"/>
    <w:rsid w:val="00553973"/>
    <w:rsid w:val="00556904"/>
    <w:rsid w:val="0056001D"/>
    <w:rsid w:val="0056222D"/>
    <w:rsid w:val="005623B5"/>
    <w:rsid w:val="00562DB9"/>
    <w:rsid w:val="00563249"/>
    <w:rsid w:val="00565384"/>
    <w:rsid w:val="00566A9C"/>
    <w:rsid w:val="00566CBF"/>
    <w:rsid w:val="00567F17"/>
    <w:rsid w:val="005722EA"/>
    <w:rsid w:val="005728A4"/>
    <w:rsid w:val="00581A1D"/>
    <w:rsid w:val="00583371"/>
    <w:rsid w:val="00587A5C"/>
    <w:rsid w:val="00587A6D"/>
    <w:rsid w:val="005942B8"/>
    <w:rsid w:val="00597BE1"/>
    <w:rsid w:val="005A0506"/>
    <w:rsid w:val="005A09F0"/>
    <w:rsid w:val="005A1D1D"/>
    <w:rsid w:val="005A2FCF"/>
    <w:rsid w:val="005A40CB"/>
    <w:rsid w:val="005A673B"/>
    <w:rsid w:val="005A73C4"/>
    <w:rsid w:val="005A7B8D"/>
    <w:rsid w:val="005B02CC"/>
    <w:rsid w:val="005B196A"/>
    <w:rsid w:val="005B23D4"/>
    <w:rsid w:val="005B3EAA"/>
    <w:rsid w:val="005B4179"/>
    <w:rsid w:val="005B432A"/>
    <w:rsid w:val="005B5EC8"/>
    <w:rsid w:val="005C01C4"/>
    <w:rsid w:val="005C1045"/>
    <w:rsid w:val="005C4747"/>
    <w:rsid w:val="005C4B75"/>
    <w:rsid w:val="005C6565"/>
    <w:rsid w:val="005C72D9"/>
    <w:rsid w:val="005C790A"/>
    <w:rsid w:val="005D0C8B"/>
    <w:rsid w:val="005D1B68"/>
    <w:rsid w:val="005D42B4"/>
    <w:rsid w:val="005D7F38"/>
    <w:rsid w:val="005E063B"/>
    <w:rsid w:val="005E1794"/>
    <w:rsid w:val="005E1C1E"/>
    <w:rsid w:val="005E3DE0"/>
    <w:rsid w:val="005E597B"/>
    <w:rsid w:val="005F0AEF"/>
    <w:rsid w:val="005F183C"/>
    <w:rsid w:val="005F1C1A"/>
    <w:rsid w:val="005F4909"/>
    <w:rsid w:val="005F4981"/>
    <w:rsid w:val="005F5340"/>
    <w:rsid w:val="005F6C88"/>
    <w:rsid w:val="006043BE"/>
    <w:rsid w:val="00604B53"/>
    <w:rsid w:val="00604D57"/>
    <w:rsid w:val="006054D3"/>
    <w:rsid w:val="0060739A"/>
    <w:rsid w:val="00614413"/>
    <w:rsid w:val="00615745"/>
    <w:rsid w:val="006215FC"/>
    <w:rsid w:val="006239B6"/>
    <w:rsid w:val="00623B2C"/>
    <w:rsid w:val="00624965"/>
    <w:rsid w:val="006249B2"/>
    <w:rsid w:val="00626610"/>
    <w:rsid w:val="00626B6F"/>
    <w:rsid w:val="00627E22"/>
    <w:rsid w:val="006302A5"/>
    <w:rsid w:val="00630FF2"/>
    <w:rsid w:val="00631AF1"/>
    <w:rsid w:val="00631CB6"/>
    <w:rsid w:val="0063233D"/>
    <w:rsid w:val="00634B66"/>
    <w:rsid w:val="006354AF"/>
    <w:rsid w:val="006360F5"/>
    <w:rsid w:val="006364E4"/>
    <w:rsid w:val="00637068"/>
    <w:rsid w:val="00640695"/>
    <w:rsid w:val="00640D61"/>
    <w:rsid w:val="006424C6"/>
    <w:rsid w:val="00642710"/>
    <w:rsid w:val="00644C54"/>
    <w:rsid w:val="00644D54"/>
    <w:rsid w:val="00644FC1"/>
    <w:rsid w:val="00645AF3"/>
    <w:rsid w:val="006523AF"/>
    <w:rsid w:val="00657085"/>
    <w:rsid w:val="00657311"/>
    <w:rsid w:val="00662A63"/>
    <w:rsid w:val="00663BAE"/>
    <w:rsid w:val="00667403"/>
    <w:rsid w:val="006708CB"/>
    <w:rsid w:val="00672D6C"/>
    <w:rsid w:val="00673B1C"/>
    <w:rsid w:val="0068074D"/>
    <w:rsid w:val="00681D19"/>
    <w:rsid w:val="00683898"/>
    <w:rsid w:val="006852C0"/>
    <w:rsid w:val="006856F9"/>
    <w:rsid w:val="006948C5"/>
    <w:rsid w:val="0069565D"/>
    <w:rsid w:val="00695B01"/>
    <w:rsid w:val="00695E03"/>
    <w:rsid w:val="00695F81"/>
    <w:rsid w:val="00696493"/>
    <w:rsid w:val="00696C66"/>
    <w:rsid w:val="00697028"/>
    <w:rsid w:val="00697132"/>
    <w:rsid w:val="00697650"/>
    <w:rsid w:val="006A1FAE"/>
    <w:rsid w:val="006A414F"/>
    <w:rsid w:val="006A446F"/>
    <w:rsid w:val="006A5037"/>
    <w:rsid w:val="006A5EF0"/>
    <w:rsid w:val="006A6122"/>
    <w:rsid w:val="006A68A5"/>
    <w:rsid w:val="006B0ECE"/>
    <w:rsid w:val="006B1ADF"/>
    <w:rsid w:val="006B523A"/>
    <w:rsid w:val="006B78BA"/>
    <w:rsid w:val="006C0EE4"/>
    <w:rsid w:val="006C2F59"/>
    <w:rsid w:val="006C479A"/>
    <w:rsid w:val="006C63CF"/>
    <w:rsid w:val="006C6B4C"/>
    <w:rsid w:val="006D1252"/>
    <w:rsid w:val="006D1254"/>
    <w:rsid w:val="006D311F"/>
    <w:rsid w:val="006D5593"/>
    <w:rsid w:val="006D55BB"/>
    <w:rsid w:val="006E3B97"/>
    <w:rsid w:val="006E70F5"/>
    <w:rsid w:val="006E73CA"/>
    <w:rsid w:val="006F1842"/>
    <w:rsid w:val="006F5188"/>
    <w:rsid w:val="006F5A36"/>
    <w:rsid w:val="006F6911"/>
    <w:rsid w:val="006F70BF"/>
    <w:rsid w:val="00700F43"/>
    <w:rsid w:val="00702965"/>
    <w:rsid w:val="00703F91"/>
    <w:rsid w:val="007045B4"/>
    <w:rsid w:val="007079C7"/>
    <w:rsid w:val="007100A2"/>
    <w:rsid w:val="0071134E"/>
    <w:rsid w:val="00714968"/>
    <w:rsid w:val="0071546C"/>
    <w:rsid w:val="0071677A"/>
    <w:rsid w:val="00717619"/>
    <w:rsid w:val="00717683"/>
    <w:rsid w:val="00721515"/>
    <w:rsid w:val="00723CBB"/>
    <w:rsid w:val="00725B08"/>
    <w:rsid w:val="00726E07"/>
    <w:rsid w:val="00730F5D"/>
    <w:rsid w:val="00731C2E"/>
    <w:rsid w:val="0073576B"/>
    <w:rsid w:val="0074289C"/>
    <w:rsid w:val="0074298A"/>
    <w:rsid w:val="007439A8"/>
    <w:rsid w:val="00744203"/>
    <w:rsid w:val="0074489C"/>
    <w:rsid w:val="00745337"/>
    <w:rsid w:val="00745FF6"/>
    <w:rsid w:val="00746DD6"/>
    <w:rsid w:val="00747DA6"/>
    <w:rsid w:val="00747F83"/>
    <w:rsid w:val="00752911"/>
    <w:rsid w:val="00755736"/>
    <w:rsid w:val="00756AE5"/>
    <w:rsid w:val="00757F32"/>
    <w:rsid w:val="007606EA"/>
    <w:rsid w:val="007616C9"/>
    <w:rsid w:val="0076206F"/>
    <w:rsid w:val="00762248"/>
    <w:rsid w:val="007641B4"/>
    <w:rsid w:val="0076426B"/>
    <w:rsid w:val="00764357"/>
    <w:rsid w:val="00764B04"/>
    <w:rsid w:val="0077043F"/>
    <w:rsid w:val="007709F8"/>
    <w:rsid w:val="00771AF4"/>
    <w:rsid w:val="00772D84"/>
    <w:rsid w:val="00772E29"/>
    <w:rsid w:val="0077391F"/>
    <w:rsid w:val="00773DF6"/>
    <w:rsid w:val="00774B3E"/>
    <w:rsid w:val="007813D1"/>
    <w:rsid w:val="007829FF"/>
    <w:rsid w:val="0078316C"/>
    <w:rsid w:val="0078488B"/>
    <w:rsid w:val="00784EC8"/>
    <w:rsid w:val="007907D5"/>
    <w:rsid w:val="00794DE4"/>
    <w:rsid w:val="0079616A"/>
    <w:rsid w:val="00796472"/>
    <w:rsid w:val="0079713D"/>
    <w:rsid w:val="00797D45"/>
    <w:rsid w:val="007A1636"/>
    <w:rsid w:val="007A1F8F"/>
    <w:rsid w:val="007A22F2"/>
    <w:rsid w:val="007A28B8"/>
    <w:rsid w:val="007A37E6"/>
    <w:rsid w:val="007A4DC1"/>
    <w:rsid w:val="007B10B6"/>
    <w:rsid w:val="007B4645"/>
    <w:rsid w:val="007B47D1"/>
    <w:rsid w:val="007B600A"/>
    <w:rsid w:val="007C1FCB"/>
    <w:rsid w:val="007C442A"/>
    <w:rsid w:val="007C45BB"/>
    <w:rsid w:val="007D1276"/>
    <w:rsid w:val="007D1DEA"/>
    <w:rsid w:val="007D3340"/>
    <w:rsid w:val="007D3ECB"/>
    <w:rsid w:val="007D5D6D"/>
    <w:rsid w:val="007D71D0"/>
    <w:rsid w:val="007E2912"/>
    <w:rsid w:val="007E30FE"/>
    <w:rsid w:val="007E493E"/>
    <w:rsid w:val="007F08D8"/>
    <w:rsid w:val="007F10BC"/>
    <w:rsid w:val="007F1F6A"/>
    <w:rsid w:val="007F7ECC"/>
    <w:rsid w:val="008024DF"/>
    <w:rsid w:val="00802D9A"/>
    <w:rsid w:val="008055D4"/>
    <w:rsid w:val="00806F92"/>
    <w:rsid w:val="008132F8"/>
    <w:rsid w:val="008151ED"/>
    <w:rsid w:val="008209B2"/>
    <w:rsid w:val="00823A36"/>
    <w:rsid w:val="00825681"/>
    <w:rsid w:val="008256B1"/>
    <w:rsid w:val="0082642B"/>
    <w:rsid w:val="0082662E"/>
    <w:rsid w:val="00826BB8"/>
    <w:rsid w:val="0083249B"/>
    <w:rsid w:val="0083385F"/>
    <w:rsid w:val="00834C38"/>
    <w:rsid w:val="00846114"/>
    <w:rsid w:val="008528DC"/>
    <w:rsid w:val="0085290A"/>
    <w:rsid w:val="008532B6"/>
    <w:rsid w:val="00853A52"/>
    <w:rsid w:val="0085471A"/>
    <w:rsid w:val="0085636B"/>
    <w:rsid w:val="0085729F"/>
    <w:rsid w:val="0086174C"/>
    <w:rsid w:val="00862C7B"/>
    <w:rsid w:val="0086540B"/>
    <w:rsid w:val="00867A40"/>
    <w:rsid w:val="00872EFA"/>
    <w:rsid w:val="00874370"/>
    <w:rsid w:val="00875AE2"/>
    <w:rsid w:val="00875E14"/>
    <w:rsid w:val="00876BF6"/>
    <w:rsid w:val="00876CDC"/>
    <w:rsid w:val="00883EB7"/>
    <w:rsid w:val="00890D67"/>
    <w:rsid w:val="008916F8"/>
    <w:rsid w:val="008930FD"/>
    <w:rsid w:val="008949A4"/>
    <w:rsid w:val="008957FA"/>
    <w:rsid w:val="008A1B79"/>
    <w:rsid w:val="008A46F7"/>
    <w:rsid w:val="008A6B3B"/>
    <w:rsid w:val="008B3CC0"/>
    <w:rsid w:val="008B693E"/>
    <w:rsid w:val="008B77B2"/>
    <w:rsid w:val="008C1151"/>
    <w:rsid w:val="008C606D"/>
    <w:rsid w:val="008D23A3"/>
    <w:rsid w:val="008D3DEC"/>
    <w:rsid w:val="008D424C"/>
    <w:rsid w:val="008D59E1"/>
    <w:rsid w:val="008D6929"/>
    <w:rsid w:val="008E1C06"/>
    <w:rsid w:val="008E4F73"/>
    <w:rsid w:val="008F108A"/>
    <w:rsid w:val="008F1660"/>
    <w:rsid w:val="008F206E"/>
    <w:rsid w:val="008F573C"/>
    <w:rsid w:val="008F7DA2"/>
    <w:rsid w:val="009006A7"/>
    <w:rsid w:val="00900936"/>
    <w:rsid w:val="00900B86"/>
    <w:rsid w:val="00902D9A"/>
    <w:rsid w:val="00904CD3"/>
    <w:rsid w:val="0091120A"/>
    <w:rsid w:val="009127D5"/>
    <w:rsid w:val="00914AD0"/>
    <w:rsid w:val="00915FA4"/>
    <w:rsid w:val="009164CD"/>
    <w:rsid w:val="009202B3"/>
    <w:rsid w:val="0092082E"/>
    <w:rsid w:val="00921D61"/>
    <w:rsid w:val="009224DF"/>
    <w:rsid w:val="00923B21"/>
    <w:rsid w:val="00923DDB"/>
    <w:rsid w:val="0092492B"/>
    <w:rsid w:val="00924998"/>
    <w:rsid w:val="009263BE"/>
    <w:rsid w:val="00927C0B"/>
    <w:rsid w:val="0093089E"/>
    <w:rsid w:val="00930950"/>
    <w:rsid w:val="009353B9"/>
    <w:rsid w:val="0093629B"/>
    <w:rsid w:val="00937422"/>
    <w:rsid w:val="00937C95"/>
    <w:rsid w:val="00937D09"/>
    <w:rsid w:val="00941BAD"/>
    <w:rsid w:val="009425FE"/>
    <w:rsid w:val="00944B76"/>
    <w:rsid w:val="009472D4"/>
    <w:rsid w:val="00947C4E"/>
    <w:rsid w:val="009527DF"/>
    <w:rsid w:val="009535E9"/>
    <w:rsid w:val="0096045C"/>
    <w:rsid w:val="009608D9"/>
    <w:rsid w:val="0096223E"/>
    <w:rsid w:val="00967501"/>
    <w:rsid w:val="00971F8A"/>
    <w:rsid w:val="00972145"/>
    <w:rsid w:val="0097242D"/>
    <w:rsid w:val="00974A04"/>
    <w:rsid w:val="00975649"/>
    <w:rsid w:val="0097648C"/>
    <w:rsid w:val="00981F55"/>
    <w:rsid w:val="0098634B"/>
    <w:rsid w:val="009864F1"/>
    <w:rsid w:val="00991ABE"/>
    <w:rsid w:val="00991D76"/>
    <w:rsid w:val="0099217E"/>
    <w:rsid w:val="009978F8"/>
    <w:rsid w:val="00997ECB"/>
    <w:rsid w:val="009A1C70"/>
    <w:rsid w:val="009A2CCC"/>
    <w:rsid w:val="009A5C8A"/>
    <w:rsid w:val="009A7015"/>
    <w:rsid w:val="009B47F7"/>
    <w:rsid w:val="009B4BEA"/>
    <w:rsid w:val="009B6D70"/>
    <w:rsid w:val="009C5772"/>
    <w:rsid w:val="009C64EF"/>
    <w:rsid w:val="009C7DBB"/>
    <w:rsid w:val="009D07DB"/>
    <w:rsid w:val="009D272B"/>
    <w:rsid w:val="009D2E98"/>
    <w:rsid w:val="009D50DB"/>
    <w:rsid w:val="009D6498"/>
    <w:rsid w:val="009E199B"/>
    <w:rsid w:val="009E24D4"/>
    <w:rsid w:val="009E41D9"/>
    <w:rsid w:val="009F0097"/>
    <w:rsid w:val="009F0A75"/>
    <w:rsid w:val="009F1BA6"/>
    <w:rsid w:val="009F2881"/>
    <w:rsid w:val="009F2F7C"/>
    <w:rsid w:val="009F3710"/>
    <w:rsid w:val="009F475B"/>
    <w:rsid w:val="00A00451"/>
    <w:rsid w:val="00A026C1"/>
    <w:rsid w:val="00A04566"/>
    <w:rsid w:val="00A04E90"/>
    <w:rsid w:val="00A072D7"/>
    <w:rsid w:val="00A07646"/>
    <w:rsid w:val="00A10636"/>
    <w:rsid w:val="00A118A8"/>
    <w:rsid w:val="00A13F83"/>
    <w:rsid w:val="00A14D30"/>
    <w:rsid w:val="00A16725"/>
    <w:rsid w:val="00A174A5"/>
    <w:rsid w:val="00A234A2"/>
    <w:rsid w:val="00A24C89"/>
    <w:rsid w:val="00A27C0B"/>
    <w:rsid w:val="00A3109A"/>
    <w:rsid w:val="00A31D6E"/>
    <w:rsid w:val="00A36DB3"/>
    <w:rsid w:val="00A41B2B"/>
    <w:rsid w:val="00A445D9"/>
    <w:rsid w:val="00A45D87"/>
    <w:rsid w:val="00A46DCF"/>
    <w:rsid w:val="00A51457"/>
    <w:rsid w:val="00A53A47"/>
    <w:rsid w:val="00A57D70"/>
    <w:rsid w:val="00A63B9E"/>
    <w:rsid w:val="00A74BD6"/>
    <w:rsid w:val="00A76865"/>
    <w:rsid w:val="00A777D5"/>
    <w:rsid w:val="00A80237"/>
    <w:rsid w:val="00A8081D"/>
    <w:rsid w:val="00A81214"/>
    <w:rsid w:val="00A82382"/>
    <w:rsid w:val="00A8463B"/>
    <w:rsid w:val="00A86249"/>
    <w:rsid w:val="00A87212"/>
    <w:rsid w:val="00A8749A"/>
    <w:rsid w:val="00A905DF"/>
    <w:rsid w:val="00A91955"/>
    <w:rsid w:val="00A9233B"/>
    <w:rsid w:val="00A92C52"/>
    <w:rsid w:val="00A9363E"/>
    <w:rsid w:val="00A95352"/>
    <w:rsid w:val="00A958A8"/>
    <w:rsid w:val="00A95E40"/>
    <w:rsid w:val="00A95F22"/>
    <w:rsid w:val="00A95F86"/>
    <w:rsid w:val="00AA043F"/>
    <w:rsid w:val="00AA1EF5"/>
    <w:rsid w:val="00AA2C27"/>
    <w:rsid w:val="00AA33F1"/>
    <w:rsid w:val="00AA4BBA"/>
    <w:rsid w:val="00AA5B14"/>
    <w:rsid w:val="00AA6672"/>
    <w:rsid w:val="00AB28E9"/>
    <w:rsid w:val="00AB3E49"/>
    <w:rsid w:val="00AB5FFB"/>
    <w:rsid w:val="00AB7254"/>
    <w:rsid w:val="00AC2C44"/>
    <w:rsid w:val="00AC6391"/>
    <w:rsid w:val="00AC75D9"/>
    <w:rsid w:val="00AC7DE5"/>
    <w:rsid w:val="00AD46D8"/>
    <w:rsid w:val="00AD4CAF"/>
    <w:rsid w:val="00AD5212"/>
    <w:rsid w:val="00AD5DFF"/>
    <w:rsid w:val="00AE4BEA"/>
    <w:rsid w:val="00AF1F7E"/>
    <w:rsid w:val="00AF408A"/>
    <w:rsid w:val="00AF5ADB"/>
    <w:rsid w:val="00AF5EA6"/>
    <w:rsid w:val="00AF6121"/>
    <w:rsid w:val="00AF76F0"/>
    <w:rsid w:val="00B0209B"/>
    <w:rsid w:val="00B02806"/>
    <w:rsid w:val="00B02E2A"/>
    <w:rsid w:val="00B03BAE"/>
    <w:rsid w:val="00B07A34"/>
    <w:rsid w:val="00B10203"/>
    <w:rsid w:val="00B11257"/>
    <w:rsid w:val="00B1277F"/>
    <w:rsid w:val="00B12E57"/>
    <w:rsid w:val="00B1410D"/>
    <w:rsid w:val="00B15F8E"/>
    <w:rsid w:val="00B1705B"/>
    <w:rsid w:val="00B17F70"/>
    <w:rsid w:val="00B22747"/>
    <w:rsid w:val="00B23325"/>
    <w:rsid w:val="00B25CE5"/>
    <w:rsid w:val="00B26981"/>
    <w:rsid w:val="00B31232"/>
    <w:rsid w:val="00B31703"/>
    <w:rsid w:val="00B327E4"/>
    <w:rsid w:val="00B35B4B"/>
    <w:rsid w:val="00B36E70"/>
    <w:rsid w:val="00B40C18"/>
    <w:rsid w:val="00B44F12"/>
    <w:rsid w:val="00B452E7"/>
    <w:rsid w:val="00B45BB0"/>
    <w:rsid w:val="00B47ABE"/>
    <w:rsid w:val="00B573DC"/>
    <w:rsid w:val="00B57571"/>
    <w:rsid w:val="00B60C78"/>
    <w:rsid w:val="00B62459"/>
    <w:rsid w:val="00B6267B"/>
    <w:rsid w:val="00B62DC5"/>
    <w:rsid w:val="00B64A99"/>
    <w:rsid w:val="00B66589"/>
    <w:rsid w:val="00B71E77"/>
    <w:rsid w:val="00B75529"/>
    <w:rsid w:val="00B758DA"/>
    <w:rsid w:val="00B75E4D"/>
    <w:rsid w:val="00B75ECD"/>
    <w:rsid w:val="00B8130A"/>
    <w:rsid w:val="00B81364"/>
    <w:rsid w:val="00B818E7"/>
    <w:rsid w:val="00B82226"/>
    <w:rsid w:val="00B825DE"/>
    <w:rsid w:val="00B82F99"/>
    <w:rsid w:val="00B83A82"/>
    <w:rsid w:val="00B91C85"/>
    <w:rsid w:val="00B924A4"/>
    <w:rsid w:val="00B94878"/>
    <w:rsid w:val="00B95E2F"/>
    <w:rsid w:val="00B96C70"/>
    <w:rsid w:val="00BA0703"/>
    <w:rsid w:val="00BA1C86"/>
    <w:rsid w:val="00BA5BC1"/>
    <w:rsid w:val="00BA7DD2"/>
    <w:rsid w:val="00BB388E"/>
    <w:rsid w:val="00BB3BA5"/>
    <w:rsid w:val="00BB481F"/>
    <w:rsid w:val="00BB6805"/>
    <w:rsid w:val="00BB7473"/>
    <w:rsid w:val="00BB7ED6"/>
    <w:rsid w:val="00BC0A87"/>
    <w:rsid w:val="00BC0D2B"/>
    <w:rsid w:val="00BC2013"/>
    <w:rsid w:val="00BC373C"/>
    <w:rsid w:val="00BC637B"/>
    <w:rsid w:val="00BC69AD"/>
    <w:rsid w:val="00BC69CA"/>
    <w:rsid w:val="00BC6E90"/>
    <w:rsid w:val="00BC7728"/>
    <w:rsid w:val="00BD02B8"/>
    <w:rsid w:val="00BD14A5"/>
    <w:rsid w:val="00BE0E29"/>
    <w:rsid w:val="00BE14D7"/>
    <w:rsid w:val="00BE520A"/>
    <w:rsid w:val="00BE58A9"/>
    <w:rsid w:val="00BE658F"/>
    <w:rsid w:val="00BF01B6"/>
    <w:rsid w:val="00BF0DF5"/>
    <w:rsid w:val="00BF1369"/>
    <w:rsid w:val="00BF1800"/>
    <w:rsid w:val="00BF3B78"/>
    <w:rsid w:val="00BF660A"/>
    <w:rsid w:val="00C01186"/>
    <w:rsid w:val="00C0141D"/>
    <w:rsid w:val="00C01A0A"/>
    <w:rsid w:val="00C02880"/>
    <w:rsid w:val="00C03520"/>
    <w:rsid w:val="00C038C7"/>
    <w:rsid w:val="00C0391F"/>
    <w:rsid w:val="00C12885"/>
    <w:rsid w:val="00C13AAA"/>
    <w:rsid w:val="00C16747"/>
    <w:rsid w:val="00C2186A"/>
    <w:rsid w:val="00C21F49"/>
    <w:rsid w:val="00C23087"/>
    <w:rsid w:val="00C2452D"/>
    <w:rsid w:val="00C25D49"/>
    <w:rsid w:val="00C30AF6"/>
    <w:rsid w:val="00C31C11"/>
    <w:rsid w:val="00C32ECF"/>
    <w:rsid w:val="00C361B1"/>
    <w:rsid w:val="00C40569"/>
    <w:rsid w:val="00C40581"/>
    <w:rsid w:val="00C4303F"/>
    <w:rsid w:val="00C43B29"/>
    <w:rsid w:val="00C45914"/>
    <w:rsid w:val="00C50D2C"/>
    <w:rsid w:val="00C50D9F"/>
    <w:rsid w:val="00C51560"/>
    <w:rsid w:val="00C52070"/>
    <w:rsid w:val="00C531E4"/>
    <w:rsid w:val="00C54E15"/>
    <w:rsid w:val="00C558C1"/>
    <w:rsid w:val="00C56133"/>
    <w:rsid w:val="00C5697A"/>
    <w:rsid w:val="00C6031A"/>
    <w:rsid w:val="00C603C3"/>
    <w:rsid w:val="00C615E6"/>
    <w:rsid w:val="00C663B6"/>
    <w:rsid w:val="00C6715B"/>
    <w:rsid w:val="00C7066D"/>
    <w:rsid w:val="00C70AE2"/>
    <w:rsid w:val="00C71CFB"/>
    <w:rsid w:val="00C721A7"/>
    <w:rsid w:val="00C7408B"/>
    <w:rsid w:val="00C76944"/>
    <w:rsid w:val="00C76B8C"/>
    <w:rsid w:val="00C802FB"/>
    <w:rsid w:val="00C80C5F"/>
    <w:rsid w:val="00C8259F"/>
    <w:rsid w:val="00C8422C"/>
    <w:rsid w:val="00C843C0"/>
    <w:rsid w:val="00C862ED"/>
    <w:rsid w:val="00C93968"/>
    <w:rsid w:val="00C954FD"/>
    <w:rsid w:val="00C9642F"/>
    <w:rsid w:val="00C97E3E"/>
    <w:rsid w:val="00C97EC1"/>
    <w:rsid w:val="00CA171F"/>
    <w:rsid w:val="00CA4C63"/>
    <w:rsid w:val="00CA6CBA"/>
    <w:rsid w:val="00CA6F7F"/>
    <w:rsid w:val="00CB1441"/>
    <w:rsid w:val="00CB1555"/>
    <w:rsid w:val="00CB47B8"/>
    <w:rsid w:val="00CB6E6C"/>
    <w:rsid w:val="00CC22C7"/>
    <w:rsid w:val="00CC3712"/>
    <w:rsid w:val="00CC3BEF"/>
    <w:rsid w:val="00CC5AE0"/>
    <w:rsid w:val="00CC5B6E"/>
    <w:rsid w:val="00CD03CD"/>
    <w:rsid w:val="00CD5C05"/>
    <w:rsid w:val="00CE31D6"/>
    <w:rsid w:val="00CE35C6"/>
    <w:rsid w:val="00CE4AE7"/>
    <w:rsid w:val="00CE4C47"/>
    <w:rsid w:val="00CE7827"/>
    <w:rsid w:val="00CF11B9"/>
    <w:rsid w:val="00CF1475"/>
    <w:rsid w:val="00CF30A8"/>
    <w:rsid w:val="00CF6D4F"/>
    <w:rsid w:val="00D020B9"/>
    <w:rsid w:val="00D030C4"/>
    <w:rsid w:val="00D047D3"/>
    <w:rsid w:val="00D114AD"/>
    <w:rsid w:val="00D12A5D"/>
    <w:rsid w:val="00D13EC2"/>
    <w:rsid w:val="00D13ED5"/>
    <w:rsid w:val="00D14309"/>
    <w:rsid w:val="00D173BF"/>
    <w:rsid w:val="00D22948"/>
    <w:rsid w:val="00D232C4"/>
    <w:rsid w:val="00D2569D"/>
    <w:rsid w:val="00D26B84"/>
    <w:rsid w:val="00D27AE7"/>
    <w:rsid w:val="00D27D16"/>
    <w:rsid w:val="00D3397E"/>
    <w:rsid w:val="00D3418C"/>
    <w:rsid w:val="00D35BFC"/>
    <w:rsid w:val="00D421DE"/>
    <w:rsid w:val="00D42E51"/>
    <w:rsid w:val="00D44F32"/>
    <w:rsid w:val="00D46148"/>
    <w:rsid w:val="00D527B1"/>
    <w:rsid w:val="00D538C7"/>
    <w:rsid w:val="00D544DA"/>
    <w:rsid w:val="00D56294"/>
    <w:rsid w:val="00D56709"/>
    <w:rsid w:val="00D56A17"/>
    <w:rsid w:val="00D6064B"/>
    <w:rsid w:val="00D62917"/>
    <w:rsid w:val="00D62B83"/>
    <w:rsid w:val="00D62F3E"/>
    <w:rsid w:val="00D62FB3"/>
    <w:rsid w:val="00D650DA"/>
    <w:rsid w:val="00D71630"/>
    <w:rsid w:val="00D7183D"/>
    <w:rsid w:val="00D73602"/>
    <w:rsid w:val="00D73EEF"/>
    <w:rsid w:val="00D7491C"/>
    <w:rsid w:val="00D80499"/>
    <w:rsid w:val="00D82ED5"/>
    <w:rsid w:val="00D84036"/>
    <w:rsid w:val="00D8406D"/>
    <w:rsid w:val="00D8499A"/>
    <w:rsid w:val="00D84E4E"/>
    <w:rsid w:val="00D84EDF"/>
    <w:rsid w:val="00D850D1"/>
    <w:rsid w:val="00D856D3"/>
    <w:rsid w:val="00D86402"/>
    <w:rsid w:val="00D95791"/>
    <w:rsid w:val="00DA117F"/>
    <w:rsid w:val="00DA3E30"/>
    <w:rsid w:val="00DA6BFA"/>
    <w:rsid w:val="00DB0B2A"/>
    <w:rsid w:val="00DB563E"/>
    <w:rsid w:val="00DB7EDA"/>
    <w:rsid w:val="00DC1311"/>
    <w:rsid w:val="00DC2A26"/>
    <w:rsid w:val="00DC2F13"/>
    <w:rsid w:val="00DC5652"/>
    <w:rsid w:val="00DC60C9"/>
    <w:rsid w:val="00DC60D9"/>
    <w:rsid w:val="00DC766A"/>
    <w:rsid w:val="00DD1632"/>
    <w:rsid w:val="00DD1A35"/>
    <w:rsid w:val="00DD1C9B"/>
    <w:rsid w:val="00DD3400"/>
    <w:rsid w:val="00DD34E7"/>
    <w:rsid w:val="00DD52B3"/>
    <w:rsid w:val="00DD702E"/>
    <w:rsid w:val="00DE0281"/>
    <w:rsid w:val="00DE236D"/>
    <w:rsid w:val="00DE28DD"/>
    <w:rsid w:val="00DE4150"/>
    <w:rsid w:val="00DE51CB"/>
    <w:rsid w:val="00DE5542"/>
    <w:rsid w:val="00DE6637"/>
    <w:rsid w:val="00DE6EE3"/>
    <w:rsid w:val="00DF5BD2"/>
    <w:rsid w:val="00DF694D"/>
    <w:rsid w:val="00DF7E82"/>
    <w:rsid w:val="00E002CB"/>
    <w:rsid w:val="00E03B17"/>
    <w:rsid w:val="00E05642"/>
    <w:rsid w:val="00E1092B"/>
    <w:rsid w:val="00E11056"/>
    <w:rsid w:val="00E1364C"/>
    <w:rsid w:val="00E149FA"/>
    <w:rsid w:val="00E178B8"/>
    <w:rsid w:val="00E209DF"/>
    <w:rsid w:val="00E216F2"/>
    <w:rsid w:val="00E217EF"/>
    <w:rsid w:val="00E23300"/>
    <w:rsid w:val="00E251BD"/>
    <w:rsid w:val="00E271A5"/>
    <w:rsid w:val="00E32429"/>
    <w:rsid w:val="00E36BAA"/>
    <w:rsid w:val="00E3703F"/>
    <w:rsid w:val="00E371E7"/>
    <w:rsid w:val="00E40A71"/>
    <w:rsid w:val="00E41DB1"/>
    <w:rsid w:val="00E426E3"/>
    <w:rsid w:val="00E43549"/>
    <w:rsid w:val="00E43DC9"/>
    <w:rsid w:val="00E44622"/>
    <w:rsid w:val="00E4695B"/>
    <w:rsid w:val="00E46E7D"/>
    <w:rsid w:val="00E531A2"/>
    <w:rsid w:val="00E53A6F"/>
    <w:rsid w:val="00E54DCE"/>
    <w:rsid w:val="00E55279"/>
    <w:rsid w:val="00E559BB"/>
    <w:rsid w:val="00E56F46"/>
    <w:rsid w:val="00E57765"/>
    <w:rsid w:val="00E60A59"/>
    <w:rsid w:val="00E626CE"/>
    <w:rsid w:val="00E62C56"/>
    <w:rsid w:val="00E63EC9"/>
    <w:rsid w:val="00E6756B"/>
    <w:rsid w:val="00E73DEE"/>
    <w:rsid w:val="00E748F2"/>
    <w:rsid w:val="00E75D0B"/>
    <w:rsid w:val="00E76707"/>
    <w:rsid w:val="00E81EF8"/>
    <w:rsid w:val="00E8344B"/>
    <w:rsid w:val="00E8391A"/>
    <w:rsid w:val="00E86D58"/>
    <w:rsid w:val="00E875EB"/>
    <w:rsid w:val="00E90782"/>
    <w:rsid w:val="00E91C83"/>
    <w:rsid w:val="00E93B53"/>
    <w:rsid w:val="00E93CF6"/>
    <w:rsid w:val="00E955E8"/>
    <w:rsid w:val="00E97EF3"/>
    <w:rsid w:val="00EA0762"/>
    <w:rsid w:val="00EA077F"/>
    <w:rsid w:val="00EA1BBD"/>
    <w:rsid w:val="00EA5F75"/>
    <w:rsid w:val="00EB1B12"/>
    <w:rsid w:val="00EC1ABF"/>
    <w:rsid w:val="00EC5830"/>
    <w:rsid w:val="00ED0692"/>
    <w:rsid w:val="00ED1421"/>
    <w:rsid w:val="00ED6060"/>
    <w:rsid w:val="00ED696A"/>
    <w:rsid w:val="00ED6A2B"/>
    <w:rsid w:val="00ED6B37"/>
    <w:rsid w:val="00ED7DEE"/>
    <w:rsid w:val="00EE2BC4"/>
    <w:rsid w:val="00EE33B4"/>
    <w:rsid w:val="00EE3D6F"/>
    <w:rsid w:val="00EE57D4"/>
    <w:rsid w:val="00EE652B"/>
    <w:rsid w:val="00EF21C2"/>
    <w:rsid w:val="00EF2A93"/>
    <w:rsid w:val="00EF64AC"/>
    <w:rsid w:val="00F0405A"/>
    <w:rsid w:val="00F04755"/>
    <w:rsid w:val="00F04E90"/>
    <w:rsid w:val="00F053B2"/>
    <w:rsid w:val="00F06576"/>
    <w:rsid w:val="00F07D50"/>
    <w:rsid w:val="00F10A8F"/>
    <w:rsid w:val="00F12EDE"/>
    <w:rsid w:val="00F15369"/>
    <w:rsid w:val="00F170D1"/>
    <w:rsid w:val="00F174DD"/>
    <w:rsid w:val="00F1763E"/>
    <w:rsid w:val="00F22A10"/>
    <w:rsid w:val="00F309BF"/>
    <w:rsid w:val="00F312DD"/>
    <w:rsid w:val="00F31FEB"/>
    <w:rsid w:val="00F33405"/>
    <w:rsid w:val="00F3420C"/>
    <w:rsid w:val="00F36006"/>
    <w:rsid w:val="00F36D77"/>
    <w:rsid w:val="00F403E7"/>
    <w:rsid w:val="00F40979"/>
    <w:rsid w:val="00F41A0B"/>
    <w:rsid w:val="00F420DD"/>
    <w:rsid w:val="00F4216E"/>
    <w:rsid w:val="00F4258C"/>
    <w:rsid w:val="00F435EB"/>
    <w:rsid w:val="00F44415"/>
    <w:rsid w:val="00F445BA"/>
    <w:rsid w:val="00F464E2"/>
    <w:rsid w:val="00F50DFE"/>
    <w:rsid w:val="00F50E26"/>
    <w:rsid w:val="00F529E5"/>
    <w:rsid w:val="00F546E9"/>
    <w:rsid w:val="00F54D35"/>
    <w:rsid w:val="00F56645"/>
    <w:rsid w:val="00F56C2F"/>
    <w:rsid w:val="00F57C07"/>
    <w:rsid w:val="00F61B0E"/>
    <w:rsid w:val="00F62E19"/>
    <w:rsid w:val="00F63979"/>
    <w:rsid w:val="00F65A04"/>
    <w:rsid w:val="00F65EBC"/>
    <w:rsid w:val="00F701C0"/>
    <w:rsid w:val="00F71594"/>
    <w:rsid w:val="00F7361E"/>
    <w:rsid w:val="00F74377"/>
    <w:rsid w:val="00F7584D"/>
    <w:rsid w:val="00F776C4"/>
    <w:rsid w:val="00F81357"/>
    <w:rsid w:val="00F8257A"/>
    <w:rsid w:val="00F826BE"/>
    <w:rsid w:val="00F83DBB"/>
    <w:rsid w:val="00F856AF"/>
    <w:rsid w:val="00F85D54"/>
    <w:rsid w:val="00F87931"/>
    <w:rsid w:val="00F9439C"/>
    <w:rsid w:val="00F95E42"/>
    <w:rsid w:val="00F9616B"/>
    <w:rsid w:val="00F9780B"/>
    <w:rsid w:val="00FA097F"/>
    <w:rsid w:val="00FA0B98"/>
    <w:rsid w:val="00FA1165"/>
    <w:rsid w:val="00FA1223"/>
    <w:rsid w:val="00FA2AEF"/>
    <w:rsid w:val="00FA3497"/>
    <w:rsid w:val="00FA6605"/>
    <w:rsid w:val="00FA7347"/>
    <w:rsid w:val="00FB1B31"/>
    <w:rsid w:val="00FB1FB7"/>
    <w:rsid w:val="00FB2005"/>
    <w:rsid w:val="00FB3956"/>
    <w:rsid w:val="00FB41A7"/>
    <w:rsid w:val="00FB4FF5"/>
    <w:rsid w:val="00FB515B"/>
    <w:rsid w:val="00FB6072"/>
    <w:rsid w:val="00FB6BB7"/>
    <w:rsid w:val="00FC0DA4"/>
    <w:rsid w:val="00FC1635"/>
    <w:rsid w:val="00FC299A"/>
    <w:rsid w:val="00FC4804"/>
    <w:rsid w:val="00FC5754"/>
    <w:rsid w:val="00FC6353"/>
    <w:rsid w:val="00FC7316"/>
    <w:rsid w:val="00FC7CC4"/>
    <w:rsid w:val="00FD0100"/>
    <w:rsid w:val="00FD0EA4"/>
    <w:rsid w:val="00FD2121"/>
    <w:rsid w:val="00FD3B4D"/>
    <w:rsid w:val="00FD48D5"/>
    <w:rsid w:val="00FD54FE"/>
    <w:rsid w:val="00FD5A00"/>
    <w:rsid w:val="00FD69A9"/>
    <w:rsid w:val="00FE6328"/>
    <w:rsid w:val="00FE6AC9"/>
    <w:rsid w:val="00FE7227"/>
    <w:rsid w:val="00FE7916"/>
    <w:rsid w:val="00FE7FA9"/>
    <w:rsid w:val="00FF2A5C"/>
    <w:rsid w:val="00FF3AA4"/>
    <w:rsid w:val="00FF402A"/>
    <w:rsid w:val="00FF4DEF"/>
    <w:rsid w:val="00FF6E73"/>
    <w:rsid w:val="00FF7648"/>
    <w:rsid w:val="00FF7D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B6021E"/>
  <w15:docId w15:val="{92662CDA-A588-49FC-8D05-BCBE259C0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2642B"/>
    <w:rPr>
      <w:sz w:val="24"/>
      <w:szCs w:val="24"/>
      <w:lang w:eastAsia="en-US"/>
    </w:rPr>
  </w:style>
  <w:style w:type="paragraph" w:styleId="Titolo1">
    <w:name w:val="heading 1"/>
    <w:aliases w:val="H1,t,Prophead level 1,Prophead 1,Section Heading,h1,Nolist,Nolist1,Nolist2,Nolist11,1,Header 1,II+,I,l1,level 1,level1,Level 1 Head"/>
    <w:basedOn w:val="Normale"/>
    <w:next w:val="CTXTXT"/>
    <w:link w:val="Titolo1Carattere"/>
    <w:qFormat/>
    <w:rsid w:val="003231F5"/>
    <w:pPr>
      <w:numPr>
        <w:numId w:val="1"/>
      </w:numPr>
      <w:tabs>
        <w:tab w:val="left" w:pos="1021"/>
      </w:tabs>
      <w:spacing w:before="360" w:after="360"/>
      <w:outlineLvl w:val="0"/>
    </w:pPr>
    <w:rPr>
      <w:rFonts w:ascii="Arial Black" w:hAnsi="Arial Black"/>
      <w:color w:val="000080"/>
      <w:sz w:val="36"/>
      <w:szCs w:val="44"/>
    </w:rPr>
  </w:style>
  <w:style w:type="paragraph" w:styleId="Titolo2">
    <w:name w:val="heading 2"/>
    <w:aliases w:val="t2,h2,H2,tt,Titre 21,t2.T2,Fonctionnalité,Heading 2 Hidden,header 2,Titre 2 - RAO,Heading 21,Fonctionnalité1,Titre 211,t2.T21,Heading 22,Fonctionnalité2,Titre 212,t2.T22,Heading 23,Fonctionnalité3,Titre 213,t2.T23,Titre2,T,T2,(1.1,1.2"/>
    <w:basedOn w:val="Normale"/>
    <w:next w:val="CTXTXT"/>
    <w:link w:val="Titolo2Carattere"/>
    <w:qFormat/>
    <w:rsid w:val="003231F5"/>
    <w:pPr>
      <w:keepLines/>
      <w:numPr>
        <w:ilvl w:val="1"/>
        <w:numId w:val="1"/>
      </w:numPr>
      <w:tabs>
        <w:tab w:val="left" w:pos="1021"/>
      </w:tabs>
      <w:spacing w:before="480" w:after="360" w:line="240" w:lineRule="atLeast"/>
      <w:outlineLvl w:val="1"/>
    </w:pPr>
    <w:rPr>
      <w:rFonts w:ascii="Arial Black" w:hAnsi="Arial Black"/>
      <w:color w:val="000080"/>
      <w:sz w:val="28"/>
      <w:szCs w:val="28"/>
    </w:rPr>
  </w:style>
  <w:style w:type="paragraph" w:styleId="Titolo3">
    <w:name w:val="heading 3"/>
    <w:aliases w:val="t3,T3,h3,H3,ttt,Prophead 3,Level 1 - 1,Project 3,Proposa,H31,H32,H33,H34,H35,H36,Heading 31,Heading 32,Heading 33,Heading 34,Heading 35,Heading 36,HHHeading,Minor,3,sub-sub,RFP Heading 3,Task,Tsk,H37,H38,H39,H310,H311,H312,H313,H314"/>
    <w:basedOn w:val="Titolo2"/>
    <w:next w:val="CTXTXT"/>
    <w:link w:val="Titolo3Carattere"/>
    <w:qFormat/>
    <w:rsid w:val="003231F5"/>
    <w:pPr>
      <w:numPr>
        <w:ilvl w:val="2"/>
      </w:numPr>
      <w:spacing w:before="240" w:after="120"/>
      <w:outlineLvl w:val="2"/>
    </w:pPr>
    <w:rPr>
      <w:sz w:val="24"/>
    </w:rPr>
  </w:style>
  <w:style w:type="paragraph" w:styleId="Titolo4">
    <w:name w:val="heading 4"/>
    <w:aliases w:val="H4,H41,h4,Level 2 - a,Sub-Minor,Project table,Propos,Bullet 11,Bullet 12,Bullet 13,Bullet 14,Bullet 15,Bullet 16,Appendix subheader,Sub sub heading,4heading,4,a.,Map Title,PIM 4,(Shift Ctrl 4),Titre 41,t4.T4,Avsnitt,Heading 4."/>
    <w:basedOn w:val="Titolo3"/>
    <w:next w:val="CTXTXT"/>
    <w:link w:val="Titolo4Carattere"/>
    <w:qFormat/>
    <w:rsid w:val="003231F5"/>
    <w:pPr>
      <w:numPr>
        <w:ilvl w:val="3"/>
      </w:numPr>
      <w:spacing w:before="120"/>
      <w:outlineLvl w:val="3"/>
    </w:pPr>
    <w:rPr>
      <w:snapToGrid w:val="0"/>
      <w:sz w:val="22"/>
    </w:rPr>
  </w:style>
  <w:style w:type="paragraph" w:styleId="Titolo5">
    <w:name w:val="heading 5"/>
    <w:aliases w:val="H5,h5,Second Subheading,Heading 51,(Shift Ctrl 5),Chapitre 1.1.1.1.,ASAPHeading 5,Roman list,TITRE A CINQ CHIFFRES,TITRE A CINQ CHIFFRES1,TITRE A CINQ CHIFFRES2,TITRE A CINQ CHIFFRES3,TITRE A CINQ CHIFFRES4,TITRE A CINQ CHIFFRES5,Para 5"/>
    <w:basedOn w:val="Titolo4"/>
    <w:next w:val="CTXTXT"/>
    <w:qFormat/>
    <w:rsid w:val="00BB3BA5"/>
    <w:pPr>
      <w:numPr>
        <w:ilvl w:val="4"/>
      </w:numPr>
      <w:tabs>
        <w:tab w:val="left" w:pos="1134"/>
      </w:tabs>
      <w:snapToGrid w:val="0"/>
      <w:outlineLvl w:val="4"/>
    </w:pPr>
    <w:rPr>
      <w:sz w:val="20"/>
    </w:rPr>
  </w:style>
  <w:style w:type="paragraph" w:styleId="Titolo6">
    <w:name w:val="heading 6"/>
    <w:aliases w:val="TITRE A 4 CHIFFRES,TITRE A 4 CHIFFRES1,TITRE A 4 CHIFFRES2,TITRE A 4 CHIFFRES3,TITRE A 4 CHIFFRES4,TITRE A 4 CHIFFRES5,TITRE A 4 CHIFFRES6,TITRE A 4 CHIFFRES7,TITRE A 4 CHIFFRES8,TITRE A 4 CHIFFRES9,TITRE A 4 CHIFFRES10"/>
    <w:basedOn w:val="Titolo5"/>
    <w:next w:val="Normale"/>
    <w:qFormat/>
    <w:rsid w:val="003231F5"/>
    <w:pPr>
      <w:numPr>
        <w:ilvl w:val="5"/>
      </w:numPr>
      <w:tabs>
        <w:tab w:val="clear" w:pos="1134"/>
      </w:tabs>
      <w:spacing w:before="60" w:after="60"/>
      <w:outlineLvl w:val="5"/>
    </w:pPr>
    <w:rPr>
      <w:sz w:val="18"/>
      <w:szCs w:val="20"/>
    </w:rPr>
  </w:style>
  <w:style w:type="paragraph" w:styleId="Titolo7">
    <w:name w:val="heading 7"/>
    <w:aliases w:val="RFP Deliverable,L7,TITRE A 5 CHIFFRES,TITRE A 5 CHIFFRES1,TITRE A 5 CHIFFRES2,TITRE A 5 CHIFFRES3,TITRE A 5 CHIFFRES4,TITRE A 5 CHIFFRES5,TITRE A 5 CHIFFRES6,TITRE A 5 CHIFFRES7,TITRE A 5 CHIFFRES8,TITRE A 5 CHIFFRES9,TITRE A 5 CHIFFRES10"/>
    <w:basedOn w:val="Titolo6"/>
    <w:next w:val="Normale"/>
    <w:qFormat/>
    <w:rsid w:val="003231F5"/>
    <w:pPr>
      <w:numPr>
        <w:ilvl w:val="6"/>
      </w:numPr>
      <w:outlineLvl w:val="6"/>
    </w:pPr>
  </w:style>
  <w:style w:type="paragraph" w:styleId="Titolo8">
    <w:name w:val="heading 8"/>
    <w:basedOn w:val="Normale"/>
    <w:next w:val="Normale"/>
    <w:qFormat/>
    <w:rsid w:val="003231F5"/>
    <w:pPr>
      <w:numPr>
        <w:ilvl w:val="7"/>
        <w:numId w:val="1"/>
      </w:numPr>
      <w:spacing w:before="240" w:after="60" w:line="288" w:lineRule="atLeast"/>
      <w:outlineLvl w:val="7"/>
    </w:pPr>
    <w:rPr>
      <w:rFonts w:ascii="Arial" w:hAnsi="Arial"/>
      <w:i/>
      <w:iCs/>
      <w:sz w:val="22"/>
    </w:rPr>
  </w:style>
  <w:style w:type="paragraph" w:styleId="Titolo9">
    <w:name w:val="heading 9"/>
    <w:basedOn w:val="Normale"/>
    <w:next w:val="Normale"/>
    <w:qFormat/>
    <w:rsid w:val="003231F5"/>
    <w:pPr>
      <w:numPr>
        <w:ilvl w:val="8"/>
        <w:numId w:val="1"/>
      </w:numPr>
      <w:spacing w:before="240" w:after="60"/>
      <w:outlineLvl w:val="8"/>
    </w:pPr>
    <w:rPr>
      <w:rFonts w:ascii="Arial" w:hAnsi="Arial"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autoRedefine/>
    <w:semiHidden/>
    <w:pPr>
      <w:spacing w:before="120" w:after="120"/>
    </w:pPr>
    <w:rPr>
      <w:rFonts w:ascii="Arial" w:hAnsi="Arial"/>
      <w:b/>
      <w:caps/>
      <w:sz w:val="20"/>
      <w:szCs w:val="20"/>
    </w:rPr>
  </w:style>
  <w:style w:type="paragraph" w:styleId="Sommario2">
    <w:name w:val="toc 2"/>
    <w:basedOn w:val="Sommario1"/>
    <w:autoRedefine/>
    <w:semiHidden/>
    <w:rsid w:val="00FE6328"/>
    <w:pPr>
      <w:ind w:left="200"/>
    </w:pPr>
    <w:rPr>
      <w:b w:val="0"/>
      <w:caps w:val="0"/>
      <w:smallCaps/>
    </w:rPr>
  </w:style>
  <w:style w:type="paragraph" w:styleId="Sommario3">
    <w:name w:val="toc 3"/>
    <w:basedOn w:val="Normale"/>
    <w:next w:val="Normale"/>
    <w:autoRedefine/>
    <w:semiHidden/>
    <w:rsid w:val="00FE6328"/>
    <w:pPr>
      <w:ind w:left="400"/>
    </w:pPr>
    <w:rPr>
      <w:rFonts w:ascii="Arial" w:hAnsi="Arial"/>
      <w:sz w:val="20"/>
      <w:szCs w:val="20"/>
    </w:rPr>
  </w:style>
  <w:style w:type="paragraph" w:styleId="Pidipagina">
    <w:name w:val="footer"/>
    <w:basedOn w:val="Normale"/>
    <w:pPr>
      <w:tabs>
        <w:tab w:val="center" w:pos="4153"/>
        <w:tab w:val="right" w:pos="8306"/>
      </w:tabs>
      <w:spacing w:before="60" w:after="60"/>
    </w:pPr>
    <w:rPr>
      <w:rFonts w:ascii="Arial Black" w:hAnsi="Arial Black"/>
      <w:color w:val="000080"/>
      <w:sz w:val="20"/>
      <w:szCs w:val="18"/>
    </w:rPr>
  </w:style>
  <w:style w:type="paragraph" w:styleId="Intestazione">
    <w:name w:val="header"/>
    <w:basedOn w:val="Normale"/>
    <w:pPr>
      <w:tabs>
        <w:tab w:val="center" w:pos="4153"/>
        <w:tab w:val="right" w:pos="8306"/>
      </w:tabs>
      <w:spacing w:before="60" w:after="60"/>
    </w:pPr>
    <w:rPr>
      <w:rFonts w:ascii="Arial Black" w:hAnsi="Arial Black"/>
      <w:color w:val="000080"/>
      <w:sz w:val="20"/>
      <w:szCs w:val="20"/>
    </w:rPr>
  </w:style>
  <w:style w:type="paragraph" w:styleId="Testofumetto">
    <w:name w:val="Balloon Text"/>
    <w:basedOn w:val="Normale"/>
    <w:semiHidden/>
    <w:rsid w:val="00F15369"/>
    <w:rPr>
      <w:rFonts w:ascii="Tahoma" w:hAnsi="Tahoma" w:cs="Tahoma"/>
      <w:sz w:val="16"/>
      <w:szCs w:val="16"/>
    </w:rPr>
  </w:style>
  <w:style w:type="paragraph" w:customStyle="1" w:styleId="INFOBULLET1">
    <w:name w:val="INFO_BULLET_1"/>
    <w:basedOn w:val="INFOTXT"/>
    <w:rsid w:val="00A45D87"/>
    <w:pPr>
      <w:numPr>
        <w:numId w:val="8"/>
      </w:numPr>
    </w:pPr>
  </w:style>
  <w:style w:type="paragraph" w:customStyle="1" w:styleId="INFOBULLET2">
    <w:name w:val="INFO_BULLET_2"/>
    <w:basedOn w:val="INFOBULLET1"/>
    <w:rsid w:val="00A45D87"/>
    <w:pPr>
      <w:numPr>
        <w:ilvl w:val="1"/>
      </w:numPr>
    </w:pPr>
  </w:style>
  <w:style w:type="paragraph" w:customStyle="1" w:styleId="CTXBULLET1">
    <w:name w:val="CTX_BULLET_1"/>
    <w:basedOn w:val="CTXTXT"/>
    <w:rsid w:val="00874370"/>
    <w:pPr>
      <w:numPr>
        <w:numId w:val="11"/>
      </w:numPr>
    </w:pPr>
  </w:style>
  <w:style w:type="paragraph" w:styleId="Sommario5">
    <w:name w:val="toc 5"/>
    <w:basedOn w:val="Normale"/>
    <w:next w:val="Normale"/>
    <w:autoRedefine/>
    <w:semiHidden/>
    <w:rsid w:val="00875AE2"/>
    <w:pPr>
      <w:ind w:left="960"/>
    </w:pPr>
  </w:style>
  <w:style w:type="paragraph" w:customStyle="1" w:styleId="SpecHeading1">
    <w:name w:val="Spec Heading 1"/>
    <w:basedOn w:val="Titolo1"/>
    <w:rsid w:val="00E81EF8"/>
    <w:pPr>
      <w:numPr>
        <w:numId w:val="0"/>
      </w:numPr>
      <w:outlineLvl w:val="9"/>
    </w:pPr>
  </w:style>
  <w:style w:type="paragraph" w:styleId="Iniziomodulo-z">
    <w:name w:val="HTML Top of Form"/>
    <w:basedOn w:val="Normale"/>
    <w:next w:val="Normale"/>
    <w:hidden/>
    <w:rsid w:val="001F40A8"/>
    <w:pPr>
      <w:pBdr>
        <w:bottom w:val="single" w:sz="6" w:space="1" w:color="auto"/>
      </w:pBdr>
      <w:jc w:val="center"/>
    </w:pPr>
    <w:rPr>
      <w:rFonts w:ascii="Arial" w:hAnsi="Arial" w:cs="Arial"/>
      <w:vanish/>
      <w:sz w:val="16"/>
      <w:szCs w:val="16"/>
      <w:lang w:eastAsia="en-GB"/>
    </w:rPr>
  </w:style>
  <w:style w:type="paragraph" w:styleId="Finemodulo-z">
    <w:name w:val="HTML Bottom of Form"/>
    <w:basedOn w:val="Normale"/>
    <w:next w:val="Normale"/>
    <w:hidden/>
    <w:rsid w:val="001F40A8"/>
    <w:pPr>
      <w:pBdr>
        <w:top w:val="single" w:sz="6" w:space="1" w:color="auto"/>
      </w:pBdr>
      <w:jc w:val="center"/>
    </w:pPr>
    <w:rPr>
      <w:rFonts w:ascii="Arial" w:hAnsi="Arial" w:cs="Arial"/>
      <w:vanish/>
      <w:sz w:val="16"/>
      <w:szCs w:val="16"/>
      <w:lang w:eastAsia="en-GB"/>
    </w:rPr>
  </w:style>
  <w:style w:type="paragraph" w:styleId="Sommario4">
    <w:name w:val="toc 4"/>
    <w:basedOn w:val="Normale"/>
    <w:next w:val="Normale"/>
    <w:autoRedefine/>
    <w:semiHidden/>
    <w:rsid w:val="00FE6328"/>
    <w:pPr>
      <w:ind w:left="720"/>
    </w:pPr>
    <w:rPr>
      <w:rFonts w:ascii="Arial" w:hAnsi="Arial"/>
      <w:sz w:val="20"/>
    </w:rPr>
  </w:style>
  <w:style w:type="paragraph" w:customStyle="1" w:styleId="INFOTXT">
    <w:name w:val="INFO_TXT"/>
    <w:basedOn w:val="Normale"/>
    <w:rsid w:val="00BE14D7"/>
    <w:pPr>
      <w:widowControl w:val="0"/>
      <w:adjustRightInd w:val="0"/>
      <w:spacing w:before="120" w:line="360" w:lineRule="atLeast"/>
      <w:jc w:val="both"/>
      <w:textAlignment w:val="baseline"/>
    </w:pPr>
    <w:rPr>
      <w:rFonts w:ascii="Arial" w:hAnsi="Arial"/>
      <w:color w:val="339966"/>
      <w:sz w:val="22"/>
      <w:szCs w:val="20"/>
    </w:rPr>
  </w:style>
  <w:style w:type="paragraph" w:customStyle="1" w:styleId="tabelle">
    <w:name w:val="tabelle"/>
    <w:aliases w:val="table"/>
    <w:basedOn w:val="Normale"/>
    <w:rsid w:val="00482F7D"/>
    <w:pPr>
      <w:spacing w:before="80" w:after="80"/>
    </w:pPr>
    <w:rPr>
      <w:rFonts w:ascii="Arial" w:hAnsi="Arial"/>
      <w:sz w:val="22"/>
      <w:szCs w:val="20"/>
      <w:lang w:eastAsia="de-DE"/>
    </w:rPr>
  </w:style>
  <w:style w:type="paragraph" w:customStyle="1" w:styleId="Verzeichnisueberschrift">
    <w:name w:val="Verzeichnisueberschrift"/>
    <w:aliases w:val="Contents Heading"/>
    <w:basedOn w:val="Normale"/>
    <w:rsid w:val="00874370"/>
    <w:pPr>
      <w:spacing w:before="480"/>
      <w:jc w:val="both"/>
    </w:pPr>
    <w:rPr>
      <w:rFonts w:ascii="Arial" w:hAnsi="Arial"/>
      <w:b/>
      <w:sz w:val="36"/>
      <w:lang w:eastAsia="de-DE"/>
    </w:rPr>
  </w:style>
  <w:style w:type="paragraph" w:customStyle="1" w:styleId="REQID">
    <w:name w:val="REQ_ID"/>
    <w:basedOn w:val="Normale"/>
    <w:next w:val="Normale"/>
    <w:rsid w:val="00853A52"/>
    <w:pPr>
      <w:keepNext/>
      <w:widowControl w:val="0"/>
      <w:adjustRightInd w:val="0"/>
      <w:spacing w:before="100" w:beforeAutospacing="1" w:line="360" w:lineRule="atLeast"/>
      <w:textAlignment w:val="baseline"/>
    </w:pPr>
    <w:rPr>
      <w:rFonts w:ascii="Arial" w:hAnsi="Arial"/>
      <w:color w:val="3366FF"/>
    </w:rPr>
  </w:style>
  <w:style w:type="paragraph" w:customStyle="1" w:styleId="REQTXT">
    <w:name w:val="REQ_TXT"/>
    <w:basedOn w:val="Normale"/>
    <w:rsid w:val="00DC5652"/>
    <w:pPr>
      <w:widowControl w:val="0"/>
      <w:adjustRightInd w:val="0"/>
      <w:spacing w:before="120" w:after="120" w:line="360" w:lineRule="atLeast"/>
      <w:textAlignment w:val="baseline"/>
    </w:pPr>
    <w:rPr>
      <w:rFonts w:ascii="Arial" w:hAnsi="Arial"/>
      <w:sz w:val="22"/>
    </w:rPr>
  </w:style>
  <w:style w:type="paragraph" w:customStyle="1" w:styleId="REQORIGIN">
    <w:name w:val="REQ_ORIGIN"/>
    <w:basedOn w:val="Normale"/>
    <w:next w:val="Normale"/>
    <w:rsid w:val="005E597B"/>
    <w:pPr>
      <w:widowControl w:val="0"/>
      <w:adjustRightInd w:val="0"/>
      <w:spacing w:before="120" w:after="120" w:line="360" w:lineRule="atLeast"/>
      <w:textAlignment w:val="baseline"/>
    </w:pPr>
    <w:rPr>
      <w:rFonts w:ascii="Arial" w:hAnsi="Arial"/>
      <w:b/>
      <w:color w:val="800080"/>
      <w:lang w:eastAsia="ko-KR"/>
    </w:rPr>
  </w:style>
  <w:style w:type="paragraph" w:customStyle="1" w:styleId="ENDUNCHANGEDTEXT">
    <w:name w:val="END UNCHANGED TEXT"/>
    <w:basedOn w:val="Normale"/>
    <w:rsid w:val="005E597B"/>
    <w:pPr>
      <w:widowControl w:val="0"/>
      <w:adjustRightInd w:val="0"/>
      <w:spacing w:before="120" w:after="120" w:line="360" w:lineRule="atLeast"/>
      <w:textAlignment w:val="baseline"/>
    </w:pPr>
    <w:rPr>
      <w:rFonts w:ascii="Arial" w:hAnsi="Arial"/>
      <w:color w:val="993300"/>
      <w:sz w:val="22"/>
    </w:rPr>
  </w:style>
  <w:style w:type="paragraph" w:customStyle="1" w:styleId="REQTITLE">
    <w:name w:val="REQ_TITLE"/>
    <w:basedOn w:val="REQTXT"/>
    <w:rsid w:val="00D13EC2"/>
    <w:rPr>
      <w:caps/>
      <w:szCs w:val="22"/>
    </w:rPr>
  </w:style>
  <w:style w:type="paragraph" w:customStyle="1" w:styleId="SpecHeading2">
    <w:name w:val="Spec Heading 2"/>
    <w:basedOn w:val="Titolo2"/>
    <w:rsid w:val="00E81EF8"/>
    <w:pPr>
      <w:numPr>
        <w:ilvl w:val="0"/>
        <w:numId w:val="0"/>
      </w:numPr>
      <w:outlineLvl w:val="9"/>
    </w:pPr>
  </w:style>
  <w:style w:type="paragraph" w:customStyle="1" w:styleId="REQBULLET1">
    <w:name w:val="REQ_BULLET_1"/>
    <w:basedOn w:val="REQTXT"/>
    <w:rsid w:val="009C64EF"/>
    <w:pPr>
      <w:numPr>
        <w:numId w:val="5"/>
      </w:numPr>
    </w:pPr>
    <w:rPr>
      <w:rFonts w:cs="Arial"/>
      <w:szCs w:val="22"/>
    </w:rPr>
  </w:style>
  <w:style w:type="paragraph" w:customStyle="1" w:styleId="REQTABLE">
    <w:name w:val="REQ_TABLE"/>
    <w:basedOn w:val="Normale"/>
    <w:rsid w:val="003F4210"/>
    <w:pPr>
      <w:widowControl w:val="0"/>
      <w:adjustRightInd w:val="0"/>
      <w:spacing w:before="120" w:after="120"/>
      <w:textAlignment w:val="baseline"/>
    </w:pPr>
    <w:rPr>
      <w:rFonts w:ascii="Arial" w:hAnsi="Arial" w:cs="Arial"/>
      <w:sz w:val="22"/>
      <w:szCs w:val="22"/>
    </w:rPr>
  </w:style>
  <w:style w:type="paragraph" w:customStyle="1" w:styleId="REQFIGURECAPTION">
    <w:name w:val="REQ_FIGURE CAPTION"/>
    <w:basedOn w:val="Normale"/>
    <w:rsid w:val="003F4210"/>
    <w:pPr>
      <w:widowControl w:val="0"/>
      <w:adjustRightInd w:val="0"/>
      <w:spacing w:before="120" w:after="120"/>
      <w:textAlignment w:val="baseline"/>
    </w:pPr>
    <w:rPr>
      <w:rFonts w:ascii="Arial" w:hAnsi="Arial" w:cs="Arial"/>
      <w:sz w:val="22"/>
      <w:szCs w:val="22"/>
    </w:rPr>
  </w:style>
  <w:style w:type="paragraph" w:customStyle="1" w:styleId="REQTABLECAPTION">
    <w:name w:val="REQ_TABLE CAPTION"/>
    <w:basedOn w:val="Normale"/>
    <w:rsid w:val="003F4210"/>
    <w:pPr>
      <w:widowControl w:val="0"/>
      <w:adjustRightInd w:val="0"/>
      <w:spacing w:before="120" w:after="120"/>
      <w:textAlignment w:val="baseline"/>
    </w:pPr>
    <w:rPr>
      <w:rFonts w:ascii="Arial" w:hAnsi="Arial" w:cs="Arial"/>
      <w:sz w:val="22"/>
      <w:szCs w:val="22"/>
    </w:rPr>
  </w:style>
  <w:style w:type="paragraph" w:customStyle="1" w:styleId="REQSAFETY">
    <w:name w:val="REQ_SAFETY"/>
    <w:basedOn w:val="Normale"/>
    <w:rsid w:val="003F4210"/>
    <w:pPr>
      <w:widowControl w:val="0"/>
      <w:adjustRightInd w:val="0"/>
      <w:spacing w:before="120" w:after="120"/>
      <w:textAlignment w:val="baseline"/>
    </w:pPr>
    <w:rPr>
      <w:rFonts w:ascii="Arial" w:hAnsi="Arial"/>
      <w:b/>
      <w:bCs/>
      <w:color w:val="FF0000"/>
      <w:sz w:val="22"/>
      <w:szCs w:val="20"/>
      <w:lang w:eastAsia="ko-KR"/>
    </w:rPr>
  </w:style>
  <w:style w:type="paragraph" w:customStyle="1" w:styleId="REQCSCI">
    <w:name w:val="REQ_CSCI"/>
    <w:basedOn w:val="Normale"/>
    <w:rsid w:val="005E597B"/>
    <w:pPr>
      <w:widowControl w:val="0"/>
      <w:adjustRightInd w:val="0"/>
      <w:spacing w:before="120" w:after="120" w:line="360" w:lineRule="atLeast"/>
      <w:textAlignment w:val="baseline"/>
    </w:pPr>
    <w:rPr>
      <w:rFonts w:ascii="Arial" w:hAnsi="Arial"/>
      <w:b/>
      <w:color w:val="333333"/>
      <w:sz w:val="22"/>
      <w:lang w:eastAsia="ko-KR"/>
    </w:rPr>
  </w:style>
  <w:style w:type="paragraph" w:customStyle="1" w:styleId="REQURDLINK">
    <w:name w:val="REQ_URD LINK"/>
    <w:basedOn w:val="Normale"/>
    <w:rsid w:val="003F4210"/>
    <w:pPr>
      <w:widowControl w:val="0"/>
      <w:adjustRightInd w:val="0"/>
      <w:spacing w:before="120" w:after="120" w:line="360" w:lineRule="atLeast"/>
      <w:textAlignment w:val="baseline"/>
    </w:pPr>
    <w:rPr>
      <w:rFonts w:ascii="Arial" w:hAnsi="Arial"/>
      <w:b/>
      <w:color w:val="333333"/>
      <w:sz w:val="22"/>
      <w:szCs w:val="22"/>
    </w:rPr>
  </w:style>
  <w:style w:type="paragraph" w:customStyle="1" w:styleId="REQSSSLINK">
    <w:name w:val="REQ_SSS LINK"/>
    <w:basedOn w:val="Normale"/>
    <w:rsid w:val="003F4210"/>
    <w:pPr>
      <w:widowControl w:val="0"/>
      <w:adjustRightInd w:val="0"/>
      <w:spacing w:before="120" w:after="120"/>
      <w:textAlignment w:val="baseline"/>
    </w:pPr>
    <w:rPr>
      <w:rFonts w:ascii="Arial" w:hAnsi="Arial"/>
      <w:b/>
      <w:bCs/>
      <w:color w:val="333333"/>
      <w:sz w:val="22"/>
      <w:szCs w:val="22"/>
    </w:rPr>
  </w:style>
  <w:style w:type="paragraph" w:customStyle="1" w:styleId="REQTYPE">
    <w:name w:val="REQ_TYPE"/>
    <w:basedOn w:val="Normale"/>
    <w:next w:val="Normale"/>
    <w:rsid w:val="005E597B"/>
    <w:pPr>
      <w:widowControl w:val="0"/>
      <w:adjustRightInd w:val="0"/>
      <w:spacing w:before="120" w:after="120" w:line="360" w:lineRule="atLeast"/>
      <w:textAlignment w:val="baseline"/>
    </w:pPr>
    <w:rPr>
      <w:rFonts w:ascii="Arial" w:hAnsi="Arial"/>
      <w:b/>
      <w:color w:val="333399"/>
    </w:rPr>
  </w:style>
  <w:style w:type="paragraph" w:customStyle="1" w:styleId="REQEND">
    <w:name w:val="REQ_END"/>
    <w:basedOn w:val="Normale"/>
    <w:rsid w:val="00BE14D7"/>
    <w:pPr>
      <w:keepNext/>
      <w:widowControl w:val="0"/>
      <w:adjustRightInd w:val="0"/>
      <w:spacing w:before="100" w:beforeAutospacing="1" w:line="360" w:lineRule="atLeast"/>
      <w:textAlignment w:val="baseline"/>
    </w:pPr>
    <w:rPr>
      <w:rFonts w:ascii="Arial" w:hAnsi="Arial"/>
      <w:color w:val="0000FF"/>
    </w:rPr>
  </w:style>
  <w:style w:type="paragraph" w:customStyle="1" w:styleId="STARTUNCHANGEDTEXT">
    <w:name w:val="START UNCHANGED TEXT"/>
    <w:basedOn w:val="Normale"/>
    <w:rsid w:val="00BE14D7"/>
    <w:pPr>
      <w:widowControl w:val="0"/>
      <w:adjustRightInd w:val="0"/>
      <w:spacing w:before="120" w:after="120" w:line="360" w:lineRule="atLeast"/>
      <w:textAlignment w:val="baseline"/>
    </w:pPr>
    <w:rPr>
      <w:rFonts w:ascii="Arial" w:hAnsi="Arial"/>
      <w:color w:val="993300"/>
      <w:sz w:val="22"/>
    </w:rPr>
  </w:style>
  <w:style w:type="paragraph" w:customStyle="1" w:styleId="SpecHeading3">
    <w:name w:val="Spec Heading 3"/>
    <w:basedOn w:val="Titolo3"/>
    <w:rsid w:val="00E81EF8"/>
    <w:pPr>
      <w:numPr>
        <w:ilvl w:val="0"/>
        <w:numId w:val="0"/>
      </w:numPr>
      <w:outlineLvl w:val="9"/>
    </w:pPr>
  </w:style>
  <w:style w:type="paragraph" w:customStyle="1" w:styleId="SpecHeading4">
    <w:name w:val="Spec Heading 4"/>
    <w:basedOn w:val="Titolo4"/>
    <w:rsid w:val="00E81EF8"/>
    <w:pPr>
      <w:numPr>
        <w:ilvl w:val="0"/>
        <w:numId w:val="0"/>
      </w:numPr>
      <w:outlineLvl w:val="9"/>
    </w:pPr>
  </w:style>
  <w:style w:type="paragraph" w:customStyle="1" w:styleId="SpecHeading5">
    <w:name w:val="Spec Heading 5"/>
    <w:basedOn w:val="Titolo5"/>
    <w:rsid w:val="00E81EF8"/>
    <w:pPr>
      <w:numPr>
        <w:ilvl w:val="0"/>
        <w:numId w:val="0"/>
      </w:numPr>
      <w:outlineLvl w:val="9"/>
    </w:pPr>
  </w:style>
  <w:style w:type="paragraph" w:customStyle="1" w:styleId="SpecHeading6">
    <w:name w:val="Spec Heading 6"/>
    <w:basedOn w:val="Titolo6"/>
    <w:rsid w:val="00E81EF8"/>
    <w:pPr>
      <w:numPr>
        <w:ilvl w:val="0"/>
        <w:numId w:val="0"/>
      </w:numPr>
      <w:outlineLvl w:val="9"/>
    </w:pPr>
  </w:style>
  <w:style w:type="paragraph" w:customStyle="1" w:styleId="SpecHeading7">
    <w:name w:val="Spec Heading 7"/>
    <w:basedOn w:val="Titolo7"/>
    <w:rsid w:val="00E81EF8"/>
    <w:pPr>
      <w:numPr>
        <w:ilvl w:val="0"/>
        <w:numId w:val="0"/>
      </w:numPr>
      <w:outlineLvl w:val="9"/>
    </w:pPr>
  </w:style>
  <w:style w:type="paragraph" w:customStyle="1" w:styleId="SpecHeading8">
    <w:name w:val="Spec Heading 8"/>
    <w:basedOn w:val="Titolo8"/>
    <w:rsid w:val="00E81EF8"/>
    <w:pPr>
      <w:numPr>
        <w:ilvl w:val="0"/>
        <w:numId w:val="0"/>
      </w:numPr>
      <w:outlineLvl w:val="9"/>
    </w:pPr>
  </w:style>
  <w:style w:type="paragraph" w:customStyle="1" w:styleId="SpecHeading9">
    <w:name w:val="Spec Heading 9"/>
    <w:basedOn w:val="Titolo9"/>
    <w:rsid w:val="00E81EF8"/>
    <w:pPr>
      <w:numPr>
        <w:ilvl w:val="0"/>
        <w:numId w:val="0"/>
      </w:numPr>
      <w:outlineLvl w:val="9"/>
    </w:pPr>
  </w:style>
  <w:style w:type="paragraph" w:customStyle="1" w:styleId="REQBULLET2">
    <w:name w:val="REQ_BULLET_2"/>
    <w:basedOn w:val="REQBULLET1"/>
    <w:rsid w:val="009C64EF"/>
    <w:pPr>
      <w:numPr>
        <w:ilvl w:val="1"/>
      </w:numPr>
    </w:pPr>
  </w:style>
  <w:style w:type="paragraph" w:customStyle="1" w:styleId="REQBULLET3">
    <w:name w:val="REQ_BULLET_3"/>
    <w:basedOn w:val="REQBULLET2"/>
    <w:rsid w:val="009C64EF"/>
    <w:pPr>
      <w:numPr>
        <w:ilvl w:val="2"/>
      </w:numPr>
    </w:pPr>
  </w:style>
  <w:style w:type="paragraph" w:customStyle="1" w:styleId="CTXTABLE">
    <w:name w:val="CTX_TABLE"/>
    <w:basedOn w:val="REQTABLE"/>
    <w:rsid w:val="006A1FAE"/>
    <w:rPr>
      <w:i/>
    </w:rPr>
  </w:style>
  <w:style w:type="table" w:styleId="Grigliatabella">
    <w:name w:val="Table Grid"/>
    <w:basedOn w:val="Tabellanormale"/>
    <w:rsid w:val="00220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TXTABLECAPTION">
    <w:name w:val="CTX_TABLE_CAPTION"/>
    <w:basedOn w:val="REQTABLECAPTION"/>
    <w:rsid w:val="00DC60D9"/>
    <w:pPr>
      <w:keepNext/>
    </w:pPr>
  </w:style>
  <w:style w:type="paragraph" w:customStyle="1" w:styleId="CTXBULLET2">
    <w:name w:val="CTX_BULLET_2"/>
    <w:basedOn w:val="Normale"/>
    <w:rsid w:val="00874370"/>
    <w:pPr>
      <w:widowControl w:val="0"/>
      <w:numPr>
        <w:ilvl w:val="1"/>
        <w:numId w:val="11"/>
      </w:numPr>
      <w:adjustRightInd w:val="0"/>
      <w:spacing w:before="120" w:after="120" w:line="360" w:lineRule="atLeast"/>
      <w:textAlignment w:val="baseline"/>
    </w:pPr>
    <w:rPr>
      <w:rFonts w:ascii="Arial" w:hAnsi="Arial"/>
      <w:sz w:val="22"/>
    </w:rPr>
  </w:style>
  <w:style w:type="paragraph" w:customStyle="1" w:styleId="CTXTXT">
    <w:name w:val="CTX_TXT"/>
    <w:basedOn w:val="Normale"/>
    <w:rsid w:val="00FC7CC4"/>
    <w:pPr>
      <w:widowControl w:val="0"/>
      <w:adjustRightInd w:val="0"/>
      <w:spacing w:before="120" w:after="120" w:line="360" w:lineRule="atLeast"/>
      <w:jc w:val="both"/>
      <w:textAlignment w:val="baseline"/>
    </w:pPr>
    <w:rPr>
      <w:rFonts w:ascii="Arial" w:hAnsi="Arial"/>
      <w:sz w:val="22"/>
    </w:rPr>
  </w:style>
  <w:style w:type="paragraph" w:customStyle="1" w:styleId="CTXTXTOVERVIEW">
    <w:name w:val="CTX_TXT_OVERVIEW"/>
    <w:basedOn w:val="CTXTXT"/>
    <w:rsid w:val="005E597B"/>
    <w:rPr>
      <w:color w:val="000080"/>
    </w:rPr>
  </w:style>
  <w:style w:type="paragraph" w:customStyle="1" w:styleId="Dokument">
    <w:name w:val="Dokument"/>
    <w:rsid w:val="007B10B6"/>
    <w:pPr>
      <w:spacing w:before="240"/>
      <w:jc w:val="both"/>
    </w:pPr>
    <w:rPr>
      <w:rFonts w:ascii="Arial" w:hAnsi="Arial"/>
      <w:sz w:val="22"/>
      <w:lang w:eastAsia="de-DE"/>
    </w:rPr>
  </w:style>
  <w:style w:type="paragraph" w:customStyle="1" w:styleId="DokumentMeta">
    <w:name w:val="Dokument Meta"/>
    <w:basedOn w:val="Dokument"/>
    <w:rsid w:val="00A3109A"/>
    <w:rPr>
      <w:i/>
      <w:color w:val="FF0000"/>
    </w:rPr>
  </w:style>
  <w:style w:type="paragraph" w:styleId="Mappadocumento">
    <w:name w:val="Document Map"/>
    <w:basedOn w:val="Normale"/>
    <w:semiHidden/>
    <w:rsid w:val="00E81EF8"/>
    <w:pPr>
      <w:shd w:val="clear" w:color="auto" w:fill="000080"/>
    </w:pPr>
    <w:rPr>
      <w:rFonts w:ascii="Tahoma" w:hAnsi="Tahoma" w:cs="Tahoma"/>
      <w:sz w:val="20"/>
      <w:szCs w:val="20"/>
    </w:rPr>
  </w:style>
  <w:style w:type="paragraph" w:styleId="Puntoelenco">
    <w:name w:val="List Bullet"/>
    <w:basedOn w:val="Dokument"/>
    <w:rsid w:val="002E33EB"/>
    <w:pPr>
      <w:numPr>
        <w:numId w:val="14"/>
      </w:numPr>
      <w:ind w:left="357" w:hanging="357"/>
    </w:pPr>
  </w:style>
  <w:style w:type="paragraph" w:styleId="Puntoelenco2">
    <w:name w:val="List Bullet 2"/>
    <w:basedOn w:val="Dokument"/>
    <w:rsid w:val="002E33EB"/>
    <w:pPr>
      <w:numPr>
        <w:numId w:val="15"/>
      </w:numPr>
      <w:ind w:left="641" w:hanging="357"/>
    </w:pPr>
  </w:style>
  <w:style w:type="paragraph" w:styleId="Puntoelenco3">
    <w:name w:val="List Bullet 3"/>
    <w:basedOn w:val="Dokument"/>
    <w:rsid w:val="002E33EB"/>
    <w:pPr>
      <w:numPr>
        <w:numId w:val="17"/>
      </w:numPr>
      <w:ind w:left="924" w:hanging="357"/>
    </w:pPr>
  </w:style>
  <w:style w:type="paragraph" w:styleId="Puntoelenco4">
    <w:name w:val="List Bullet 4"/>
    <w:basedOn w:val="Dokument"/>
    <w:rsid w:val="002E33EB"/>
    <w:pPr>
      <w:numPr>
        <w:numId w:val="16"/>
      </w:numPr>
      <w:ind w:left="1208" w:hanging="357"/>
    </w:pPr>
  </w:style>
  <w:style w:type="paragraph" w:styleId="Puntoelenco5">
    <w:name w:val="List Bullet 5"/>
    <w:basedOn w:val="Dokument"/>
    <w:rsid w:val="002E33EB"/>
    <w:pPr>
      <w:numPr>
        <w:numId w:val="18"/>
      </w:numPr>
      <w:ind w:left="1491" w:hanging="357"/>
    </w:pPr>
  </w:style>
  <w:style w:type="paragraph" w:customStyle="1" w:styleId="DESIGNELEMENTID">
    <w:name w:val="DESIGN_ELEMENT_ID"/>
    <w:basedOn w:val="Normale"/>
    <w:next w:val="DESIGNELEMENTCHANGEDESC"/>
    <w:qFormat/>
    <w:rsid w:val="00E251BD"/>
    <w:pPr>
      <w:spacing w:before="120" w:after="120"/>
    </w:pPr>
    <w:rPr>
      <w:rFonts w:ascii="Arial" w:hAnsi="Arial"/>
      <w:b/>
      <w:i/>
      <w:sz w:val="20"/>
    </w:rPr>
  </w:style>
  <w:style w:type="paragraph" w:customStyle="1" w:styleId="REQSRSLINK">
    <w:name w:val="REQ_SRS LINK"/>
    <w:basedOn w:val="REQSSSLINK"/>
    <w:qFormat/>
    <w:rsid w:val="003A6DBB"/>
  </w:style>
  <w:style w:type="paragraph" w:customStyle="1" w:styleId="REQIIRSLINK">
    <w:name w:val="REQ_IIRS LINK"/>
    <w:basedOn w:val="REQSSSLINK"/>
    <w:qFormat/>
    <w:rsid w:val="0082642B"/>
  </w:style>
  <w:style w:type="paragraph" w:customStyle="1" w:styleId="DESIGNELEMENTCHANGEDESC">
    <w:name w:val="DESIGN_ELEMENT_CHANGE_DESC"/>
    <w:basedOn w:val="DESIGNELEMENTID"/>
    <w:qFormat/>
    <w:rsid w:val="00E251BD"/>
    <w:rPr>
      <w:b w:val="0"/>
    </w:rPr>
  </w:style>
  <w:style w:type="paragraph" w:customStyle="1" w:styleId="DESIGNTXT">
    <w:name w:val="DESIGN_TXT"/>
    <w:basedOn w:val="Normale"/>
    <w:qFormat/>
    <w:rsid w:val="00E251BD"/>
    <w:pPr>
      <w:widowControl w:val="0"/>
      <w:spacing w:before="120" w:after="120"/>
    </w:pPr>
    <w:rPr>
      <w:rFonts w:ascii="Arial" w:hAnsi="Arial"/>
      <w:sz w:val="22"/>
    </w:rPr>
  </w:style>
  <w:style w:type="paragraph" w:customStyle="1" w:styleId="DESIGNTABLE">
    <w:name w:val="DESIGN_TABLE"/>
    <w:basedOn w:val="Normale"/>
    <w:qFormat/>
    <w:rsid w:val="00E251BD"/>
    <w:pPr>
      <w:widowControl w:val="0"/>
      <w:spacing w:before="120" w:after="120"/>
    </w:pPr>
    <w:rPr>
      <w:rFonts w:ascii="Arial" w:hAnsi="Arial"/>
      <w:sz w:val="16"/>
    </w:rPr>
  </w:style>
  <w:style w:type="character" w:customStyle="1" w:styleId="Titolo1Carattere">
    <w:name w:val="Titolo 1 Carattere"/>
    <w:aliases w:val="H1 Carattere,t Carattere,Prophead level 1 Carattere,Prophead 1 Carattere,Section Heading Carattere,h1 Carattere,Nolist Carattere,Nolist1 Carattere,Nolist2 Carattere,Nolist11 Carattere,1 Carattere,Header 1 Carattere,II+ Carattere"/>
    <w:link w:val="Titolo1"/>
    <w:rsid w:val="00587A6D"/>
    <w:rPr>
      <w:rFonts w:ascii="Arial Black" w:hAnsi="Arial Black"/>
      <w:color w:val="000080"/>
      <w:sz w:val="36"/>
      <w:szCs w:val="44"/>
      <w:lang w:eastAsia="en-US"/>
    </w:rPr>
  </w:style>
  <w:style w:type="character" w:customStyle="1" w:styleId="Titolo2Carattere">
    <w:name w:val="Titolo 2 Carattere"/>
    <w:aliases w:val="t2 Carattere,h2 Carattere,H2 Carattere,tt Carattere,Titre 21 Carattere,t2.T2 Carattere,Fonctionnalité Carattere,Heading 2 Hidden Carattere,header 2 Carattere,Titre 2 - RAO Carattere,Heading 21 Carattere,Fonctionnalité1 Carattere"/>
    <w:link w:val="Titolo2"/>
    <w:rsid w:val="00587A6D"/>
    <w:rPr>
      <w:rFonts w:ascii="Arial Black" w:hAnsi="Arial Black"/>
      <w:color w:val="000080"/>
      <w:sz w:val="28"/>
      <w:szCs w:val="28"/>
      <w:lang w:eastAsia="en-US"/>
    </w:rPr>
  </w:style>
  <w:style w:type="character" w:customStyle="1" w:styleId="Titolo3Carattere">
    <w:name w:val="Titolo 3 Carattere"/>
    <w:aliases w:val="t3 Carattere,T3 Carattere,h3 Carattere,H3 Carattere,ttt Carattere,Prophead 3 Carattere,Level 1 - 1 Carattere,Project 3 Carattere,Proposa Carattere,H31 Carattere,H32 Carattere,H33 Carattere,H34 Carattere,H35 Carattere,H36 Carattere"/>
    <w:link w:val="Titolo3"/>
    <w:rsid w:val="00587A6D"/>
    <w:rPr>
      <w:rFonts w:ascii="Arial Black" w:hAnsi="Arial Black"/>
      <w:color w:val="000080"/>
      <w:sz w:val="24"/>
      <w:szCs w:val="28"/>
      <w:lang w:eastAsia="en-US"/>
    </w:rPr>
  </w:style>
  <w:style w:type="paragraph" w:styleId="Didascalia">
    <w:name w:val="caption"/>
    <w:basedOn w:val="Normale"/>
    <w:next w:val="Normale"/>
    <w:unhideWhenUsed/>
    <w:qFormat/>
    <w:rsid w:val="00D232C4"/>
    <w:rPr>
      <w:b/>
      <w:bCs/>
      <w:sz w:val="20"/>
      <w:szCs w:val="20"/>
    </w:rPr>
  </w:style>
  <w:style w:type="paragraph" w:styleId="Testonotaapidipagina">
    <w:name w:val="footnote text"/>
    <w:basedOn w:val="Normale"/>
    <w:link w:val="TestonotaapidipaginaCarattere"/>
    <w:uiPriority w:val="99"/>
    <w:rsid w:val="0068074D"/>
    <w:rPr>
      <w:sz w:val="20"/>
      <w:szCs w:val="20"/>
    </w:rPr>
  </w:style>
  <w:style w:type="character" w:customStyle="1" w:styleId="TestonotaapidipaginaCarattere">
    <w:name w:val="Testo nota a piè di pagina Carattere"/>
    <w:link w:val="Testonotaapidipagina"/>
    <w:uiPriority w:val="99"/>
    <w:rsid w:val="0068074D"/>
    <w:rPr>
      <w:lang w:eastAsia="en-US"/>
    </w:rPr>
  </w:style>
  <w:style w:type="character" w:styleId="Rimandonotaapidipagina">
    <w:name w:val="footnote reference"/>
    <w:uiPriority w:val="99"/>
    <w:rsid w:val="0068074D"/>
    <w:rPr>
      <w:vertAlign w:val="superscript"/>
    </w:rPr>
  </w:style>
  <w:style w:type="character" w:styleId="Collegamentoipertestuale">
    <w:name w:val="Hyperlink"/>
    <w:basedOn w:val="Carpredefinitoparagrafo"/>
    <w:uiPriority w:val="99"/>
    <w:unhideWhenUsed/>
    <w:rsid w:val="008024DF"/>
    <w:rPr>
      <w:color w:val="0000FF"/>
      <w:u w:val="single"/>
    </w:rPr>
  </w:style>
  <w:style w:type="character" w:styleId="Rimandocommento">
    <w:name w:val="annotation reference"/>
    <w:basedOn w:val="Carpredefinitoparagrafo"/>
    <w:semiHidden/>
    <w:unhideWhenUsed/>
    <w:rsid w:val="00510B0C"/>
    <w:rPr>
      <w:sz w:val="16"/>
      <w:szCs w:val="16"/>
    </w:rPr>
  </w:style>
  <w:style w:type="paragraph" w:styleId="Testocommento">
    <w:name w:val="annotation text"/>
    <w:basedOn w:val="Normale"/>
    <w:link w:val="TestocommentoCarattere"/>
    <w:unhideWhenUsed/>
    <w:rsid w:val="00510B0C"/>
    <w:rPr>
      <w:sz w:val="20"/>
      <w:szCs w:val="20"/>
    </w:rPr>
  </w:style>
  <w:style w:type="character" w:customStyle="1" w:styleId="TestocommentoCarattere">
    <w:name w:val="Testo commento Carattere"/>
    <w:basedOn w:val="Carpredefinitoparagrafo"/>
    <w:link w:val="Testocommento"/>
    <w:rsid w:val="00510B0C"/>
    <w:rPr>
      <w:lang w:eastAsia="en-US"/>
    </w:rPr>
  </w:style>
  <w:style w:type="paragraph" w:styleId="Soggettocommento">
    <w:name w:val="annotation subject"/>
    <w:basedOn w:val="Testocommento"/>
    <w:next w:val="Testocommento"/>
    <w:link w:val="SoggettocommentoCarattere"/>
    <w:semiHidden/>
    <w:unhideWhenUsed/>
    <w:rsid w:val="00510B0C"/>
    <w:rPr>
      <w:b/>
      <w:bCs/>
    </w:rPr>
  </w:style>
  <w:style w:type="character" w:customStyle="1" w:styleId="SoggettocommentoCarattere">
    <w:name w:val="Soggetto commento Carattere"/>
    <w:basedOn w:val="TestocommentoCarattere"/>
    <w:link w:val="Soggettocommento"/>
    <w:semiHidden/>
    <w:rsid w:val="00510B0C"/>
    <w:rPr>
      <w:b/>
      <w:bCs/>
      <w:lang w:eastAsia="en-US"/>
    </w:rPr>
  </w:style>
  <w:style w:type="character" w:customStyle="1" w:styleId="Menzionenonrisolta1">
    <w:name w:val="Menzione non risolta1"/>
    <w:basedOn w:val="Carpredefinitoparagrafo"/>
    <w:uiPriority w:val="99"/>
    <w:semiHidden/>
    <w:unhideWhenUsed/>
    <w:rsid w:val="00BC0D2B"/>
    <w:rPr>
      <w:color w:val="605E5C"/>
      <w:shd w:val="clear" w:color="auto" w:fill="E1DFDD"/>
    </w:rPr>
  </w:style>
  <w:style w:type="paragraph" w:styleId="Revisione">
    <w:name w:val="Revision"/>
    <w:hidden/>
    <w:uiPriority w:val="99"/>
    <w:semiHidden/>
    <w:rsid w:val="001015C2"/>
    <w:rPr>
      <w:sz w:val="24"/>
      <w:szCs w:val="24"/>
      <w:lang w:eastAsia="en-US"/>
    </w:rPr>
  </w:style>
  <w:style w:type="paragraph" w:styleId="Paragrafoelenco">
    <w:name w:val="List Paragraph"/>
    <w:basedOn w:val="Normale"/>
    <w:uiPriority w:val="34"/>
    <w:qFormat/>
    <w:rsid w:val="00283CA7"/>
    <w:pPr>
      <w:ind w:left="720"/>
      <w:contextualSpacing/>
    </w:pPr>
  </w:style>
  <w:style w:type="character" w:customStyle="1" w:styleId="TableCaptionChar">
    <w:name w:val="Table Caption Char"/>
    <w:link w:val="TableCaption"/>
    <w:rsid w:val="00C603C3"/>
    <w:rPr>
      <w:rFonts w:ascii="Arial" w:hAnsi="Arial" w:cs="Arial"/>
      <w:sz w:val="22"/>
      <w:szCs w:val="22"/>
      <w:lang w:eastAsia="en-US"/>
    </w:rPr>
  </w:style>
  <w:style w:type="paragraph" w:customStyle="1" w:styleId="TableCaption">
    <w:name w:val="Table Caption"/>
    <w:basedOn w:val="Normale"/>
    <w:next w:val="Normale"/>
    <w:link w:val="TableCaptionChar"/>
    <w:autoRedefine/>
    <w:rsid w:val="00C603C3"/>
    <w:pPr>
      <w:spacing w:before="120" w:after="120"/>
      <w:jc w:val="center"/>
    </w:pPr>
    <w:rPr>
      <w:rFonts w:ascii="Arial" w:hAnsi="Arial" w:cs="Arial"/>
      <w:sz w:val="22"/>
      <w:szCs w:val="22"/>
    </w:rPr>
  </w:style>
  <w:style w:type="character" w:customStyle="1" w:styleId="FigureCaptionChar">
    <w:name w:val="Figure Caption Char"/>
    <w:link w:val="FigureCaption"/>
    <w:rsid w:val="00BF1800"/>
    <w:rPr>
      <w:rFonts w:ascii="Arial" w:hAnsi="Arial" w:cs="Arial"/>
      <w:sz w:val="22"/>
      <w:szCs w:val="22"/>
      <w:lang w:eastAsia="en-US"/>
    </w:rPr>
  </w:style>
  <w:style w:type="paragraph" w:customStyle="1" w:styleId="FigureCaption">
    <w:name w:val="Figure Caption"/>
    <w:basedOn w:val="Normale"/>
    <w:next w:val="Normale"/>
    <w:link w:val="FigureCaptionChar"/>
    <w:autoRedefine/>
    <w:rsid w:val="00BF1800"/>
    <w:pPr>
      <w:tabs>
        <w:tab w:val="num" w:pos="360"/>
        <w:tab w:val="num" w:pos="926"/>
      </w:tabs>
      <w:spacing w:before="120" w:after="120"/>
      <w:ind w:left="926" w:hanging="360"/>
      <w:jc w:val="center"/>
    </w:pPr>
    <w:rPr>
      <w:rFonts w:ascii="Arial" w:hAnsi="Arial" w:cs="Arial"/>
      <w:sz w:val="22"/>
      <w:szCs w:val="22"/>
    </w:rPr>
  </w:style>
  <w:style w:type="character" w:customStyle="1" w:styleId="Titolo4Carattere">
    <w:name w:val="Titolo 4 Carattere"/>
    <w:aliases w:val="H4 Carattere,H41 Carattere,h4 Carattere,Level 2 - a Carattere,Sub-Minor Carattere,Project table Carattere,Propos Carattere,Bullet 11 Carattere,Bullet 12 Carattere,Bullet 13 Carattere,Bullet 14 Carattere,Bullet 15 Carattere,4 Carattere"/>
    <w:basedOn w:val="Carpredefinitoparagrafo"/>
    <w:link w:val="Titolo4"/>
    <w:rsid w:val="00DD3400"/>
    <w:rPr>
      <w:rFonts w:ascii="Arial Black" w:hAnsi="Arial Black"/>
      <w:snapToGrid w:val="0"/>
      <w:color w:val="000080"/>
      <w:sz w:val="22"/>
      <w:szCs w:val="28"/>
      <w:lang w:eastAsia="en-US"/>
    </w:rPr>
  </w:style>
  <w:style w:type="character" w:customStyle="1" w:styleId="Menzionenonrisolta10">
    <w:name w:val="Menzione non risolta1"/>
    <w:basedOn w:val="Carpredefinitoparagrafo"/>
    <w:uiPriority w:val="99"/>
    <w:semiHidden/>
    <w:unhideWhenUsed/>
    <w:rsid w:val="00DD3400"/>
    <w:rPr>
      <w:color w:val="605E5C"/>
      <w:shd w:val="clear" w:color="auto" w:fill="E1DFDD"/>
    </w:rPr>
  </w:style>
  <w:style w:type="paragraph" w:styleId="PreformattatoHTML">
    <w:name w:val="HTML Preformatted"/>
    <w:basedOn w:val="Normale"/>
    <w:link w:val="PreformattatoHTMLCarattere"/>
    <w:uiPriority w:val="99"/>
    <w:semiHidden/>
    <w:unhideWhenUsed/>
    <w:rsid w:val="00DD3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semiHidden/>
    <w:rsid w:val="00DD3400"/>
    <w:rPr>
      <w:rFonts w:ascii="Courier New" w:hAnsi="Courier New" w:cs="Courier New"/>
      <w:lang w:val="it-IT" w:eastAsia="it-IT"/>
    </w:rPr>
  </w:style>
  <w:style w:type="character" w:customStyle="1" w:styleId="y2iqfc">
    <w:name w:val="y2iqfc"/>
    <w:basedOn w:val="Carpredefinitoparagrafo"/>
    <w:rsid w:val="00DD3400"/>
  </w:style>
  <w:style w:type="paragraph" w:customStyle="1" w:styleId="pf0">
    <w:name w:val="pf0"/>
    <w:basedOn w:val="Normale"/>
    <w:rsid w:val="00991ABE"/>
    <w:pPr>
      <w:spacing w:before="100" w:beforeAutospacing="1" w:after="100" w:afterAutospacing="1"/>
    </w:pPr>
    <w:rPr>
      <w:lang w:val="it-IT" w:eastAsia="it-IT"/>
    </w:rPr>
  </w:style>
  <w:style w:type="character" w:customStyle="1" w:styleId="cf01">
    <w:name w:val="cf01"/>
    <w:basedOn w:val="Carpredefinitoparagrafo"/>
    <w:rsid w:val="00991ABE"/>
    <w:rPr>
      <w:rFonts w:ascii="Segoe UI" w:hAnsi="Segoe UI" w:cs="Segoe UI" w:hint="default"/>
      <w:b/>
      <w:bCs/>
      <w:sz w:val="18"/>
      <w:szCs w:val="18"/>
    </w:rPr>
  </w:style>
  <w:style w:type="character" w:customStyle="1" w:styleId="cf21">
    <w:name w:val="cf21"/>
    <w:basedOn w:val="Carpredefinitoparagrafo"/>
    <w:rsid w:val="00991ABE"/>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92968">
      <w:bodyDiv w:val="1"/>
      <w:marLeft w:val="0"/>
      <w:marRight w:val="0"/>
      <w:marTop w:val="0"/>
      <w:marBottom w:val="0"/>
      <w:divBdr>
        <w:top w:val="none" w:sz="0" w:space="0" w:color="auto"/>
        <w:left w:val="none" w:sz="0" w:space="0" w:color="auto"/>
        <w:bottom w:val="none" w:sz="0" w:space="0" w:color="auto"/>
        <w:right w:val="none" w:sz="0" w:space="0" w:color="auto"/>
      </w:divBdr>
    </w:div>
    <w:div w:id="102308238">
      <w:bodyDiv w:val="1"/>
      <w:marLeft w:val="0"/>
      <w:marRight w:val="0"/>
      <w:marTop w:val="0"/>
      <w:marBottom w:val="0"/>
      <w:divBdr>
        <w:top w:val="none" w:sz="0" w:space="0" w:color="auto"/>
        <w:left w:val="none" w:sz="0" w:space="0" w:color="auto"/>
        <w:bottom w:val="none" w:sz="0" w:space="0" w:color="auto"/>
        <w:right w:val="none" w:sz="0" w:space="0" w:color="auto"/>
      </w:divBdr>
      <w:divsChild>
        <w:div w:id="208420254">
          <w:marLeft w:val="0"/>
          <w:marRight w:val="0"/>
          <w:marTop w:val="0"/>
          <w:marBottom w:val="0"/>
          <w:divBdr>
            <w:top w:val="none" w:sz="0" w:space="0" w:color="auto"/>
            <w:left w:val="none" w:sz="0" w:space="0" w:color="auto"/>
            <w:bottom w:val="none" w:sz="0" w:space="0" w:color="auto"/>
            <w:right w:val="none" w:sz="0" w:space="0" w:color="auto"/>
          </w:divBdr>
        </w:div>
        <w:div w:id="230624009">
          <w:marLeft w:val="0"/>
          <w:marRight w:val="0"/>
          <w:marTop w:val="0"/>
          <w:marBottom w:val="0"/>
          <w:divBdr>
            <w:top w:val="none" w:sz="0" w:space="0" w:color="auto"/>
            <w:left w:val="none" w:sz="0" w:space="0" w:color="auto"/>
            <w:bottom w:val="none" w:sz="0" w:space="0" w:color="auto"/>
            <w:right w:val="none" w:sz="0" w:space="0" w:color="auto"/>
          </w:divBdr>
        </w:div>
        <w:div w:id="251863978">
          <w:marLeft w:val="0"/>
          <w:marRight w:val="0"/>
          <w:marTop w:val="0"/>
          <w:marBottom w:val="0"/>
          <w:divBdr>
            <w:top w:val="none" w:sz="0" w:space="0" w:color="auto"/>
            <w:left w:val="none" w:sz="0" w:space="0" w:color="auto"/>
            <w:bottom w:val="none" w:sz="0" w:space="0" w:color="auto"/>
            <w:right w:val="none" w:sz="0" w:space="0" w:color="auto"/>
          </w:divBdr>
        </w:div>
        <w:div w:id="297029314">
          <w:marLeft w:val="0"/>
          <w:marRight w:val="0"/>
          <w:marTop w:val="0"/>
          <w:marBottom w:val="0"/>
          <w:divBdr>
            <w:top w:val="none" w:sz="0" w:space="0" w:color="auto"/>
            <w:left w:val="none" w:sz="0" w:space="0" w:color="auto"/>
            <w:bottom w:val="none" w:sz="0" w:space="0" w:color="auto"/>
            <w:right w:val="none" w:sz="0" w:space="0" w:color="auto"/>
          </w:divBdr>
        </w:div>
        <w:div w:id="453985645">
          <w:marLeft w:val="0"/>
          <w:marRight w:val="0"/>
          <w:marTop w:val="0"/>
          <w:marBottom w:val="0"/>
          <w:divBdr>
            <w:top w:val="none" w:sz="0" w:space="0" w:color="auto"/>
            <w:left w:val="none" w:sz="0" w:space="0" w:color="auto"/>
            <w:bottom w:val="none" w:sz="0" w:space="0" w:color="auto"/>
            <w:right w:val="none" w:sz="0" w:space="0" w:color="auto"/>
          </w:divBdr>
        </w:div>
        <w:div w:id="923998248">
          <w:marLeft w:val="0"/>
          <w:marRight w:val="0"/>
          <w:marTop w:val="0"/>
          <w:marBottom w:val="0"/>
          <w:divBdr>
            <w:top w:val="none" w:sz="0" w:space="0" w:color="auto"/>
            <w:left w:val="none" w:sz="0" w:space="0" w:color="auto"/>
            <w:bottom w:val="none" w:sz="0" w:space="0" w:color="auto"/>
            <w:right w:val="none" w:sz="0" w:space="0" w:color="auto"/>
          </w:divBdr>
        </w:div>
        <w:div w:id="945423816">
          <w:marLeft w:val="0"/>
          <w:marRight w:val="0"/>
          <w:marTop w:val="0"/>
          <w:marBottom w:val="0"/>
          <w:divBdr>
            <w:top w:val="none" w:sz="0" w:space="0" w:color="auto"/>
            <w:left w:val="none" w:sz="0" w:space="0" w:color="auto"/>
            <w:bottom w:val="none" w:sz="0" w:space="0" w:color="auto"/>
            <w:right w:val="none" w:sz="0" w:space="0" w:color="auto"/>
          </w:divBdr>
        </w:div>
        <w:div w:id="1196116310">
          <w:marLeft w:val="0"/>
          <w:marRight w:val="0"/>
          <w:marTop w:val="0"/>
          <w:marBottom w:val="0"/>
          <w:divBdr>
            <w:top w:val="none" w:sz="0" w:space="0" w:color="auto"/>
            <w:left w:val="none" w:sz="0" w:space="0" w:color="auto"/>
            <w:bottom w:val="none" w:sz="0" w:space="0" w:color="auto"/>
            <w:right w:val="none" w:sz="0" w:space="0" w:color="auto"/>
          </w:divBdr>
        </w:div>
        <w:div w:id="1416171568">
          <w:marLeft w:val="0"/>
          <w:marRight w:val="0"/>
          <w:marTop w:val="0"/>
          <w:marBottom w:val="0"/>
          <w:divBdr>
            <w:top w:val="none" w:sz="0" w:space="0" w:color="auto"/>
            <w:left w:val="none" w:sz="0" w:space="0" w:color="auto"/>
            <w:bottom w:val="none" w:sz="0" w:space="0" w:color="auto"/>
            <w:right w:val="none" w:sz="0" w:space="0" w:color="auto"/>
          </w:divBdr>
        </w:div>
        <w:div w:id="1741177491">
          <w:marLeft w:val="0"/>
          <w:marRight w:val="0"/>
          <w:marTop w:val="0"/>
          <w:marBottom w:val="0"/>
          <w:divBdr>
            <w:top w:val="none" w:sz="0" w:space="0" w:color="auto"/>
            <w:left w:val="none" w:sz="0" w:space="0" w:color="auto"/>
            <w:bottom w:val="none" w:sz="0" w:space="0" w:color="auto"/>
            <w:right w:val="none" w:sz="0" w:space="0" w:color="auto"/>
          </w:divBdr>
        </w:div>
        <w:div w:id="1795099060">
          <w:marLeft w:val="0"/>
          <w:marRight w:val="0"/>
          <w:marTop w:val="0"/>
          <w:marBottom w:val="0"/>
          <w:divBdr>
            <w:top w:val="none" w:sz="0" w:space="0" w:color="auto"/>
            <w:left w:val="none" w:sz="0" w:space="0" w:color="auto"/>
            <w:bottom w:val="none" w:sz="0" w:space="0" w:color="auto"/>
            <w:right w:val="none" w:sz="0" w:space="0" w:color="auto"/>
          </w:divBdr>
        </w:div>
        <w:div w:id="1892232312">
          <w:marLeft w:val="0"/>
          <w:marRight w:val="0"/>
          <w:marTop w:val="0"/>
          <w:marBottom w:val="0"/>
          <w:divBdr>
            <w:top w:val="none" w:sz="0" w:space="0" w:color="auto"/>
            <w:left w:val="none" w:sz="0" w:space="0" w:color="auto"/>
            <w:bottom w:val="none" w:sz="0" w:space="0" w:color="auto"/>
            <w:right w:val="none" w:sz="0" w:space="0" w:color="auto"/>
          </w:divBdr>
        </w:div>
      </w:divsChild>
    </w:div>
    <w:div w:id="166873013">
      <w:bodyDiv w:val="1"/>
      <w:marLeft w:val="0"/>
      <w:marRight w:val="0"/>
      <w:marTop w:val="0"/>
      <w:marBottom w:val="0"/>
      <w:divBdr>
        <w:top w:val="none" w:sz="0" w:space="0" w:color="auto"/>
        <w:left w:val="none" w:sz="0" w:space="0" w:color="auto"/>
        <w:bottom w:val="none" w:sz="0" w:space="0" w:color="auto"/>
        <w:right w:val="none" w:sz="0" w:space="0" w:color="auto"/>
      </w:divBdr>
    </w:div>
    <w:div w:id="288365480">
      <w:bodyDiv w:val="1"/>
      <w:marLeft w:val="0"/>
      <w:marRight w:val="0"/>
      <w:marTop w:val="0"/>
      <w:marBottom w:val="0"/>
      <w:divBdr>
        <w:top w:val="none" w:sz="0" w:space="0" w:color="auto"/>
        <w:left w:val="none" w:sz="0" w:space="0" w:color="auto"/>
        <w:bottom w:val="none" w:sz="0" w:space="0" w:color="auto"/>
        <w:right w:val="none" w:sz="0" w:space="0" w:color="auto"/>
      </w:divBdr>
    </w:div>
    <w:div w:id="335310624">
      <w:bodyDiv w:val="1"/>
      <w:marLeft w:val="0"/>
      <w:marRight w:val="0"/>
      <w:marTop w:val="0"/>
      <w:marBottom w:val="0"/>
      <w:divBdr>
        <w:top w:val="none" w:sz="0" w:space="0" w:color="auto"/>
        <w:left w:val="none" w:sz="0" w:space="0" w:color="auto"/>
        <w:bottom w:val="none" w:sz="0" w:space="0" w:color="auto"/>
        <w:right w:val="none" w:sz="0" w:space="0" w:color="auto"/>
      </w:divBdr>
    </w:div>
    <w:div w:id="382146247">
      <w:bodyDiv w:val="1"/>
      <w:marLeft w:val="0"/>
      <w:marRight w:val="0"/>
      <w:marTop w:val="0"/>
      <w:marBottom w:val="0"/>
      <w:divBdr>
        <w:top w:val="none" w:sz="0" w:space="0" w:color="auto"/>
        <w:left w:val="none" w:sz="0" w:space="0" w:color="auto"/>
        <w:bottom w:val="none" w:sz="0" w:space="0" w:color="auto"/>
        <w:right w:val="none" w:sz="0" w:space="0" w:color="auto"/>
      </w:divBdr>
    </w:div>
    <w:div w:id="584800761">
      <w:bodyDiv w:val="1"/>
      <w:marLeft w:val="0"/>
      <w:marRight w:val="0"/>
      <w:marTop w:val="0"/>
      <w:marBottom w:val="0"/>
      <w:divBdr>
        <w:top w:val="none" w:sz="0" w:space="0" w:color="auto"/>
        <w:left w:val="none" w:sz="0" w:space="0" w:color="auto"/>
        <w:bottom w:val="none" w:sz="0" w:space="0" w:color="auto"/>
        <w:right w:val="none" w:sz="0" w:space="0" w:color="auto"/>
      </w:divBdr>
    </w:div>
    <w:div w:id="795180483">
      <w:bodyDiv w:val="1"/>
      <w:marLeft w:val="0"/>
      <w:marRight w:val="0"/>
      <w:marTop w:val="0"/>
      <w:marBottom w:val="0"/>
      <w:divBdr>
        <w:top w:val="none" w:sz="0" w:space="0" w:color="auto"/>
        <w:left w:val="none" w:sz="0" w:space="0" w:color="auto"/>
        <w:bottom w:val="none" w:sz="0" w:space="0" w:color="auto"/>
        <w:right w:val="none" w:sz="0" w:space="0" w:color="auto"/>
      </w:divBdr>
    </w:div>
    <w:div w:id="816341266">
      <w:bodyDiv w:val="1"/>
      <w:marLeft w:val="0"/>
      <w:marRight w:val="0"/>
      <w:marTop w:val="0"/>
      <w:marBottom w:val="0"/>
      <w:divBdr>
        <w:top w:val="none" w:sz="0" w:space="0" w:color="auto"/>
        <w:left w:val="none" w:sz="0" w:space="0" w:color="auto"/>
        <w:bottom w:val="none" w:sz="0" w:space="0" w:color="auto"/>
        <w:right w:val="none" w:sz="0" w:space="0" w:color="auto"/>
      </w:divBdr>
    </w:div>
    <w:div w:id="821233541">
      <w:bodyDiv w:val="1"/>
      <w:marLeft w:val="0"/>
      <w:marRight w:val="0"/>
      <w:marTop w:val="0"/>
      <w:marBottom w:val="0"/>
      <w:divBdr>
        <w:top w:val="none" w:sz="0" w:space="0" w:color="auto"/>
        <w:left w:val="none" w:sz="0" w:space="0" w:color="auto"/>
        <w:bottom w:val="none" w:sz="0" w:space="0" w:color="auto"/>
        <w:right w:val="none" w:sz="0" w:space="0" w:color="auto"/>
      </w:divBdr>
    </w:div>
    <w:div w:id="867177243">
      <w:bodyDiv w:val="1"/>
      <w:marLeft w:val="0"/>
      <w:marRight w:val="0"/>
      <w:marTop w:val="0"/>
      <w:marBottom w:val="0"/>
      <w:divBdr>
        <w:top w:val="none" w:sz="0" w:space="0" w:color="auto"/>
        <w:left w:val="none" w:sz="0" w:space="0" w:color="auto"/>
        <w:bottom w:val="none" w:sz="0" w:space="0" w:color="auto"/>
        <w:right w:val="none" w:sz="0" w:space="0" w:color="auto"/>
      </w:divBdr>
    </w:div>
    <w:div w:id="916016463">
      <w:bodyDiv w:val="1"/>
      <w:marLeft w:val="0"/>
      <w:marRight w:val="0"/>
      <w:marTop w:val="0"/>
      <w:marBottom w:val="0"/>
      <w:divBdr>
        <w:top w:val="none" w:sz="0" w:space="0" w:color="auto"/>
        <w:left w:val="none" w:sz="0" w:space="0" w:color="auto"/>
        <w:bottom w:val="none" w:sz="0" w:space="0" w:color="auto"/>
        <w:right w:val="none" w:sz="0" w:space="0" w:color="auto"/>
      </w:divBdr>
    </w:div>
    <w:div w:id="1031151970">
      <w:bodyDiv w:val="1"/>
      <w:marLeft w:val="0"/>
      <w:marRight w:val="0"/>
      <w:marTop w:val="0"/>
      <w:marBottom w:val="0"/>
      <w:divBdr>
        <w:top w:val="none" w:sz="0" w:space="0" w:color="auto"/>
        <w:left w:val="none" w:sz="0" w:space="0" w:color="auto"/>
        <w:bottom w:val="none" w:sz="0" w:space="0" w:color="auto"/>
        <w:right w:val="none" w:sz="0" w:space="0" w:color="auto"/>
      </w:divBdr>
    </w:div>
    <w:div w:id="1092354059">
      <w:bodyDiv w:val="1"/>
      <w:marLeft w:val="0"/>
      <w:marRight w:val="0"/>
      <w:marTop w:val="0"/>
      <w:marBottom w:val="0"/>
      <w:divBdr>
        <w:top w:val="none" w:sz="0" w:space="0" w:color="auto"/>
        <w:left w:val="none" w:sz="0" w:space="0" w:color="auto"/>
        <w:bottom w:val="none" w:sz="0" w:space="0" w:color="auto"/>
        <w:right w:val="none" w:sz="0" w:space="0" w:color="auto"/>
      </w:divBdr>
      <w:divsChild>
        <w:div w:id="1269847555">
          <w:marLeft w:val="0"/>
          <w:marRight w:val="0"/>
          <w:marTop w:val="0"/>
          <w:marBottom w:val="0"/>
          <w:divBdr>
            <w:top w:val="none" w:sz="0" w:space="0" w:color="auto"/>
            <w:left w:val="none" w:sz="0" w:space="0" w:color="auto"/>
            <w:bottom w:val="none" w:sz="0" w:space="0" w:color="auto"/>
            <w:right w:val="none" w:sz="0" w:space="0" w:color="auto"/>
          </w:divBdr>
          <w:divsChild>
            <w:div w:id="130827264">
              <w:marLeft w:val="0"/>
              <w:marRight w:val="0"/>
              <w:marTop w:val="0"/>
              <w:marBottom w:val="0"/>
              <w:divBdr>
                <w:top w:val="none" w:sz="0" w:space="0" w:color="auto"/>
                <w:left w:val="none" w:sz="0" w:space="0" w:color="auto"/>
                <w:bottom w:val="none" w:sz="0" w:space="0" w:color="auto"/>
                <w:right w:val="none" w:sz="0" w:space="0" w:color="auto"/>
              </w:divBdr>
            </w:div>
            <w:div w:id="326329550">
              <w:marLeft w:val="0"/>
              <w:marRight w:val="0"/>
              <w:marTop w:val="0"/>
              <w:marBottom w:val="0"/>
              <w:divBdr>
                <w:top w:val="none" w:sz="0" w:space="0" w:color="auto"/>
                <w:left w:val="none" w:sz="0" w:space="0" w:color="auto"/>
                <w:bottom w:val="none" w:sz="0" w:space="0" w:color="auto"/>
                <w:right w:val="none" w:sz="0" w:space="0" w:color="auto"/>
              </w:divBdr>
            </w:div>
            <w:div w:id="446004516">
              <w:marLeft w:val="0"/>
              <w:marRight w:val="0"/>
              <w:marTop w:val="0"/>
              <w:marBottom w:val="0"/>
              <w:divBdr>
                <w:top w:val="none" w:sz="0" w:space="0" w:color="auto"/>
                <w:left w:val="none" w:sz="0" w:space="0" w:color="auto"/>
                <w:bottom w:val="none" w:sz="0" w:space="0" w:color="auto"/>
                <w:right w:val="none" w:sz="0" w:space="0" w:color="auto"/>
              </w:divBdr>
            </w:div>
            <w:div w:id="1111245002">
              <w:marLeft w:val="0"/>
              <w:marRight w:val="0"/>
              <w:marTop w:val="0"/>
              <w:marBottom w:val="0"/>
              <w:divBdr>
                <w:top w:val="none" w:sz="0" w:space="0" w:color="auto"/>
                <w:left w:val="none" w:sz="0" w:space="0" w:color="auto"/>
                <w:bottom w:val="none" w:sz="0" w:space="0" w:color="auto"/>
                <w:right w:val="none" w:sz="0" w:space="0" w:color="auto"/>
              </w:divBdr>
            </w:div>
            <w:div w:id="140282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4082">
      <w:bodyDiv w:val="1"/>
      <w:marLeft w:val="0"/>
      <w:marRight w:val="0"/>
      <w:marTop w:val="0"/>
      <w:marBottom w:val="0"/>
      <w:divBdr>
        <w:top w:val="none" w:sz="0" w:space="0" w:color="auto"/>
        <w:left w:val="none" w:sz="0" w:space="0" w:color="auto"/>
        <w:bottom w:val="none" w:sz="0" w:space="0" w:color="auto"/>
        <w:right w:val="none" w:sz="0" w:space="0" w:color="auto"/>
      </w:divBdr>
    </w:div>
    <w:div w:id="1337223266">
      <w:bodyDiv w:val="1"/>
      <w:marLeft w:val="0"/>
      <w:marRight w:val="0"/>
      <w:marTop w:val="0"/>
      <w:marBottom w:val="0"/>
      <w:divBdr>
        <w:top w:val="none" w:sz="0" w:space="0" w:color="auto"/>
        <w:left w:val="none" w:sz="0" w:space="0" w:color="auto"/>
        <w:bottom w:val="none" w:sz="0" w:space="0" w:color="auto"/>
        <w:right w:val="none" w:sz="0" w:space="0" w:color="auto"/>
      </w:divBdr>
    </w:div>
    <w:div w:id="1412778557">
      <w:bodyDiv w:val="1"/>
      <w:marLeft w:val="0"/>
      <w:marRight w:val="0"/>
      <w:marTop w:val="0"/>
      <w:marBottom w:val="0"/>
      <w:divBdr>
        <w:top w:val="none" w:sz="0" w:space="0" w:color="auto"/>
        <w:left w:val="none" w:sz="0" w:space="0" w:color="auto"/>
        <w:bottom w:val="none" w:sz="0" w:space="0" w:color="auto"/>
        <w:right w:val="none" w:sz="0" w:space="0" w:color="auto"/>
      </w:divBdr>
    </w:div>
    <w:div w:id="1441072641">
      <w:bodyDiv w:val="1"/>
      <w:marLeft w:val="0"/>
      <w:marRight w:val="0"/>
      <w:marTop w:val="0"/>
      <w:marBottom w:val="0"/>
      <w:divBdr>
        <w:top w:val="none" w:sz="0" w:space="0" w:color="auto"/>
        <w:left w:val="none" w:sz="0" w:space="0" w:color="auto"/>
        <w:bottom w:val="none" w:sz="0" w:space="0" w:color="auto"/>
        <w:right w:val="none" w:sz="0" w:space="0" w:color="auto"/>
      </w:divBdr>
    </w:div>
    <w:div w:id="1446264498">
      <w:bodyDiv w:val="1"/>
      <w:marLeft w:val="0"/>
      <w:marRight w:val="0"/>
      <w:marTop w:val="0"/>
      <w:marBottom w:val="0"/>
      <w:divBdr>
        <w:top w:val="none" w:sz="0" w:space="0" w:color="auto"/>
        <w:left w:val="none" w:sz="0" w:space="0" w:color="auto"/>
        <w:bottom w:val="none" w:sz="0" w:space="0" w:color="auto"/>
        <w:right w:val="none" w:sz="0" w:space="0" w:color="auto"/>
      </w:divBdr>
    </w:div>
    <w:div w:id="1458988428">
      <w:bodyDiv w:val="1"/>
      <w:marLeft w:val="0"/>
      <w:marRight w:val="0"/>
      <w:marTop w:val="0"/>
      <w:marBottom w:val="0"/>
      <w:divBdr>
        <w:top w:val="none" w:sz="0" w:space="0" w:color="auto"/>
        <w:left w:val="none" w:sz="0" w:space="0" w:color="auto"/>
        <w:bottom w:val="none" w:sz="0" w:space="0" w:color="auto"/>
        <w:right w:val="none" w:sz="0" w:space="0" w:color="auto"/>
      </w:divBdr>
    </w:div>
    <w:div w:id="1529564272">
      <w:bodyDiv w:val="1"/>
      <w:marLeft w:val="0"/>
      <w:marRight w:val="0"/>
      <w:marTop w:val="0"/>
      <w:marBottom w:val="0"/>
      <w:divBdr>
        <w:top w:val="none" w:sz="0" w:space="0" w:color="auto"/>
        <w:left w:val="none" w:sz="0" w:space="0" w:color="auto"/>
        <w:bottom w:val="none" w:sz="0" w:space="0" w:color="auto"/>
        <w:right w:val="none" w:sz="0" w:space="0" w:color="auto"/>
      </w:divBdr>
    </w:div>
    <w:div w:id="1532524934">
      <w:bodyDiv w:val="1"/>
      <w:marLeft w:val="0"/>
      <w:marRight w:val="0"/>
      <w:marTop w:val="0"/>
      <w:marBottom w:val="0"/>
      <w:divBdr>
        <w:top w:val="none" w:sz="0" w:space="0" w:color="auto"/>
        <w:left w:val="none" w:sz="0" w:space="0" w:color="auto"/>
        <w:bottom w:val="none" w:sz="0" w:space="0" w:color="auto"/>
        <w:right w:val="none" w:sz="0" w:space="0" w:color="auto"/>
      </w:divBdr>
    </w:div>
    <w:div w:id="1543204525">
      <w:bodyDiv w:val="1"/>
      <w:marLeft w:val="0"/>
      <w:marRight w:val="0"/>
      <w:marTop w:val="0"/>
      <w:marBottom w:val="0"/>
      <w:divBdr>
        <w:top w:val="none" w:sz="0" w:space="0" w:color="auto"/>
        <w:left w:val="none" w:sz="0" w:space="0" w:color="auto"/>
        <w:bottom w:val="none" w:sz="0" w:space="0" w:color="auto"/>
        <w:right w:val="none" w:sz="0" w:space="0" w:color="auto"/>
      </w:divBdr>
    </w:div>
    <w:div w:id="1671252338">
      <w:bodyDiv w:val="1"/>
      <w:marLeft w:val="0"/>
      <w:marRight w:val="0"/>
      <w:marTop w:val="0"/>
      <w:marBottom w:val="0"/>
      <w:divBdr>
        <w:top w:val="none" w:sz="0" w:space="0" w:color="auto"/>
        <w:left w:val="none" w:sz="0" w:space="0" w:color="auto"/>
        <w:bottom w:val="none" w:sz="0" w:space="0" w:color="auto"/>
        <w:right w:val="none" w:sz="0" w:space="0" w:color="auto"/>
      </w:divBdr>
    </w:div>
    <w:div w:id="1725249605">
      <w:bodyDiv w:val="1"/>
      <w:marLeft w:val="0"/>
      <w:marRight w:val="0"/>
      <w:marTop w:val="0"/>
      <w:marBottom w:val="0"/>
      <w:divBdr>
        <w:top w:val="none" w:sz="0" w:space="0" w:color="auto"/>
        <w:left w:val="none" w:sz="0" w:space="0" w:color="auto"/>
        <w:bottom w:val="none" w:sz="0" w:space="0" w:color="auto"/>
        <w:right w:val="none" w:sz="0" w:space="0" w:color="auto"/>
      </w:divBdr>
    </w:div>
    <w:div w:id="1865434713">
      <w:bodyDiv w:val="1"/>
      <w:marLeft w:val="0"/>
      <w:marRight w:val="0"/>
      <w:marTop w:val="0"/>
      <w:marBottom w:val="0"/>
      <w:divBdr>
        <w:top w:val="none" w:sz="0" w:space="0" w:color="auto"/>
        <w:left w:val="none" w:sz="0" w:space="0" w:color="auto"/>
        <w:bottom w:val="none" w:sz="0" w:space="0" w:color="auto"/>
        <w:right w:val="none" w:sz="0" w:space="0" w:color="auto"/>
      </w:divBdr>
    </w:div>
    <w:div w:id="1879775607">
      <w:bodyDiv w:val="1"/>
      <w:marLeft w:val="0"/>
      <w:marRight w:val="0"/>
      <w:marTop w:val="0"/>
      <w:marBottom w:val="0"/>
      <w:divBdr>
        <w:top w:val="none" w:sz="0" w:space="0" w:color="auto"/>
        <w:left w:val="none" w:sz="0" w:space="0" w:color="auto"/>
        <w:bottom w:val="none" w:sz="0" w:space="0" w:color="auto"/>
        <w:right w:val="none" w:sz="0" w:space="0" w:color="auto"/>
      </w:divBdr>
    </w:div>
    <w:div w:id="1880049013">
      <w:bodyDiv w:val="1"/>
      <w:marLeft w:val="0"/>
      <w:marRight w:val="0"/>
      <w:marTop w:val="0"/>
      <w:marBottom w:val="0"/>
      <w:divBdr>
        <w:top w:val="none" w:sz="0" w:space="0" w:color="auto"/>
        <w:left w:val="none" w:sz="0" w:space="0" w:color="auto"/>
        <w:bottom w:val="none" w:sz="0" w:space="0" w:color="auto"/>
        <w:right w:val="none" w:sz="0" w:space="0" w:color="auto"/>
      </w:divBdr>
    </w:div>
    <w:div w:id="2045404140">
      <w:bodyDiv w:val="1"/>
      <w:marLeft w:val="0"/>
      <w:marRight w:val="0"/>
      <w:marTop w:val="0"/>
      <w:marBottom w:val="0"/>
      <w:divBdr>
        <w:top w:val="none" w:sz="0" w:space="0" w:color="auto"/>
        <w:left w:val="none" w:sz="0" w:space="0" w:color="auto"/>
        <w:bottom w:val="none" w:sz="0" w:space="0" w:color="auto"/>
        <w:right w:val="none" w:sz="0" w:space="0" w:color="auto"/>
      </w:divBdr>
    </w:div>
    <w:div w:id="2064597257">
      <w:bodyDiv w:val="1"/>
      <w:marLeft w:val="0"/>
      <w:marRight w:val="0"/>
      <w:marTop w:val="0"/>
      <w:marBottom w:val="0"/>
      <w:divBdr>
        <w:top w:val="none" w:sz="0" w:space="0" w:color="auto"/>
        <w:left w:val="none" w:sz="0" w:space="0" w:color="auto"/>
        <w:bottom w:val="none" w:sz="0" w:space="0" w:color="auto"/>
        <w:right w:val="none" w:sz="0" w:space="0" w:color="auto"/>
      </w:divBdr>
    </w:div>
    <w:div w:id="2094739257">
      <w:bodyDiv w:val="1"/>
      <w:marLeft w:val="0"/>
      <w:marRight w:val="0"/>
      <w:marTop w:val="0"/>
      <w:marBottom w:val="0"/>
      <w:divBdr>
        <w:top w:val="none" w:sz="0" w:space="0" w:color="auto"/>
        <w:left w:val="none" w:sz="0" w:space="0" w:color="auto"/>
        <w:bottom w:val="none" w:sz="0" w:space="0" w:color="auto"/>
        <w:right w:val="none" w:sz="0" w:space="0" w:color="auto"/>
      </w:divBdr>
      <w:divsChild>
        <w:div w:id="1135411517">
          <w:marLeft w:val="0"/>
          <w:marRight w:val="0"/>
          <w:marTop w:val="0"/>
          <w:marBottom w:val="0"/>
          <w:divBdr>
            <w:top w:val="none" w:sz="0" w:space="0" w:color="auto"/>
            <w:left w:val="none" w:sz="0" w:space="0" w:color="auto"/>
            <w:bottom w:val="none" w:sz="0" w:space="0" w:color="auto"/>
            <w:right w:val="none" w:sz="0" w:space="0" w:color="auto"/>
          </w:divBdr>
          <w:divsChild>
            <w:div w:id="834414177">
              <w:marLeft w:val="0"/>
              <w:marRight w:val="0"/>
              <w:marTop w:val="0"/>
              <w:marBottom w:val="0"/>
              <w:divBdr>
                <w:top w:val="none" w:sz="0" w:space="0" w:color="auto"/>
                <w:left w:val="none" w:sz="0" w:space="0" w:color="auto"/>
                <w:bottom w:val="none" w:sz="0" w:space="0" w:color="auto"/>
                <w:right w:val="none" w:sz="0" w:space="0" w:color="auto"/>
              </w:divBdr>
            </w:div>
            <w:div w:id="1081949958">
              <w:marLeft w:val="0"/>
              <w:marRight w:val="0"/>
              <w:marTop w:val="0"/>
              <w:marBottom w:val="0"/>
              <w:divBdr>
                <w:top w:val="none" w:sz="0" w:space="0" w:color="auto"/>
                <w:left w:val="none" w:sz="0" w:space="0" w:color="auto"/>
                <w:bottom w:val="none" w:sz="0" w:space="0" w:color="auto"/>
                <w:right w:val="none" w:sz="0" w:space="0" w:color="auto"/>
              </w:divBdr>
            </w:div>
            <w:div w:id="1198660858">
              <w:marLeft w:val="0"/>
              <w:marRight w:val="0"/>
              <w:marTop w:val="0"/>
              <w:marBottom w:val="0"/>
              <w:divBdr>
                <w:top w:val="none" w:sz="0" w:space="0" w:color="auto"/>
                <w:left w:val="none" w:sz="0" w:space="0" w:color="auto"/>
                <w:bottom w:val="none" w:sz="0" w:space="0" w:color="auto"/>
                <w:right w:val="none" w:sz="0" w:space="0" w:color="auto"/>
              </w:divBdr>
            </w:div>
            <w:div w:id="1932421643">
              <w:marLeft w:val="0"/>
              <w:marRight w:val="0"/>
              <w:marTop w:val="0"/>
              <w:marBottom w:val="0"/>
              <w:divBdr>
                <w:top w:val="none" w:sz="0" w:space="0" w:color="auto"/>
                <w:left w:val="none" w:sz="0" w:space="0" w:color="auto"/>
                <w:bottom w:val="none" w:sz="0" w:space="0" w:color="auto"/>
                <w:right w:val="none" w:sz="0" w:space="0" w:color="auto"/>
              </w:divBdr>
            </w:div>
            <w:div w:id="205835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56.png"/><Relationship Id="rId2" Type="http://schemas.openxmlformats.org/officeDocument/2006/relationships/image" Target="media/image26.png"/><Relationship Id="rId1" Type="http://schemas.openxmlformats.org/officeDocument/2006/relationships/image" Target="media/image10.png"/></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package" Target="embeddings/Diapositiva_di_Microsoft_PowerPoint.sl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image" Target="media/image2.emf"/><Relationship Id="rId11" Type="http://schemas.openxmlformats.org/officeDocument/2006/relationships/hyperlink" Target="https://ost.eurocontrol.int/sites/SRSPR/SDDS/SERVICE%20MANAGEMENT/SIMOS%20IP%20CONTRACT/04%20-%20PROJECT%20RECORDS/06%20-%20RULES/03%20-%20GUIDELINES%20PROCESSES/SDDS-QUA-REQ-03%20-%20SDDS%20SCN%20Guidelines.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9.png"/><Relationship Id="rId79"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package" Target="embeddings/Presentazione_di_Microsoft_PowerPoint2.pptx"/><Relationship Id="rId14" Type="http://schemas.openxmlformats.org/officeDocument/2006/relationships/image" Target="media/image1.emf"/><Relationship Id="rId22" Type="http://schemas.openxmlformats.org/officeDocument/2006/relationships/image" Target="media/image5.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7.png"/><Relationship Id="rId80" Type="http://schemas.openxmlformats.org/officeDocument/2006/relationships/header" Target="header2.xm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package" Target="embeddings/Presentazione_di_Microsoft_PowerPoint1.pptx"/><Relationship Id="rId25"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60.png"/><Relationship Id="rId83" Type="http://schemas.openxmlformats.org/officeDocument/2006/relationships/footer" Target="footer3.xml"/><Relationship Id="rId88"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package" Target="embeddings/Presentazione_di_Microsoft_PowerPoint.pptx"/><Relationship Id="rId23" Type="http://schemas.openxmlformats.org/officeDocument/2006/relationships/image" Target="media/image6.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7.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microsoft.com/office/2018/08/relationships/commentsExtensible" Target="commentsExtensible.xml"/><Relationship Id="rId61" Type="http://schemas.openxmlformats.org/officeDocument/2006/relationships/image" Target="media/image45.png"/><Relationship Id="rId8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marchese\Desktop\SDDS%20SC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DAB15D78F960E4495ACACBFD13D9302" ma:contentTypeVersion="5" ma:contentTypeDescription="Create a new document." ma:contentTypeScope="" ma:versionID="277da455678bed5c98e17dc76e7d1013">
  <xsd:schema xmlns:xsd="http://www.w3.org/2001/XMLSchema" xmlns:xs="http://www.w3.org/2001/XMLSchema" xmlns:p="http://schemas.microsoft.com/office/2006/metadata/properties" xmlns:ns2="55510de3-6a15-4aaf-bec2-50fc33f7916a" xmlns:ns3="6ec0e888-61f3-4691-a6bc-54d89a9487e9" targetNamespace="http://schemas.microsoft.com/office/2006/metadata/properties" ma:root="true" ma:fieldsID="ee203dd6ce16d5ffe53120d257b89e1c" ns2:_="" ns3:_="">
    <xsd:import namespace="55510de3-6a15-4aaf-bec2-50fc33f7916a"/>
    <xsd:import namespace="6ec0e888-61f3-4691-a6bc-54d89a9487e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510de3-6a15-4aaf-bec2-50fc33f7916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ec0e888-61f3-4691-a6bc-54d89a9487e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DE6505-3DBA-4FBA-BDD5-7BCB2FA513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1DD44DC-CA9C-4328-9F14-32D1466EF0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510de3-6a15-4aaf-bec2-50fc33f7916a"/>
    <ds:schemaRef ds:uri="6ec0e888-61f3-4691-a6bc-54d89a9487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CCD321-04CA-49EB-B3F2-1EC45A02FF61}">
  <ds:schemaRefs>
    <ds:schemaRef ds:uri="http://schemas.microsoft.com/sharepoint/v3/contenttype/forms"/>
  </ds:schemaRefs>
</ds:datastoreItem>
</file>

<file path=customXml/itemProps4.xml><?xml version="1.0" encoding="utf-8"?>
<ds:datastoreItem xmlns:ds="http://schemas.openxmlformats.org/officeDocument/2006/customXml" ds:itemID="{70C63E91-5E11-4279-865B-5EFD85F67D65}">
  <ds:schemaRefs>
    <ds:schemaRef ds:uri="http://schemas.openxmlformats.org/officeDocument/2006/bibliography"/>
  </ds:schemaRefs>
</ds:datastoreItem>
</file>

<file path=docMetadata/LabelInfo.xml><?xml version="1.0" encoding="utf-8"?>
<clbl:labelList xmlns:clbl="http://schemas.microsoft.com/office/2020/mipLabelMetadata">
  <clbl:label id="{76f33c20-5979-4408-adf7-8b3c4be95e52}" enabled="0" method="" siteId="{76f33c20-5979-4408-adf7-8b3c4be95e52}" removed="1"/>
</clbl:labelList>
</file>

<file path=docProps/app.xml><?xml version="1.0" encoding="utf-8"?>
<Properties xmlns="http://schemas.openxmlformats.org/officeDocument/2006/extended-properties" xmlns:vt="http://schemas.openxmlformats.org/officeDocument/2006/docPropsVTypes">
  <Template>SDDS SCN Template.dotx</Template>
  <TotalTime>22</TotalTime>
  <Pages>59</Pages>
  <Words>8803</Words>
  <Characters>50179</Characters>
  <Application>Microsoft Office Word</Application>
  <DocSecurity>0</DocSecurity>
  <Lines>418</Lines>
  <Paragraphs>117</Paragraphs>
  <ScaleCrop>false</ScaleCrop>
  <HeadingPairs>
    <vt:vector size="6" baseType="variant">
      <vt:variant>
        <vt:lpstr>Title</vt:lpstr>
      </vt:variant>
      <vt:variant>
        <vt:i4>1</vt:i4>
      </vt:variant>
      <vt:variant>
        <vt:lpstr>Titolo</vt:lpstr>
      </vt:variant>
      <vt:variant>
        <vt:i4>1</vt:i4>
      </vt:variant>
      <vt:variant>
        <vt:lpstr>Titel</vt:lpstr>
      </vt:variant>
      <vt:variant>
        <vt:i4>1</vt:i4>
      </vt:variant>
    </vt:vector>
  </HeadingPairs>
  <TitlesOfParts>
    <vt:vector size="3" baseType="lpstr">
      <vt:lpstr>SCN for ECP_650</vt:lpstr>
      <vt:lpstr>SCN for ECP_650</vt:lpstr>
      <vt:lpstr>SCN for ATR_yyyy on V8B2: TODO</vt:lpstr>
    </vt:vector>
  </TitlesOfParts>
  <Company>EUROCONTROL</Company>
  <LinksUpToDate>false</LinksUpToDate>
  <CharactersWithSpaces>58865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SCN for ECP_650</dc:title>
  <dc:subject>SDDS</dc:subject>
  <dc:creator>Marco Romiti</dc:creator>
  <cp:keywords>SCN Style Template SDDS</cp:keywords>
  <cp:lastModifiedBy>Marchese Giuseppe</cp:lastModifiedBy>
  <cp:revision>6</cp:revision>
  <cp:lastPrinted>2016-03-09T14:31:00Z</cp:lastPrinted>
  <dcterms:created xsi:type="dcterms:W3CDTF">2023-11-17T09:03:00Z</dcterms:created>
  <dcterms:modified xsi:type="dcterms:W3CDTF">2023-12-01T11:44:00Z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ferenceDoc">
    <vt:lpwstr>SDDS-QUA-SCN-TPL</vt:lpwstr>
  </property>
  <property fmtid="{D5CDD505-2E9C-101B-9397-08002B2CF9AE}" pid="3" name="Status">
    <vt:lpwstr>Working Draft</vt:lpwstr>
  </property>
  <property fmtid="{D5CDD505-2E9C-101B-9397-08002B2CF9AE}" pid="4" name="Audience">
    <vt:lpwstr>Leonardo</vt:lpwstr>
  </property>
  <property fmtid="{D5CDD505-2E9C-101B-9397-08002B2CF9AE}" pid="5" name="Edition">
    <vt:lpwstr>1.5</vt:lpwstr>
  </property>
  <property fmtid="{D5CDD505-2E9C-101B-9397-08002B2CF9AE}" pid="6" name="Classification">
    <vt:lpwstr>AMBER</vt:lpwstr>
  </property>
  <property fmtid="{D5CDD505-2E9C-101B-9397-08002B2CF9AE}" pid="7" name="Owner">
    <vt:lpwstr>EUROCONTROL</vt:lpwstr>
  </property>
  <property fmtid="{D5CDD505-2E9C-101B-9397-08002B2CF9AE}" pid="8" name="SCN-Date">
    <vt:lpwstr>11/08/2023</vt:lpwstr>
  </property>
  <property fmtid="{D5CDD505-2E9C-101B-9397-08002B2CF9AE}" pid="9" name="SCN-Project">
    <vt:lpwstr>SIMOS</vt:lpwstr>
  </property>
  <property fmtid="{D5CDD505-2E9C-101B-9397-08002B2CF9AE}" pid="10" name="SCN-Title">
    <vt:lpwstr>Use KVM to reduce the number of SDDS servers</vt:lpwstr>
  </property>
  <property fmtid="{D5CDD505-2E9C-101B-9397-08002B2CF9AE}" pid="11" name="SCN-Reason">
    <vt:lpwstr>ECP_650</vt:lpwstr>
  </property>
  <property fmtid="{D5CDD505-2E9C-101B-9397-08002B2CF9AE}" pid="12" name="SCN-Version">
    <vt:lpwstr>0.1</vt:lpwstr>
  </property>
  <property fmtid="{D5CDD505-2E9C-101B-9397-08002B2CF9AE}" pid="13" name="SCN-Status">
    <vt:lpwstr>Working Draft</vt:lpwstr>
  </property>
  <property fmtid="{D5CDD505-2E9C-101B-9397-08002B2CF9AE}" pid="14" name="ContentTypeId">
    <vt:lpwstr>0x010100ADAB15D78F960E4495ACACBFD13D9302</vt:lpwstr>
  </property>
  <property fmtid="{D5CDD505-2E9C-101B-9397-08002B2CF9AE}" pid="15" name="SCN-SDDS-Version">
    <vt:lpwstr>V7.0.0</vt:lpwstr>
  </property>
</Properties>
</file>